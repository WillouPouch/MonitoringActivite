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tbl>
          <w:tblPr>
            <w:tblW w:w="10065" w:type="dxa"/>
            <w:tblInd w:w="-214" w:type="dxa"/>
            <w:tblLayout w:type="fixed"/>
            <w:tblCellMar>
              <w:left w:w="70" w:type="dxa"/>
              <w:right w:w="70" w:type="dxa"/>
            </w:tblCellMar>
            <w:tblLook w:val="0000" w:firstRow="0" w:lastRow="0" w:firstColumn="0" w:lastColumn="0" w:noHBand="0" w:noVBand="0"/>
          </w:tblPr>
          <w:tblGrid>
            <w:gridCol w:w="5246"/>
            <w:gridCol w:w="4819"/>
          </w:tblGrid>
          <w:tr w:rsidR="0095511A" w14:paraId="50AE835F" w14:textId="77777777" w:rsidTr="0095511A">
            <w:tc>
              <w:tcPr>
                <w:tcW w:w="5246" w:type="dxa"/>
                <w:vAlign w:val="center"/>
              </w:tcPr>
              <w:p w14:paraId="45B26354" w14:textId="5618013F" w:rsidR="0095511A" w:rsidRDefault="0095511A" w:rsidP="0095511A">
                <w:pPr>
                  <w:jc w:val="center"/>
                </w:pPr>
                <w:r>
                  <w:rPr>
                    <w:noProof/>
                    <w:lang w:eastAsia="fr-FR"/>
                  </w:rPr>
                  <w:drawing>
                    <wp:inline distT="0" distB="0" distL="0" distR="0" wp14:anchorId="60ABB7EA" wp14:editId="36BB665F">
                      <wp:extent cx="3040380" cy="533400"/>
                      <wp:effectExtent l="19050" t="0" r="7620" b="0"/>
                      <wp:docPr id="1" name="Image 1" descr="isen v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en vecto"/>
                              <pic:cNvPicPr>
                                <a:picLocks noChangeAspect="1" noChangeArrowheads="1"/>
                              </pic:cNvPicPr>
                            </pic:nvPicPr>
                            <pic:blipFill>
                              <a:blip r:embed="rId10"/>
                              <a:srcRect/>
                              <a:stretch>
                                <a:fillRect/>
                              </a:stretch>
                            </pic:blipFill>
                            <pic:spPr bwMode="auto">
                              <a:xfrm>
                                <a:off x="0" y="0"/>
                                <a:ext cx="3040380" cy="533400"/>
                              </a:xfrm>
                              <a:prstGeom prst="rect">
                                <a:avLst/>
                              </a:prstGeom>
                              <a:noFill/>
                              <a:ln w="9525">
                                <a:noFill/>
                                <a:miter lim="800000"/>
                                <a:headEnd/>
                                <a:tailEnd/>
                              </a:ln>
                            </pic:spPr>
                          </pic:pic>
                        </a:graphicData>
                      </a:graphic>
                    </wp:inline>
                  </w:drawing>
                </w:r>
              </w:p>
              <w:p w14:paraId="67996E2C" w14:textId="77777777" w:rsidR="0095511A" w:rsidRPr="002762FD" w:rsidRDefault="0095511A" w:rsidP="0095511A">
                <w:pPr>
                  <w:jc w:val="center"/>
                  <w:rPr>
                    <w:b/>
                    <w:i/>
                    <w:sz w:val="20"/>
                    <w:u w:val="single"/>
                  </w:rPr>
                </w:pPr>
              </w:p>
              <w:p w14:paraId="042473F7" w14:textId="77777777" w:rsidR="0095511A" w:rsidRPr="002762FD" w:rsidRDefault="0095511A" w:rsidP="00E25E12">
                <w:pPr>
                  <w:spacing w:line="240" w:lineRule="auto"/>
                  <w:rPr>
                    <w:rFonts w:ascii="Arial" w:hAnsi="Arial" w:cs="Arial"/>
                    <w:b/>
                    <w:i/>
                    <w:sz w:val="20"/>
                    <w:u w:val="single"/>
                  </w:rPr>
                </w:pPr>
                <w:r w:rsidRPr="002762FD">
                  <w:rPr>
                    <w:rFonts w:ascii="Arial" w:hAnsi="Arial" w:cs="Arial"/>
                    <w:b/>
                    <w:i/>
                    <w:sz w:val="20"/>
                    <w:u w:val="single"/>
                  </w:rPr>
                  <w:t>Institut Supérieur de l’Électronique et du Numérique</w:t>
                </w:r>
              </w:p>
              <w:p w14:paraId="05818661" w14:textId="77777777" w:rsidR="0095511A" w:rsidRPr="00E25E12" w:rsidRDefault="0095511A" w:rsidP="00E25E12">
                <w:pPr>
                  <w:spacing w:line="240" w:lineRule="auto"/>
                  <w:jc w:val="center"/>
                  <w:rPr>
                    <w:rFonts w:ascii="Arial" w:hAnsi="Arial" w:cs="Arial"/>
                    <w:bCs/>
                    <w:i/>
                    <w:sz w:val="20"/>
                  </w:rPr>
                </w:pPr>
                <w:r w:rsidRPr="00E25E12">
                  <w:rPr>
                    <w:rFonts w:ascii="Arial" w:hAnsi="Arial" w:cs="Arial"/>
                    <w:bCs/>
                    <w:i/>
                    <w:sz w:val="20"/>
                  </w:rPr>
                  <w:t>Tél. : +33 (0)2.98.03.84.00</w:t>
                </w:r>
              </w:p>
              <w:p w14:paraId="550CDAD4" w14:textId="77777777" w:rsidR="0095511A" w:rsidRPr="00E25E12" w:rsidRDefault="0095511A" w:rsidP="00E25E12">
                <w:pPr>
                  <w:spacing w:line="240" w:lineRule="auto"/>
                  <w:jc w:val="center"/>
                  <w:rPr>
                    <w:rFonts w:ascii="Arial" w:hAnsi="Arial" w:cs="Arial"/>
                    <w:bCs/>
                    <w:i/>
                    <w:iCs/>
                    <w:sz w:val="20"/>
                  </w:rPr>
                </w:pPr>
                <w:r w:rsidRPr="00E25E12">
                  <w:rPr>
                    <w:rFonts w:ascii="Arial" w:hAnsi="Arial" w:cs="Arial"/>
                    <w:bCs/>
                    <w:i/>
                    <w:sz w:val="20"/>
                  </w:rPr>
                  <w:t>Fax : +33 (0)2.98.03.84.10</w:t>
                </w:r>
              </w:p>
              <w:p w14:paraId="6933DB91" w14:textId="77777777" w:rsidR="0095511A" w:rsidRPr="002762FD" w:rsidRDefault="0095511A" w:rsidP="00E25E12">
                <w:pPr>
                  <w:spacing w:line="240" w:lineRule="auto"/>
                  <w:jc w:val="center"/>
                  <w:rPr>
                    <w:rFonts w:ascii="Arial" w:hAnsi="Arial" w:cs="Arial"/>
                    <w:bCs/>
                    <w:sz w:val="22"/>
                  </w:rPr>
                </w:pPr>
                <w:r w:rsidRPr="002762FD">
                  <w:rPr>
                    <w:rFonts w:ascii="Arial" w:hAnsi="Arial" w:cs="Arial"/>
                    <w:bCs/>
                    <w:sz w:val="22"/>
                  </w:rPr>
                  <w:t>20, rue Cuirassé Bretagne</w:t>
                </w:r>
              </w:p>
              <w:p w14:paraId="057B40BE" w14:textId="77777777" w:rsidR="0095511A" w:rsidRPr="002762FD" w:rsidRDefault="0095511A" w:rsidP="00E25E12">
                <w:pPr>
                  <w:spacing w:line="240" w:lineRule="auto"/>
                  <w:jc w:val="center"/>
                  <w:rPr>
                    <w:rFonts w:ascii="Arial" w:hAnsi="Arial" w:cs="Arial"/>
                  </w:rPr>
                </w:pPr>
                <w:r w:rsidRPr="002762FD">
                  <w:rPr>
                    <w:rFonts w:ascii="Arial" w:hAnsi="Arial" w:cs="Arial"/>
                    <w:sz w:val="20"/>
                  </w:rPr>
                  <w:t xml:space="preserve">CS 42807 - 29228 BREST Cedex 2 - </w:t>
                </w:r>
                <w:r w:rsidRPr="002762FD">
                  <w:rPr>
                    <w:rFonts w:ascii="Arial" w:hAnsi="Arial" w:cs="Arial"/>
                    <w:b/>
                    <w:sz w:val="20"/>
                  </w:rPr>
                  <w:t>FRANCE</w:t>
                </w:r>
              </w:p>
            </w:tc>
            <w:tc>
              <w:tcPr>
                <w:tcW w:w="4819" w:type="dxa"/>
                <w:vAlign w:val="center"/>
              </w:tcPr>
              <w:p w14:paraId="646F5E30" w14:textId="77777777" w:rsidR="0095511A" w:rsidRPr="00B414D4" w:rsidRDefault="0095511A" w:rsidP="0095511A">
                <w:pPr>
                  <w:jc w:val="center"/>
                  <w:rPr>
                    <w:b/>
                    <w:sz w:val="52"/>
                    <w:szCs w:val="52"/>
                  </w:rPr>
                </w:pPr>
                <w:r w:rsidRPr="00B414D4">
                  <w:rPr>
                    <w:b/>
                    <w:sz w:val="52"/>
                    <w:szCs w:val="52"/>
                  </w:rPr>
                  <w:t>Projet M1</w:t>
                </w:r>
              </w:p>
              <w:p w14:paraId="1F7D34E0" w14:textId="72ABC3BC" w:rsidR="0095511A" w:rsidRPr="00411AA7" w:rsidRDefault="0095511A" w:rsidP="0095511A">
                <w:pPr>
                  <w:tabs>
                    <w:tab w:val="center" w:pos="7655"/>
                  </w:tabs>
                  <w:jc w:val="center"/>
                  <w:rPr>
                    <w:b/>
                    <w:sz w:val="32"/>
                  </w:rPr>
                </w:pPr>
                <w:r w:rsidRPr="00411AA7">
                  <w:rPr>
                    <w:b/>
                    <w:sz w:val="32"/>
                  </w:rPr>
                  <w:t>Année scolaire 201</w:t>
                </w:r>
                <w:r>
                  <w:rPr>
                    <w:b/>
                    <w:sz w:val="32"/>
                  </w:rPr>
                  <w:t>6</w:t>
                </w:r>
                <w:r w:rsidRPr="00411AA7">
                  <w:rPr>
                    <w:b/>
                    <w:sz w:val="32"/>
                  </w:rPr>
                  <w:t>/201</w:t>
                </w:r>
                <w:r>
                  <w:rPr>
                    <w:b/>
                    <w:sz w:val="32"/>
                  </w:rPr>
                  <w:t>7</w:t>
                </w:r>
              </w:p>
              <w:p w14:paraId="21623C42" w14:textId="77777777" w:rsidR="0095511A" w:rsidRDefault="0095511A" w:rsidP="0095511A">
                <w:pPr>
                  <w:tabs>
                    <w:tab w:val="center" w:pos="1701"/>
                    <w:tab w:val="center" w:pos="7655"/>
                  </w:tabs>
                  <w:jc w:val="center"/>
                  <w:rPr>
                    <w:caps/>
                  </w:rPr>
                </w:pPr>
              </w:p>
            </w:tc>
          </w:tr>
        </w:tbl>
        <w:p w14:paraId="51F2B3B8" w14:textId="77777777" w:rsidR="0095511A" w:rsidRDefault="0095511A" w:rsidP="0095511A">
          <w:pPr>
            <w:jc w:val="center"/>
            <w:rPr>
              <w:b/>
              <w:i/>
            </w:rPr>
          </w:pPr>
        </w:p>
        <w:p w14:paraId="66E57C5F" w14:textId="77777777" w:rsidR="0095511A" w:rsidRDefault="0095511A" w:rsidP="0095511A">
          <w:pPr>
            <w:ind w:left="540" w:hanging="540"/>
            <w:jc w:val="center"/>
          </w:pPr>
        </w:p>
        <w:p w14:paraId="0CE1433F" w14:textId="77777777" w:rsidR="0095511A" w:rsidRDefault="0095511A" w:rsidP="0095511A">
          <w:pPr>
            <w:ind w:left="540" w:hanging="540"/>
            <w:jc w:val="center"/>
          </w:pPr>
        </w:p>
        <w:p w14:paraId="38DD8F98" w14:textId="77777777" w:rsidR="0095511A" w:rsidRDefault="0095511A" w:rsidP="0095511A">
          <w:pPr>
            <w:ind w:left="540" w:hanging="540"/>
            <w:jc w:val="center"/>
          </w:pPr>
        </w:p>
        <w:p w14:paraId="26DA8D8A" w14:textId="77777777" w:rsidR="0095511A" w:rsidRDefault="0095511A" w:rsidP="0095511A">
          <w:pPr>
            <w:framePr w:w="9103" w:h="1471" w:hSpace="141" w:wrap="around" w:vAnchor="text" w:hAnchor="page" w:x="1360" w:y="210"/>
            <w:pBdr>
              <w:top w:val="single" w:sz="6" w:space="1" w:color="auto"/>
              <w:left w:val="single" w:sz="6" w:space="1" w:color="auto"/>
              <w:bottom w:val="single" w:sz="6" w:space="1" w:color="auto"/>
              <w:right w:val="single" w:sz="6" w:space="1" w:color="auto"/>
            </w:pBdr>
            <w:ind w:left="540" w:hanging="540"/>
            <w:jc w:val="center"/>
          </w:pPr>
        </w:p>
        <w:p w14:paraId="2974C060" w14:textId="77777777" w:rsidR="0095511A" w:rsidRDefault="0095511A" w:rsidP="0095511A">
          <w:pPr>
            <w:framePr w:w="9103" w:h="1471" w:hSpace="141" w:wrap="around" w:vAnchor="text" w:hAnchor="page" w:x="1360" w:y="210"/>
            <w:pBdr>
              <w:top w:val="single" w:sz="6" w:space="1" w:color="auto"/>
              <w:left w:val="single" w:sz="6" w:space="1" w:color="auto"/>
              <w:bottom w:val="single" w:sz="6" w:space="1" w:color="auto"/>
              <w:right w:val="single" w:sz="6" w:space="1" w:color="auto"/>
            </w:pBdr>
            <w:ind w:left="540" w:hanging="540"/>
            <w:jc w:val="center"/>
          </w:pPr>
        </w:p>
        <w:p w14:paraId="7F04E329" w14:textId="383C389C" w:rsidR="0095511A" w:rsidRDefault="0095511A" w:rsidP="0095511A">
          <w:pPr>
            <w:framePr w:w="9103" w:h="1471" w:hSpace="141" w:wrap="around" w:vAnchor="text" w:hAnchor="page" w:x="1360" w:y="210"/>
            <w:pBdr>
              <w:top w:val="single" w:sz="6" w:space="1" w:color="auto"/>
              <w:left w:val="single" w:sz="6" w:space="1" w:color="auto"/>
              <w:bottom w:val="single" w:sz="6" w:space="1" w:color="auto"/>
              <w:right w:val="single" w:sz="6" w:space="1" w:color="auto"/>
            </w:pBdr>
            <w:ind w:left="540" w:hanging="540"/>
            <w:jc w:val="center"/>
            <w:rPr>
              <w:b/>
              <w:bCs/>
              <w:sz w:val="36"/>
            </w:rPr>
          </w:pPr>
          <w:r>
            <w:rPr>
              <w:b/>
              <w:bCs/>
              <w:sz w:val="36"/>
            </w:rPr>
            <w:t>« Monitoring d’activité »</w:t>
          </w:r>
        </w:p>
        <w:p w14:paraId="798B9640" w14:textId="77777777" w:rsidR="0095511A" w:rsidRDefault="0095511A" w:rsidP="0095511A">
          <w:pPr>
            <w:framePr w:w="9103" w:h="1471" w:hSpace="141" w:wrap="around" w:vAnchor="text" w:hAnchor="page" w:x="1360" w:y="210"/>
            <w:pBdr>
              <w:top w:val="single" w:sz="6" w:space="1" w:color="auto"/>
              <w:left w:val="single" w:sz="6" w:space="1" w:color="auto"/>
              <w:bottom w:val="single" w:sz="6" w:space="1" w:color="auto"/>
              <w:right w:val="single" w:sz="6" w:space="1" w:color="auto"/>
            </w:pBdr>
            <w:ind w:left="540" w:hanging="540"/>
            <w:jc w:val="center"/>
          </w:pPr>
        </w:p>
        <w:p w14:paraId="7B1006EA" w14:textId="77777777" w:rsidR="0095511A" w:rsidRDefault="0095511A" w:rsidP="0095511A">
          <w:pPr>
            <w:framePr w:w="9103" w:h="1471" w:hSpace="141" w:wrap="around" w:vAnchor="text" w:hAnchor="page" w:x="1360" w:y="210"/>
            <w:pBdr>
              <w:top w:val="single" w:sz="6" w:space="1" w:color="auto"/>
              <w:left w:val="single" w:sz="6" w:space="1" w:color="auto"/>
              <w:bottom w:val="single" w:sz="6" w:space="1" w:color="auto"/>
              <w:right w:val="single" w:sz="6" w:space="1" w:color="auto"/>
            </w:pBdr>
            <w:ind w:left="540" w:hanging="540"/>
            <w:jc w:val="center"/>
          </w:pPr>
        </w:p>
        <w:p w14:paraId="30E62DFA" w14:textId="77777777" w:rsidR="0095511A" w:rsidRDefault="0095511A" w:rsidP="0095511A">
          <w:pPr>
            <w:ind w:left="540" w:hanging="540"/>
            <w:jc w:val="center"/>
          </w:pPr>
        </w:p>
        <w:p w14:paraId="097EAA1D" w14:textId="77777777" w:rsidR="0095511A" w:rsidRDefault="0095511A" w:rsidP="0095511A">
          <w:pPr>
            <w:ind w:left="540" w:hanging="540"/>
            <w:jc w:val="center"/>
          </w:pPr>
        </w:p>
        <w:p w14:paraId="5B50C94A" w14:textId="77777777" w:rsidR="0095511A" w:rsidRDefault="0095511A" w:rsidP="0095511A">
          <w:pPr>
            <w:ind w:left="540" w:hanging="540"/>
            <w:jc w:val="center"/>
          </w:pPr>
        </w:p>
        <w:p w14:paraId="454702E9" w14:textId="3E73A3B2" w:rsidR="0095511A" w:rsidRDefault="0095511A" w:rsidP="0095511A">
          <w:pPr>
            <w:ind w:left="540" w:hanging="540"/>
            <w:jc w:val="center"/>
          </w:pPr>
        </w:p>
        <w:p w14:paraId="5047751E" w14:textId="2DBCFBA4" w:rsidR="0095511A" w:rsidRDefault="0095511A" w:rsidP="0095511A">
          <w:pPr>
            <w:ind w:left="540" w:hanging="540"/>
            <w:jc w:val="center"/>
          </w:pPr>
        </w:p>
        <w:p w14:paraId="6064DCE2" w14:textId="2BDDF65C" w:rsidR="0095511A" w:rsidRDefault="0095511A" w:rsidP="0095511A">
          <w:pPr>
            <w:ind w:left="540" w:hanging="540"/>
            <w:jc w:val="center"/>
          </w:pPr>
        </w:p>
        <w:p w14:paraId="187AB3E7" w14:textId="60167881" w:rsidR="0095511A" w:rsidRDefault="0095511A" w:rsidP="0095511A">
          <w:pPr>
            <w:ind w:left="540" w:hanging="540"/>
          </w:pPr>
        </w:p>
        <w:p w14:paraId="5F8D4CCE" w14:textId="4524D6F8" w:rsidR="0095511A" w:rsidRDefault="0095511A" w:rsidP="0095511A">
          <w:pPr>
            <w:ind w:left="540" w:hanging="540"/>
          </w:pPr>
        </w:p>
        <w:p w14:paraId="4AC8727F" w14:textId="3157B19A" w:rsidR="0095511A" w:rsidRDefault="0095511A" w:rsidP="0095511A">
          <w:pPr>
            <w:ind w:left="540" w:hanging="540"/>
            <w:jc w:val="center"/>
          </w:pPr>
          <w:r>
            <w:rPr>
              <w:noProof/>
              <w:lang w:eastAsia="fr-FR"/>
            </w:rPr>
            <w:drawing>
              <wp:anchor distT="0" distB="0" distL="114300" distR="114300" simplePos="0" relativeHeight="251658240" behindDoc="0" locked="0" layoutInCell="1" allowOverlap="1" wp14:anchorId="7222C4B6" wp14:editId="596FB3CA">
                <wp:simplePos x="0" y="0"/>
                <wp:positionH relativeFrom="page">
                  <wp:align>center</wp:align>
                </wp:positionH>
                <wp:positionV relativeFrom="margin">
                  <wp:posOffset>4403090</wp:posOffset>
                </wp:positionV>
                <wp:extent cx="5097780" cy="2872740"/>
                <wp:effectExtent l="0" t="0" r="7620" b="3810"/>
                <wp:wrapSquare wrapText="bothSides"/>
                <wp:docPr id="11" name="Image 11" descr="C:\Users\renald\AppData\Local\Microsoft\Windows\INetCache\Content.Word\lab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nald\AppData\Local\Microsoft\Windows\INetCache\Content.Word\labo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7780" cy="2872740"/>
                        </a:xfrm>
                        <a:prstGeom prst="rect">
                          <a:avLst/>
                        </a:prstGeom>
                        <a:noFill/>
                        <a:ln>
                          <a:noFill/>
                        </a:ln>
                      </pic:spPr>
                    </pic:pic>
                  </a:graphicData>
                </a:graphic>
              </wp:anchor>
            </w:drawing>
          </w:r>
        </w:p>
        <w:p w14:paraId="06DD4F0D" w14:textId="77777777" w:rsidR="0095511A" w:rsidRDefault="0095511A" w:rsidP="0095511A"/>
        <w:p w14:paraId="732E6230" w14:textId="77777777" w:rsidR="0095511A" w:rsidRDefault="0095511A" w:rsidP="0095511A"/>
        <w:p w14:paraId="5579BBAE" w14:textId="77777777" w:rsidR="0095511A" w:rsidRDefault="0095511A" w:rsidP="0095511A"/>
        <w:p w14:paraId="3A21DFF2" w14:textId="77777777" w:rsidR="0095511A" w:rsidRDefault="0095511A" w:rsidP="0095511A"/>
        <w:p w14:paraId="409929AB" w14:textId="77777777" w:rsidR="0095511A" w:rsidRDefault="0095511A" w:rsidP="0095511A"/>
        <w:p w14:paraId="4EE06E65" w14:textId="77777777" w:rsidR="0095511A" w:rsidRDefault="0095511A" w:rsidP="0095511A"/>
        <w:p w14:paraId="12F7FA67" w14:textId="77777777" w:rsidR="0095511A" w:rsidRDefault="0095511A" w:rsidP="0095511A"/>
        <w:p w14:paraId="4E4DEF80" w14:textId="77777777" w:rsidR="0095511A" w:rsidRDefault="0095511A" w:rsidP="0095511A"/>
        <w:p w14:paraId="1EE9D02D" w14:textId="77777777" w:rsidR="0095511A" w:rsidRDefault="0095511A" w:rsidP="0095511A"/>
        <w:p w14:paraId="0AE41D8D" w14:textId="77777777" w:rsidR="0095511A" w:rsidRDefault="0095511A" w:rsidP="0095511A"/>
        <w:p w14:paraId="6C4E5D79" w14:textId="6CD64EE8" w:rsidR="0095511A" w:rsidRDefault="0095511A" w:rsidP="0095511A"/>
        <w:p w14:paraId="1564CE17" w14:textId="77777777" w:rsidR="0095511A" w:rsidRDefault="0095511A" w:rsidP="0095511A"/>
        <w:p w14:paraId="574307D2" w14:textId="77777777" w:rsidR="0095511A" w:rsidRDefault="0095511A" w:rsidP="0095511A"/>
        <w:p w14:paraId="52FD35A1" w14:textId="40E8EAAA" w:rsidR="0095511A" w:rsidRDefault="0095511A" w:rsidP="0095511A"/>
        <w:p w14:paraId="22C081C8" w14:textId="580A0183" w:rsidR="0095511A" w:rsidRDefault="0095511A" w:rsidP="0095511A"/>
        <w:p w14:paraId="56FF564D" w14:textId="77777777" w:rsidR="0095511A" w:rsidRDefault="0095511A" w:rsidP="0095511A">
          <w:pPr>
            <w:ind w:left="540" w:hanging="540"/>
          </w:pPr>
        </w:p>
        <w:p w14:paraId="1C9EA8A2" w14:textId="77777777" w:rsidR="0095511A" w:rsidRDefault="0095511A" w:rsidP="0095511A">
          <w:pPr>
            <w:ind w:left="540" w:hanging="540"/>
          </w:pPr>
        </w:p>
        <w:p w14:paraId="0DB80E78" w14:textId="77777777" w:rsidR="0095511A" w:rsidRDefault="0095511A" w:rsidP="0095511A">
          <w:pPr>
            <w:ind w:left="540" w:hanging="540"/>
          </w:pPr>
        </w:p>
        <w:p w14:paraId="690FCD3C" w14:textId="77777777" w:rsidR="0095511A" w:rsidRDefault="0095511A" w:rsidP="0095511A">
          <w:pPr>
            <w:ind w:left="540" w:hanging="540"/>
          </w:pPr>
        </w:p>
        <w:p w14:paraId="1E41671E" w14:textId="77777777" w:rsidR="0095511A" w:rsidRDefault="0095511A" w:rsidP="0095511A">
          <w:pPr>
            <w:ind w:left="540" w:hanging="540"/>
          </w:pPr>
        </w:p>
        <w:p w14:paraId="47532EE7" w14:textId="77777777" w:rsidR="00B414D4" w:rsidRDefault="00B414D4" w:rsidP="0095511A">
          <w:pPr>
            <w:ind w:left="540" w:hanging="540"/>
          </w:pPr>
        </w:p>
        <w:p w14:paraId="5D3B3686" w14:textId="77777777" w:rsidR="00B414D4" w:rsidRDefault="00B414D4" w:rsidP="0095511A">
          <w:pPr>
            <w:ind w:left="540" w:hanging="540"/>
          </w:pPr>
        </w:p>
        <w:p w14:paraId="0E001968" w14:textId="77777777" w:rsidR="00B414D4" w:rsidRDefault="00B414D4" w:rsidP="0095511A">
          <w:pPr>
            <w:ind w:left="540" w:hanging="540"/>
          </w:pPr>
        </w:p>
        <w:p w14:paraId="4E1DA817" w14:textId="652301CA" w:rsidR="0095511A" w:rsidRDefault="0095511A" w:rsidP="0095511A">
          <w:pPr>
            <w:ind w:left="540" w:hanging="540"/>
          </w:pPr>
          <w:r>
            <w:t>Proposé par : « Aron Michaël »</w:t>
          </w:r>
        </w:p>
        <w:p w14:paraId="62C64B0D" w14:textId="77777777" w:rsidR="0095511A" w:rsidRDefault="0095511A" w:rsidP="0095511A">
          <w:pPr>
            <w:ind w:left="540" w:hanging="540"/>
          </w:pPr>
        </w:p>
        <w:p w14:paraId="6C3A239C" w14:textId="40828A9F" w:rsidR="0095511A" w:rsidRDefault="0095511A" w:rsidP="0095511A">
          <w:pPr>
            <w:tabs>
              <w:tab w:val="left" w:pos="0"/>
              <w:tab w:val="left" w:pos="5812"/>
              <w:tab w:val="left" w:pos="9214"/>
            </w:tabs>
            <w:ind w:left="540" w:hanging="540"/>
            <w:rPr>
              <w:u w:val="single"/>
            </w:rPr>
          </w:pPr>
          <w:r>
            <w:rPr>
              <w:u w:val="single"/>
            </w:rPr>
            <w:t>Morice Rénald</w:t>
          </w:r>
          <w:r w:rsidRPr="007B682E">
            <w:rPr>
              <w:u w:val="single"/>
            </w:rPr>
            <w:t xml:space="preserve"> </w:t>
          </w:r>
          <w:r>
            <w:rPr>
              <w:u w:val="single"/>
            </w:rPr>
            <w:tab/>
            <w:t>Option : Robotique</w:t>
          </w:r>
          <w:r>
            <w:rPr>
              <w:u w:val="single"/>
            </w:rPr>
            <w:tab/>
          </w:r>
        </w:p>
        <w:p w14:paraId="0D751B79" w14:textId="512F2BDB" w:rsidR="0095511A" w:rsidRDefault="0095511A" w:rsidP="0095511A">
          <w:pPr>
            <w:tabs>
              <w:tab w:val="left" w:pos="0"/>
              <w:tab w:val="left" w:pos="5812"/>
              <w:tab w:val="left" w:pos="9214"/>
            </w:tabs>
            <w:ind w:left="540" w:hanging="540"/>
            <w:rPr>
              <w:u w:val="single"/>
            </w:rPr>
          </w:pPr>
          <w:r>
            <w:rPr>
              <w:u w:val="single"/>
            </w:rPr>
            <w:t>Pouchous Wilfried</w:t>
          </w:r>
          <w:r w:rsidRPr="007B682E">
            <w:rPr>
              <w:u w:val="single"/>
            </w:rPr>
            <w:t xml:space="preserve"> </w:t>
          </w:r>
          <w:r>
            <w:rPr>
              <w:u w:val="single"/>
            </w:rPr>
            <w:tab/>
            <w:t xml:space="preserve">Option : </w:t>
          </w:r>
          <w:r w:rsidRPr="0095511A">
            <w:rPr>
              <w:u w:val="single"/>
            </w:rPr>
            <w:t>Technologies Biomédicales</w:t>
          </w:r>
          <w:r>
            <w:rPr>
              <w:u w:val="single"/>
            </w:rPr>
            <w:tab/>
          </w:r>
        </w:p>
        <w:p w14:paraId="7528D38F" w14:textId="7EAB5A93" w:rsidR="00D9793E" w:rsidRDefault="00D9793E" w:rsidP="0095511A">
          <w:pPr>
            <w:pStyle w:val="Logo"/>
          </w:pPr>
        </w:p>
        <w:p w14:paraId="3A490D49" w14:textId="77777777" w:rsidR="00D9793E" w:rsidRDefault="00D9793E" w:rsidP="00D9793E"/>
        <w:p w14:paraId="1F8F7892" w14:textId="77777777" w:rsidR="00D9793E" w:rsidRDefault="00D9793E" w:rsidP="00D9793E"/>
        <w:p w14:paraId="5E1144B7" w14:textId="77777777" w:rsidR="00D9793E" w:rsidRDefault="00D9793E" w:rsidP="00D9793E"/>
        <w:p w14:paraId="57860BDA" w14:textId="77777777" w:rsidR="00D9793E" w:rsidRDefault="00D9793E" w:rsidP="00D9793E"/>
        <w:p w14:paraId="4C818F33" w14:textId="77777777" w:rsidR="00D9793E" w:rsidRDefault="00D9793E" w:rsidP="00D9793E"/>
        <w:p w14:paraId="215F6BAD" w14:textId="77777777" w:rsidR="00D9793E" w:rsidRDefault="00D9793E" w:rsidP="00D9793E"/>
        <w:p w14:paraId="64B27EA6" w14:textId="77777777" w:rsidR="00D9793E" w:rsidRDefault="00D9793E" w:rsidP="00D9793E"/>
        <w:p w14:paraId="2EB185FD" w14:textId="77777777" w:rsidR="00D9793E" w:rsidRDefault="00D9793E" w:rsidP="00D9793E"/>
        <w:p w14:paraId="6B6E1306" w14:textId="77777777" w:rsidR="00D9793E" w:rsidRDefault="00D9793E" w:rsidP="00D9793E"/>
        <w:p w14:paraId="78DCBE65" w14:textId="77777777" w:rsidR="00D9793E" w:rsidRDefault="00D9793E" w:rsidP="00D9793E"/>
        <w:p w14:paraId="47811437" w14:textId="77777777" w:rsidR="00D9793E" w:rsidRDefault="00D9793E" w:rsidP="00D9793E"/>
        <w:p w14:paraId="3DF14EA2" w14:textId="77777777" w:rsidR="00D9793E" w:rsidRDefault="00D9793E" w:rsidP="00D9793E"/>
        <w:p w14:paraId="6D626FB8" w14:textId="77777777" w:rsidR="00D9793E" w:rsidRDefault="00D9793E" w:rsidP="00D9793E"/>
        <w:p w14:paraId="7464E1FF" w14:textId="77777777" w:rsidR="00D9793E" w:rsidRDefault="00D9793E" w:rsidP="00D9793E"/>
        <w:p w14:paraId="5D3EF317" w14:textId="77777777" w:rsidR="00D9793E" w:rsidRDefault="00D9793E" w:rsidP="00D9793E"/>
        <w:p w14:paraId="53009225" w14:textId="77777777" w:rsidR="00D9793E" w:rsidRDefault="00D9793E" w:rsidP="00D9793E"/>
        <w:p w14:paraId="57F378A5" w14:textId="77777777" w:rsidR="00D9793E" w:rsidRDefault="00D9793E" w:rsidP="00D9793E"/>
        <w:p w14:paraId="32683EAA" w14:textId="77777777" w:rsidR="00D9793E" w:rsidRDefault="00D9793E" w:rsidP="00D9793E"/>
        <w:p w14:paraId="6438C8BC" w14:textId="77777777" w:rsidR="00D9793E" w:rsidRDefault="00D9793E" w:rsidP="00D9793E"/>
        <w:p w14:paraId="7179D159" w14:textId="77777777" w:rsidR="00D9793E" w:rsidRDefault="00D9793E" w:rsidP="00D9793E"/>
        <w:p w14:paraId="6961499A" w14:textId="77777777" w:rsidR="00D9793E" w:rsidRDefault="00D9793E" w:rsidP="00D9793E"/>
        <w:p w14:paraId="545185F7" w14:textId="77777777" w:rsidR="00D9793E" w:rsidRDefault="00D9793E" w:rsidP="00D9793E"/>
        <w:p w14:paraId="568D3995" w14:textId="77777777" w:rsidR="00D9793E" w:rsidRDefault="00D9793E" w:rsidP="00D9793E"/>
        <w:p w14:paraId="02E6F5B4" w14:textId="77777777" w:rsidR="00D9793E" w:rsidRDefault="00D9793E" w:rsidP="00D9793E"/>
        <w:p w14:paraId="716CB56E" w14:textId="77777777" w:rsidR="00D9793E" w:rsidRDefault="00D9793E" w:rsidP="00D9793E"/>
        <w:p w14:paraId="72794242" w14:textId="77777777" w:rsidR="00D9793E" w:rsidRDefault="00D9793E" w:rsidP="00D9793E"/>
        <w:p w14:paraId="30EFD424" w14:textId="77777777" w:rsidR="00D9793E" w:rsidRDefault="00D9793E" w:rsidP="00D9793E"/>
        <w:p w14:paraId="7BAA2DC9" w14:textId="77777777" w:rsidR="00D9793E" w:rsidRDefault="00D9793E" w:rsidP="00D9793E"/>
        <w:p w14:paraId="4AAB6783" w14:textId="77777777" w:rsidR="00D9793E" w:rsidRDefault="00D9793E" w:rsidP="00D9793E"/>
        <w:p w14:paraId="2CAEF138" w14:textId="77777777" w:rsidR="00D9793E" w:rsidRDefault="00D9793E" w:rsidP="00D9793E"/>
        <w:p w14:paraId="4E68C902" w14:textId="77777777" w:rsidR="00D9793E" w:rsidRDefault="00D9793E" w:rsidP="00D9793E"/>
        <w:p w14:paraId="24F43F80" w14:textId="77777777" w:rsidR="00D9793E" w:rsidRDefault="00D9793E" w:rsidP="00D9793E"/>
        <w:p w14:paraId="4934C8F2" w14:textId="77777777" w:rsidR="00D9793E" w:rsidRDefault="00D9793E" w:rsidP="00D9793E"/>
        <w:p w14:paraId="090DD5A4" w14:textId="77777777" w:rsidR="00D9793E" w:rsidRDefault="00D9793E" w:rsidP="00D9793E"/>
        <w:p w14:paraId="72C9B35E" w14:textId="77777777" w:rsidR="00D9793E" w:rsidRDefault="00D9793E" w:rsidP="00D9793E"/>
        <w:p w14:paraId="3EF2FF3B" w14:textId="77777777" w:rsidR="00D9793E" w:rsidRDefault="00D9793E" w:rsidP="00D9793E"/>
        <w:p w14:paraId="0B364B6F" w14:textId="77777777" w:rsidR="00D9793E" w:rsidRDefault="00D9793E" w:rsidP="00D9793E"/>
        <w:p w14:paraId="3CF8A25D" w14:textId="77777777" w:rsidR="00D9793E" w:rsidRDefault="00D9793E" w:rsidP="00D9793E"/>
        <w:p w14:paraId="297996BD" w14:textId="77777777" w:rsidR="00D9793E" w:rsidRDefault="00D9793E" w:rsidP="00D9793E"/>
        <w:p w14:paraId="3898990B" w14:textId="77777777" w:rsidR="00D9793E" w:rsidRDefault="00D9793E" w:rsidP="00D9793E"/>
        <w:p w14:paraId="5134004E" w14:textId="77777777" w:rsidR="00D9793E" w:rsidRDefault="00D9793E" w:rsidP="00D9793E"/>
        <w:p w14:paraId="3D652160" w14:textId="77777777" w:rsidR="00D51352" w:rsidRDefault="00D51352" w:rsidP="00D9793E">
          <w:pPr>
            <w:sectPr w:rsidR="00D51352" w:rsidSect="00D9793E">
              <w:footerReference w:type="default" r:id="rId12"/>
              <w:type w:val="continuous"/>
              <w:pgSz w:w="11907" w:h="16839" w:code="1"/>
              <w:pgMar w:top="720" w:right="720" w:bottom="720" w:left="1418" w:header="709" w:footer="709" w:gutter="0"/>
              <w:cols w:space="720"/>
              <w:titlePg/>
              <w:docGrid w:linePitch="360"/>
            </w:sectPr>
          </w:pPr>
        </w:p>
        <w:p w14:paraId="62D3CE81" w14:textId="657A39B7" w:rsidR="000C7384" w:rsidRDefault="000C7384" w:rsidP="000C7384">
          <w:pPr>
            <w:pStyle w:val="Titre1"/>
          </w:pPr>
          <w:bookmarkStart w:id="0" w:name="_Toc483218306"/>
          <w:bookmarkStart w:id="1" w:name="_Toc483351757"/>
          <w:bookmarkStart w:id="2" w:name="_Toc483746149"/>
          <w:r>
            <w:lastRenderedPageBreak/>
            <w:t>Remerciements</w:t>
          </w:r>
          <w:bookmarkEnd w:id="0"/>
          <w:bookmarkEnd w:id="1"/>
          <w:bookmarkEnd w:id="2"/>
        </w:p>
        <w:p w14:paraId="3B4F1F8D" w14:textId="77777777" w:rsidR="000C7384" w:rsidRDefault="000C7384" w:rsidP="000C7384"/>
        <w:p w14:paraId="5B27CB15" w14:textId="77777777" w:rsidR="00BC24C0" w:rsidRDefault="00BC24C0" w:rsidP="000C7384"/>
        <w:p w14:paraId="67BA5DD9" w14:textId="6F1E456D" w:rsidR="00261E01" w:rsidRDefault="000C7384" w:rsidP="000C7384">
          <w:r>
            <w:t>Nous remercions notre école l’ISEN</w:t>
          </w:r>
          <w:r>
            <w:rPr>
              <w:rStyle w:val="Appelnotedebasdep"/>
            </w:rPr>
            <w:footnoteReference w:id="1"/>
          </w:r>
          <w:r w:rsidR="007E7A84">
            <w:t xml:space="preserve"> Brest qui propose une réalisation de projet </w:t>
          </w:r>
          <w:r w:rsidR="00A04164">
            <w:t>réparti</w:t>
          </w:r>
          <w:r w:rsidR="007E7A84">
            <w:t>e</w:t>
          </w:r>
          <w:r w:rsidR="00A04164">
            <w:t xml:space="preserve"> sur 9 semaines durant</w:t>
          </w:r>
          <w:r w:rsidR="00261E01">
            <w:t xml:space="preserve"> l’année de M1</w:t>
          </w:r>
          <w:r w:rsidR="00261E01">
            <w:rPr>
              <w:rStyle w:val="Appelnotedebasdep"/>
            </w:rPr>
            <w:footnoteReference w:id="2"/>
          </w:r>
          <w:r w:rsidR="00261E01">
            <w:t>.</w:t>
          </w:r>
        </w:p>
        <w:p w14:paraId="20A6CC68" w14:textId="77777777" w:rsidR="00BC24C0" w:rsidRDefault="00BC24C0" w:rsidP="000C7384"/>
        <w:p w14:paraId="32E5B30B" w14:textId="7D349D50" w:rsidR="00261E01" w:rsidRDefault="00261E01" w:rsidP="000C7384">
          <w:r>
            <w:t xml:space="preserve">Nous remercions bien évidemment </w:t>
          </w:r>
          <w:r w:rsidRPr="00261E01">
            <w:t>Michaël Aron</w:t>
          </w:r>
          <w:r>
            <w:t>, notre encadrant de projet, pour nous avoir bien expliqué le sujet ainsi que pour sa présence lorsqu’elle nous était nécessaire.</w:t>
          </w:r>
        </w:p>
        <w:p w14:paraId="7511C9A6" w14:textId="77777777" w:rsidR="00261E01" w:rsidRDefault="00261E01" w:rsidP="000C7384"/>
        <w:p w14:paraId="4671E9A1" w14:textId="391AC1AF" w:rsidR="00261E01" w:rsidRDefault="00261E01" w:rsidP="000C7384">
          <w:r>
            <w:t>Nous souhaitons également remercier Thibault Napolé</w:t>
          </w:r>
          <w:r w:rsidRPr="00261E01">
            <w:t>on</w:t>
          </w:r>
          <w:r>
            <w:t xml:space="preserve">, qui était présent si </w:t>
          </w:r>
          <w:r w:rsidRPr="00261E01">
            <w:t>Michaël Aron</w:t>
          </w:r>
          <w:r>
            <w:t xml:space="preserve"> ne </w:t>
          </w:r>
          <w:r w:rsidR="00DE6C18">
            <w:t>pouvait</w:t>
          </w:r>
          <w:r>
            <w:t xml:space="preserve"> se rendre disponible.</w:t>
          </w:r>
        </w:p>
        <w:p w14:paraId="71D87DF6" w14:textId="77777777" w:rsidR="00BA0BB6" w:rsidRDefault="00BA0BB6" w:rsidP="000C7384"/>
        <w:p w14:paraId="19654287" w14:textId="77777777" w:rsidR="00BA0BB6" w:rsidRDefault="00BA0BB6" w:rsidP="000C7384"/>
        <w:p w14:paraId="5CB5E7C5" w14:textId="77777777" w:rsidR="00BA0BB6" w:rsidRDefault="00BA0BB6" w:rsidP="000C7384"/>
        <w:p w14:paraId="49894948" w14:textId="77777777" w:rsidR="00BA0BB6" w:rsidRDefault="00BA0BB6" w:rsidP="000C7384"/>
        <w:p w14:paraId="32CD2B65" w14:textId="77777777" w:rsidR="00BA0BB6" w:rsidRDefault="00BA0BB6" w:rsidP="000C7384"/>
        <w:p w14:paraId="04068C2D" w14:textId="77777777" w:rsidR="00BA0BB6" w:rsidRDefault="00BA0BB6" w:rsidP="000C7384"/>
        <w:p w14:paraId="0A3C3C98" w14:textId="77777777" w:rsidR="00BA0BB6" w:rsidRDefault="00BA0BB6" w:rsidP="000C7384"/>
        <w:p w14:paraId="43ED4712" w14:textId="77777777" w:rsidR="00BA0BB6" w:rsidRDefault="00BA0BB6" w:rsidP="000C7384"/>
        <w:p w14:paraId="00CC4BB2" w14:textId="77777777" w:rsidR="00BA0BB6" w:rsidRDefault="00BA0BB6" w:rsidP="000C7384"/>
        <w:p w14:paraId="38808A16" w14:textId="77777777" w:rsidR="00BA0BB6" w:rsidRDefault="00BA0BB6" w:rsidP="000C7384"/>
        <w:p w14:paraId="363E3E18" w14:textId="77777777" w:rsidR="00BA0BB6" w:rsidRDefault="00BA0BB6" w:rsidP="000C7384"/>
        <w:p w14:paraId="0CE0E455" w14:textId="77777777" w:rsidR="00BA0BB6" w:rsidRDefault="00BA0BB6" w:rsidP="000C7384"/>
        <w:p w14:paraId="2AA43A8A" w14:textId="77777777" w:rsidR="00BA0BB6" w:rsidRDefault="00BA0BB6" w:rsidP="000C7384"/>
        <w:p w14:paraId="796699AB" w14:textId="77777777" w:rsidR="00BA0BB6" w:rsidRDefault="00BA0BB6" w:rsidP="000C7384"/>
        <w:p w14:paraId="702237A5" w14:textId="77777777" w:rsidR="00BA0BB6" w:rsidRDefault="00BA0BB6" w:rsidP="000C7384"/>
        <w:p w14:paraId="6BBD9EF6" w14:textId="77777777" w:rsidR="00BA0BB6" w:rsidRDefault="00BA0BB6" w:rsidP="000C7384"/>
        <w:p w14:paraId="64884477" w14:textId="77777777" w:rsidR="00BA0BB6" w:rsidRDefault="00BA0BB6" w:rsidP="000C7384"/>
        <w:p w14:paraId="5AB7883C" w14:textId="77777777" w:rsidR="00BA0BB6" w:rsidRDefault="00BA0BB6" w:rsidP="000C7384"/>
        <w:p w14:paraId="4DF23B11" w14:textId="77777777" w:rsidR="00BA0BB6" w:rsidRDefault="00BA0BB6" w:rsidP="000C7384"/>
        <w:p w14:paraId="60D0C9C6" w14:textId="77777777" w:rsidR="00BA0BB6" w:rsidRDefault="00BA0BB6" w:rsidP="000C7384"/>
        <w:p w14:paraId="44D99F86" w14:textId="77777777" w:rsidR="00BA0BB6" w:rsidRDefault="00BA0BB6" w:rsidP="000C7384"/>
        <w:p w14:paraId="6BC9B56A" w14:textId="77777777" w:rsidR="00BA0BB6" w:rsidRDefault="00BA0BB6" w:rsidP="000C7384"/>
        <w:p w14:paraId="34418644" w14:textId="77777777" w:rsidR="00BA0BB6" w:rsidRDefault="00BA0BB6" w:rsidP="000C7384"/>
        <w:p w14:paraId="50C8A1C3" w14:textId="77777777" w:rsidR="00BA0BB6" w:rsidRDefault="00BA0BB6" w:rsidP="000C7384"/>
        <w:p w14:paraId="3BF2A57C" w14:textId="77777777" w:rsidR="00BA0BB6" w:rsidRDefault="00BA0BB6" w:rsidP="000C7384"/>
        <w:p w14:paraId="66C3523F" w14:textId="77777777" w:rsidR="00BA0BB6" w:rsidRDefault="00BA0BB6" w:rsidP="000C7384"/>
        <w:p w14:paraId="6E3730AC" w14:textId="77777777" w:rsidR="00BA0BB6" w:rsidRDefault="00BA0BB6" w:rsidP="000C7384"/>
        <w:p w14:paraId="56532501" w14:textId="77777777" w:rsidR="00BA0BB6" w:rsidRDefault="00BA0BB6" w:rsidP="000C7384"/>
        <w:p w14:paraId="686F3EFC" w14:textId="77777777" w:rsidR="0015773A" w:rsidRDefault="0015773A" w:rsidP="000C7384"/>
        <w:p w14:paraId="5B24A9E3" w14:textId="77777777" w:rsidR="0015773A" w:rsidRDefault="0015773A" w:rsidP="000C7384"/>
        <w:p w14:paraId="60099F49" w14:textId="57B1E0B9" w:rsidR="00A97005" w:rsidRDefault="00A15873" w:rsidP="00A97005">
          <w:pPr>
            <w:pStyle w:val="Titre1"/>
          </w:pPr>
          <w:bookmarkStart w:id="3" w:name="_Toc483746150"/>
          <w:bookmarkStart w:id="4" w:name="_Toc483218307"/>
          <w:r>
            <w:lastRenderedPageBreak/>
            <w:t>Table des matières</w:t>
          </w:r>
          <w:bookmarkEnd w:id="3"/>
        </w:p>
        <w:p w14:paraId="03159987" w14:textId="77777777" w:rsidR="00776B8C" w:rsidRDefault="00A97005">
          <w:pPr>
            <w:pStyle w:val="TM1"/>
            <w:tabs>
              <w:tab w:val="right" w:pos="9629"/>
            </w:tabs>
            <w:rPr>
              <w:rFonts w:asciiTheme="minorHAnsi" w:hAnsiTheme="minorHAnsi"/>
              <w:b w:val="0"/>
              <w:bCs w:val="0"/>
              <w:caps w:val="0"/>
              <w:noProof/>
              <w:color w:val="auto"/>
              <w:sz w:val="22"/>
              <w:szCs w:val="22"/>
              <w:lang w:eastAsia="fr-FR"/>
            </w:rPr>
          </w:pPr>
          <w:r>
            <w:fldChar w:fldCharType="begin"/>
          </w:r>
          <w:r>
            <w:instrText xml:space="preserve"> TOC \o "1-3" \h \z \u </w:instrText>
          </w:r>
          <w:r>
            <w:fldChar w:fldCharType="separate"/>
          </w:r>
          <w:hyperlink w:anchor="_Toc483746149" w:history="1">
            <w:r w:rsidR="00776B8C" w:rsidRPr="00042BF2">
              <w:rPr>
                <w:rStyle w:val="Lienhypertexte"/>
                <w:noProof/>
              </w:rPr>
              <w:t>Remerciements</w:t>
            </w:r>
            <w:r w:rsidR="00776B8C">
              <w:rPr>
                <w:noProof/>
                <w:webHidden/>
              </w:rPr>
              <w:tab/>
            </w:r>
            <w:r w:rsidR="00776B8C">
              <w:rPr>
                <w:noProof/>
                <w:webHidden/>
              </w:rPr>
              <w:fldChar w:fldCharType="begin"/>
            </w:r>
            <w:r w:rsidR="00776B8C">
              <w:rPr>
                <w:noProof/>
                <w:webHidden/>
              </w:rPr>
              <w:instrText xml:space="preserve"> PAGEREF _Toc483746149 \h </w:instrText>
            </w:r>
            <w:r w:rsidR="00776B8C">
              <w:rPr>
                <w:noProof/>
                <w:webHidden/>
              </w:rPr>
            </w:r>
            <w:r w:rsidR="00776B8C">
              <w:rPr>
                <w:noProof/>
                <w:webHidden/>
              </w:rPr>
              <w:fldChar w:fldCharType="separate"/>
            </w:r>
            <w:r w:rsidR="00D71571">
              <w:rPr>
                <w:noProof/>
                <w:webHidden/>
              </w:rPr>
              <w:t>3</w:t>
            </w:r>
            <w:r w:rsidR="00776B8C">
              <w:rPr>
                <w:noProof/>
                <w:webHidden/>
              </w:rPr>
              <w:fldChar w:fldCharType="end"/>
            </w:r>
          </w:hyperlink>
        </w:p>
        <w:p w14:paraId="6EAF7BA6"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50" w:history="1">
            <w:r w:rsidR="00776B8C" w:rsidRPr="00042BF2">
              <w:rPr>
                <w:rStyle w:val="Lienhypertexte"/>
                <w:noProof/>
              </w:rPr>
              <w:t>Table des matières</w:t>
            </w:r>
            <w:r w:rsidR="00776B8C">
              <w:rPr>
                <w:noProof/>
                <w:webHidden/>
              </w:rPr>
              <w:tab/>
            </w:r>
            <w:r w:rsidR="00776B8C">
              <w:rPr>
                <w:noProof/>
                <w:webHidden/>
              </w:rPr>
              <w:fldChar w:fldCharType="begin"/>
            </w:r>
            <w:r w:rsidR="00776B8C">
              <w:rPr>
                <w:noProof/>
                <w:webHidden/>
              </w:rPr>
              <w:instrText xml:space="preserve"> PAGEREF _Toc483746150 \h </w:instrText>
            </w:r>
            <w:r w:rsidR="00776B8C">
              <w:rPr>
                <w:noProof/>
                <w:webHidden/>
              </w:rPr>
            </w:r>
            <w:r w:rsidR="00776B8C">
              <w:rPr>
                <w:noProof/>
                <w:webHidden/>
              </w:rPr>
              <w:fldChar w:fldCharType="separate"/>
            </w:r>
            <w:r w:rsidR="00D71571">
              <w:rPr>
                <w:noProof/>
                <w:webHidden/>
              </w:rPr>
              <w:t>4</w:t>
            </w:r>
            <w:r w:rsidR="00776B8C">
              <w:rPr>
                <w:noProof/>
                <w:webHidden/>
              </w:rPr>
              <w:fldChar w:fldCharType="end"/>
            </w:r>
          </w:hyperlink>
        </w:p>
        <w:p w14:paraId="5D278491"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51" w:history="1">
            <w:r w:rsidR="00776B8C" w:rsidRPr="00042BF2">
              <w:rPr>
                <w:rStyle w:val="Lienhypertexte"/>
                <w:noProof/>
              </w:rPr>
              <w:t>Table des figures</w:t>
            </w:r>
            <w:r w:rsidR="00776B8C">
              <w:rPr>
                <w:noProof/>
                <w:webHidden/>
              </w:rPr>
              <w:tab/>
            </w:r>
            <w:r w:rsidR="00776B8C">
              <w:rPr>
                <w:noProof/>
                <w:webHidden/>
              </w:rPr>
              <w:fldChar w:fldCharType="begin"/>
            </w:r>
            <w:r w:rsidR="00776B8C">
              <w:rPr>
                <w:noProof/>
                <w:webHidden/>
              </w:rPr>
              <w:instrText xml:space="preserve"> PAGEREF _Toc483746151 \h </w:instrText>
            </w:r>
            <w:r w:rsidR="00776B8C">
              <w:rPr>
                <w:noProof/>
                <w:webHidden/>
              </w:rPr>
            </w:r>
            <w:r w:rsidR="00776B8C">
              <w:rPr>
                <w:noProof/>
                <w:webHidden/>
              </w:rPr>
              <w:fldChar w:fldCharType="separate"/>
            </w:r>
            <w:r w:rsidR="00D71571">
              <w:rPr>
                <w:noProof/>
                <w:webHidden/>
              </w:rPr>
              <w:t>6</w:t>
            </w:r>
            <w:r w:rsidR="00776B8C">
              <w:rPr>
                <w:noProof/>
                <w:webHidden/>
              </w:rPr>
              <w:fldChar w:fldCharType="end"/>
            </w:r>
          </w:hyperlink>
        </w:p>
        <w:p w14:paraId="5015A9C8"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52" w:history="1">
            <w:r w:rsidR="00776B8C" w:rsidRPr="00042BF2">
              <w:rPr>
                <w:rStyle w:val="Lienhypertexte"/>
                <w:noProof/>
              </w:rPr>
              <w:t>Introduction</w:t>
            </w:r>
            <w:r w:rsidR="00776B8C">
              <w:rPr>
                <w:noProof/>
                <w:webHidden/>
              </w:rPr>
              <w:tab/>
            </w:r>
            <w:r w:rsidR="00776B8C">
              <w:rPr>
                <w:noProof/>
                <w:webHidden/>
              </w:rPr>
              <w:fldChar w:fldCharType="begin"/>
            </w:r>
            <w:r w:rsidR="00776B8C">
              <w:rPr>
                <w:noProof/>
                <w:webHidden/>
              </w:rPr>
              <w:instrText xml:space="preserve"> PAGEREF _Toc483746152 \h </w:instrText>
            </w:r>
            <w:r w:rsidR="00776B8C">
              <w:rPr>
                <w:noProof/>
                <w:webHidden/>
              </w:rPr>
            </w:r>
            <w:r w:rsidR="00776B8C">
              <w:rPr>
                <w:noProof/>
                <w:webHidden/>
              </w:rPr>
              <w:fldChar w:fldCharType="separate"/>
            </w:r>
            <w:r w:rsidR="00D71571">
              <w:rPr>
                <w:noProof/>
                <w:webHidden/>
              </w:rPr>
              <w:t>7</w:t>
            </w:r>
            <w:r w:rsidR="00776B8C">
              <w:rPr>
                <w:noProof/>
                <w:webHidden/>
              </w:rPr>
              <w:fldChar w:fldCharType="end"/>
            </w:r>
          </w:hyperlink>
        </w:p>
        <w:p w14:paraId="6A1F4834"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53" w:history="1">
            <w:r w:rsidR="00776B8C" w:rsidRPr="00042BF2">
              <w:rPr>
                <w:rStyle w:val="Lienhypertexte"/>
                <w:noProof/>
              </w:rPr>
              <w:t>Présentation du projet</w:t>
            </w:r>
            <w:r w:rsidR="00776B8C">
              <w:rPr>
                <w:noProof/>
                <w:webHidden/>
              </w:rPr>
              <w:tab/>
            </w:r>
            <w:r w:rsidR="00776B8C">
              <w:rPr>
                <w:noProof/>
                <w:webHidden/>
              </w:rPr>
              <w:fldChar w:fldCharType="begin"/>
            </w:r>
            <w:r w:rsidR="00776B8C">
              <w:rPr>
                <w:noProof/>
                <w:webHidden/>
              </w:rPr>
              <w:instrText xml:space="preserve"> PAGEREF _Toc483746153 \h </w:instrText>
            </w:r>
            <w:r w:rsidR="00776B8C">
              <w:rPr>
                <w:noProof/>
                <w:webHidden/>
              </w:rPr>
            </w:r>
            <w:r w:rsidR="00776B8C">
              <w:rPr>
                <w:noProof/>
                <w:webHidden/>
              </w:rPr>
              <w:fldChar w:fldCharType="separate"/>
            </w:r>
            <w:r w:rsidR="00D71571">
              <w:rPr>
                <w:noProof/>
                <w:webHidden/>
              </w:rPr>
              <w:t>8</w:t>
            </w:r>
            <w:r w:rsidR="00776B8C">
              <w:rPr>
                <w:noProof/>
                <w:webHidden/>
              </w:rPr>
              <w:fldChar w:fldCharType="end"/>
            </w:r>
          </w:hyperlink>
        </w:p>
        <w:p w14:paraId="4D21D7F8"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54" w:history="1">
            <w:r w:rsidR="00776B8C" w:rsidRPr="00042BF2">
              <w:rPr>
                <w:rStyle w:val="Lienhypertexte"/>
                <w:noProof/>
              </w:rPr>
              <w:t>Le LaboVision</w:t>
            </w:r>
            <w:r w:rsidR="00776B8C">
              <w:rPr>
                <w:noProof/>
                <w:webHidden/>
              </w:rPr>
              <w:tab/>
            </w:r>
            <w:r w:rsidR="00776B8C">
              <w:rPr>
                <w:noProof/>
                <w:webHidden/>
              </w:rPr>
              <w:fldChar w:fldCharType="begin"/>
            </w:r>
            <w:r w:rsidR="00776B8C">
              <w:rPr>
                <w:noProof/>
                <w:webHidden/>
              </w:rPr>
              <w:instrText xml:space="preserve"> PAGEREF _Toc483746154 \h </w:instrText>
            </w:r>
            <w:r w:rsidR="00776B8C">
              <w:rPr>
                <w:noProof/>
                <w:webHidden/>
              </w:rPr>
            </w:r>
            <w:r w:rsidR="00776B8C">
              <w:rPr>
                <w:noProof/>
                <w:webHidden/>
              </w:rPr>
              <w:fldChar w:fldCharType="separate"/>
            </w:r>
            <w:r w:rsidR="00D71571">
              <w:rPr>
                <w:noProof/>
                <w:webHidden/>
              </w:rPr>
              <w:t>8</w:t>
            </w:r>
            <w:r w:rsidR="00776B8C">
              <w:rPr>
                <w:noProof/>
                <w:webHidden/>
              </w:rPr>
              <w:fldChar w:fldCharType="end"/>
            </w:r>
          </w:hyperlink>
        </w:p>
        <w:p w14:paraId="26672035"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55" w:history="1">
            <w:r w:rsidR="00776B8C" w:rsidRPr="00042BF2">
              <w:rPr>
                <w:rStyle w:val="Lienhypertexte"/>
                <w:noProof/>
              </w:rPr>
              <w:t>Présentation de la mission</w:t>
            </w:r>
            <w:r w:rsidR="00776B8C">
              <w:rPr>
                <w:noProof/>
                <w:webHidden/>
              </w:rPr>
              <w:tab/>
            </w:r>
            <w:r w:rsidR="00776B8C">
              <w:rPr>
                <w:noProof/>
                <w:webHidden/>
              </w:rPr>
              <w:fldChar w:fldCharType="begin"/>
            </w:r>
            <w:r w:rsidR="00776B8C">
              <w:rPr>
                <w:noProof/>
                <w:webHidden/>
              </w:rPr>
              <w:instrText xml:space="preserve"> PAGEREF _Toc483746155 \h </w:instrText>
            </w:r>
            <w:r w:rsidR="00776B8C">
              <w:rPr>
                <w:noProof/>
                <w:webHidden/>
              </w:rPr>
            </w:r>
            <w:r w:rsidR="00776B8C">
              <w:rPr>
                <w:noProof/>
                <w:webHidden/>
              </w:rPr>
              <w:fldChar w:fldCharType="separate"/>
            </w:r>
            <w:r w:rsidR="00D71571">
              <w:rPr>
                <w:noProof/>
                <w:webHidden/>
              </w:rPr>
              <w:t>9</w:t>
            </w:r>
            <w:r w:rsidR="00776B8C">
              <w:rPr>
                <w:noProof/>
                <w:webHidden/>
              </w:rPr>
              <w:fldChar w:fldCharType="end"/>
            </w:r>
          </w:hyperlink>
        </w:p>
        <w:p w14:paraId="5D4B664C"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56" w:history="1">
            <w:r w:rsidR="00776B8C" w:rsidRPr="00042BF2">
              <w:rPr>
                <w:rStyle w:val="Lienhypertexte"/>
                <w:noProof/>
              </w:rPr>
              <w:t>Intérêts de la mission</w:t>
            </w:r>
            <w:r w:rsidR="00776B8C">
              <w:rPr>
                <w:noProof/>
                <w:webHidden/>
              </w:rPr>
              <w:tab/>
            </w:r>
            <w:r w:rsidR="00776B8C">
              <w:rPr>
                <w:noProof/>
                <w:webHidden/>
              </w:rPr>
              <w:fldChar w:fldCharType="begin"/>
            </w:r>
            <w:r w:rsidR="00776B8C">
              <w:rPr>
                <w:noProof/>
                <w:webHidden/>
              </w:rPr>
              <w:instrText xml:space="preserve"> PAGEREF _Toc483746156 \h </w:instrText>
            </w:r>
            <w:r w:rsidR="00776B8C">
              <w:rPr>
                <w:noProof/>
                <w:webHidden/>
              </w:rPr>
            </w:r>
            <w:r w:rsidR="00776B8C">
              <w:rPr>
                <w:noProof/>
                <w:webHidden/>
              </w:rPr>
              <w:fldChar w:fldCharType="separate"/>
            </w:r>
            <w:r w:rsidR="00D71571">
              <w:rPr>
                <w:noProof/>
                <w:webHidden/>
              </w:rPr>
              <w:t>9</w:t>
            </w:r>
            <w:r w:rsidR="00776B8C">
              <w:rPr>
                <w:noProof/>
                <w:webHidden/>
              </w:rPr>
              <w:fldChar w:fldCharType="end"/>
            </w:r>
          </w:hyperlink>
        </w:p>
        <w:p w14:paraId="30A051AB"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57" w:history="1">
            <w:r w:rsidR="00776B8C" w:rsidRPr="00042BF2">
              <w:rPr>
                <w:rStyle w:val="Lienhypertexte"/>
                <w:noProof/>
              </w:rPr>
              <w:t>Partie technique</w:t>
            </w:r>
            <w:r w:rsidR="00776B8C">
              <w:rPr>
                <w:noProof/>
                <w:webHidden/>
              </w:rPr>
              <w:tab/>
            </w:r>
            <w:r w:rsidR="00776B8C">
              <w:rPr>
                <w:noProof/>
                <w:webHidden/>
              </w:rPr>
              <w:fldChar w:fldCharType="begin"/>
            </w:r>
            <w:r w:rsidR="00776B8C">
              <w:rPr>
                <w:noProof/>
                <w:webHidden/>
              </w:rPr>
              <w:instrText xml:space="preserve"> PAGEREF _Toc483746157 \h </w:instrText>
            </w:r>
            <w:r w:rsidR="00776B8C">
              <w:rPr>
                <w:noProof/>
                <w:webHidden/>
              </w:rPr>
            </w:r>
            <w:r w:rsidR="00776B8C">
              <w:rPr>
                <w:noProof/>
                <w:webHidden/>
              </w:rPr>
              <w:fldChar w:fldCharType="separate"/>
            </w:r>
            <w:r w:rsidR="00D71571">
              <w:rPr>
                <w:noProof/>
                <w:webHidden/>
              </w:rPr>
              <w:t>10</w:t>
            </w:r>
            <w:r w:rsidR="00776B8C">
              <w:rPr>
                <w:noProof/>
                <w:webHidden/>
              </w:rPr>
              <w:fldChar w:fldCharType="end"/>
            </w:r>
          </w:hyperlink>
        </w:p>
        <w:p w14:paraId="1169E1B8"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58" w:history="1">
            <w:r w:rsidR="00776B8C" w:rsidRPr="00042BF2">
              <w:rPr>
                <w:rStyle w:val="Lienhypertexte"/>
                <w:noProof/>
              </w:rPr>
              <w:t>Architecture du projet</w:t>
            </w:r>
            <w:r w:rsidR="00776B8C">
              <w:rPr>
                <w:noProof/>
                <w:webHidden/>
              </w:rPr>
              <w:tab/>
            </w:r>
            <w:r w:rsidR="00776B8C">
              <w:rPr>
                <w:noProof/>
                <w:webHidden/>
              </w:rPr>
              <w:fldChar w:fldCharType="begin"/>
            </w:r>
            <w:r w:rsidR="00776B8C">
              <w:rPr>
                <w:noProof/>
                <w:webHidden/>
              </w:rPr>
              <w:instrText xml:space="preserve"> PAGEREF _Toc483746158 \h </w:instrText>
            </w:r>
            <w:r w:rsidR="00776B8C">
              <w:rPr>
                <w:noProof/>
                <w:webHidden/>
              </w:rPr>
            </w:r>
            <w:r w:rsidR="00776B8C">
              <w:rPr>
                <w:noProof/>
                <w:webHidden/>
              </w:rPr>
              <w:fldChar w:fldCharType="separate"/>
            </w:r>
            <w:r w:rsidR="00D71571">
              <w:rPr>
                <w:noProof/>
                <w:webHidden/>
              </w:rPr>
              <w:t>10</w:t>
            </w:r>
            <w:r w:rsidR="00776B8C">
              <w:rPr>
                <w:noProof/>
                <w:webHidden/>
              </w:rPr>
              <w:fldChar w:fldCharType="end"/>
            </w:r>
          </w:hyperlink>
        </w:p>
        <w:p w14:paraId="26050618"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59" w:history="1">
            <w:r w:rsidR="00776B8C" w:rsidRPr="00042BF2">
              <w:rPr>
                <w:rStyle w:val="Lienhypertexte"/>
                <w:noProof/>
              </w:rPr>
              <w:t>Mise en place de la base de données</w:t>
            </w:r>
            <w:r w:rsidR="00776B8C">
              <w:rPr>
                <w:noProof/>
                <w:webHidden/>
              </w:rPr>
              <w:tab/>
            </w:r>
            <w:r w:rsidR="00776B8C">
              <w:rPr>
                <w:noProof/>
                <w:webHidden/>
              </w:rPr>
              <w:fldChar w:fldCharType="begin"/>
            </w:r>
            <w:r w:rsidR="00776B8C">
              <w:rPr>
                <w:noProof/>
                <w:webHidden/>
              </w:rPr>
              <w:instrText xml:space="preserve"> PAGEREF _Toc483746159 \h </w:instrText>
            </w:r>
            <w:r w:rsidR="00776B8C">
              <w:rPr>
                <w:noProof/>
                <w:webHidden/>
              </w:rPr>
            </w:r>
            <w:r w:rsidR="00776B8C">
              <w:rPr>
                <w:noProof/>
                <w:webHidden/>
              </w:rPr>
              <w:fldChar w:fldCharType="separate"/>
            </w:r>
            <w:r w:rsidR="00D71571">
              <w:rPr>
                <w:noProof/>
                <w:webHidden/>
              </w:rPr>
              <w:t>11</w:t>
            </w:r>
            <w:r w:rsidR="00776B8C">
              <w:rPr>
                <w:noProof/>
                <w:webHidden/>
              </w:rPr>
              <w:fldChar w:fldCharType="end"/>
            </w:r>
          </w:hyperlink>
        </w:p>
        <w:p w14:paraId="29C78DAD"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60" w:history="1">
            <w:r w:rsidR="00776B8C" w:rsidRPr="00042BF2">
              <w:rPr>
                <w:rStyle w:val="Lienhypertexte"/>
                <w:noProof/>
              </w:rPr>
              <w:t>Création d’un programme Qt « modèle »</w:t>
            </w:r>
            <w:r w:rsidR="00776B8C">
              <w:rPr>
                <w:noProof/>
                <w:webHidden/>
              </w:rPr>
              <w:tab/>
            </w:r>
            <w:r w:rsidR="00776B8C">
              <w:rPr>
                <w:noProof/>
                <w:webHidden/>
              </w:rPr>
              <w:fldChar w:fldCharType="begin"/>
            </w:r>
            <w:r w:rsidR="00776B8C">
              <w:rPr>
                <w:noProof/>
                <w:webHidden/>
              </w:rPr>
              <w:instrText xml:space="preserve"> PAGEREF _Toc483746160 \h </w:instrText>
            </w:r>
            <w:r w:rsidR="00776B8C">
              <w:rPr>
                <w:noProof/>
                <w:webHidden/>
              </w:rPr>
            </w:r>
            <w:r w:rsidR="00776B8C">
              <w:rPr>
                <w:noProof/>
                <w:webHidden/>
              </w:rPr>
              <w:fldChar w:fldCharType="separate"/>
            </w:r>
            <w:r w:rsidR="00D71571">
              <w:rPr>
                <w:noProof/>
                <w:webHidden/>
              </w:rPr>
              <w:t>11</w:t>
            </w:r>
            <w:r w:rsidR="00776B8C">
              <w:rPr>
                <w:noProof/>
                <w:webHidden/>
              </w:rPr>
              <w:fldChar w:fldCharType="end"/>
            </w:r>
          </w:hyperlink>
        </w:p>
        <w:p w14:paraId="67930036"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61" w:history="1">
            <w:r w:rsidR="00776B8C" w:rsidRPr="00042BF2">
              <w:rPr>
                <w:rStyle w:val="Lienhypertexte"/>
                <w:noProof/>
              </w:rPr>
              <w:t>Programme d’insertion des données</w:t>
            </w:r>
            <w:r w:rsidR="00776B8C">
              <w:rPr>
                <w:noProof/>
                <w:webHidden/>
              </w:rPr>
              <w:tab/>
            </w:r>
            <w:r w:rsidR="00776B8C">
              <w:rPr>
                <w:noProof/>
                <w:webHidden/>
              </w:rPr>
              <w:fldChar w:fldCharType="begin"/>
            </w:r>
            <w:r w:rsidR="00776B8C">
              <w:rPr>
                <w:noProof/>
                <w:webHidden/>
              </w:rPr>
              <w:instrText xml:space="preserve"> PAGEREF _Toc483746161 \h </w:instrText>
            </w:r>
            <w:r w:rsidR="00776B8C">
              <w:rPr>
                <w:noProof/>
                <w:webHidden/>
              </w:rPr>
            </w:r>
            <w:r w:rsidR="00776B8C">
              <w:rPr>
                <w:noProof/>
                <w:webHidden/>
              </w:rPr>
              <w:fldChar w:fldCharType="separate"/>
            </w:r>
            <w:r w:rsidR="00D71571">
              <w:rPr>
                <w:noProof/>
                <w:webHidden/>
              </w:rPr>
              <w:t>12</w:t>
            </w:r>
            <w:r w:rsidR="00776B8C">
              <w:rPr>
                <w:noProof/>
                <w:webHidden/>
              </w:rPr>
              <w:fldChar w:fldCharType="end"/>
            </w:r>
          </w:hyperlink>
        </w:p>
        <w:p w14:paraId="0D7BF3B5"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62" w:history="1">
            <w:r w:rsidR="00776B8C" w:rsidRPr="00042BF2">
              <w:rPr>
                <w:rStyle w:val="Lienhypertexte"/>
                <w:noProof/>
              </w:rPr>
              <w:t>Fonctionnalité : détection d'une anomalie sonore</w:t>
            </w:r>
            <w:r w:rsidR="00776B8C">
              <w:rPr>
                <w:noProof/>
                <w:webHidden/>
              </w:rPr>
              <w:tab/>
            </w:r>
            <w:r w:rsidR="00776B8C">
              <w:rPr>
                <w:noProof/>
                <w:webHidden/>
              </w:rPr>
              <w:fldChar w:fldCharType="begin"/>
            </w:r>
            <w:r w:rsidR="00776B8C">
              <w:rPr>
                <w:noProof/>
                <w:webHidden/>
              </w:rPr>
              <w:instrText xml:space="preserve"> PAGEREF _Toc483746162 \h </w:instrText>
            </w:r>
            <w:r w:rsidR="00776B8C">
              <w:rPr>
                <w:noProof/>
                <w:webHidden/>
              </w:rPr>
            </w:r>
            <w:r w:rsidR="00776B8C">
              <w:rPr>
                <w:noProof/>
                <w:webHidden/>
              </w:rPr>
              <w:fldChar w:fldCharType="separate"/>
            </w:r>
            <w:r w:rsidR="00D71571">
              <w:rPr>
                <w:noProof/>
                <w:webHidden/>
              </w:rPr>
              <w:t>13</w:t>
            </w:r>
            <w:r w:rsidR="00776B8C">
              <w:rPr>
                <w:noProof/>
                <w:webHidden/>
              </w:rPr>
              <w:fldChar w:fldCharType="end"/>
            </w:r>
          </w:hyperlink>
        </w:p>
        <w:p w14:paraId="6741234B" w14:textId="77777777" w:rsidR="00776B8C" w:rsidRDefault="00EA0884">
          <w:pPr>
            <w:pStyle w:val="TM3"/>
            <w:tabs>
              <w:tab w:val="right" w:pos="9629"/>
            </w:tabs>
            <w:rPr>
              <w:rFonts w:asciiTheme="minorHAnsi" w:hAnsiTheme="minorHAnsi"/>
              <w:noProof/>
              <w:color w:val="auto"/>
              <w:szCs w:val="22"/>
              <w:lang w:eastAsia="fr-FR"/>
            </w:rPr>
          </w:pPr>
          <w:hyperlink w:anchor="_Toc483746163" w:history="1">
            <w:r w:rsidR="00776B8C" w:rsidRPr="00042BF2">
              <w:rPr>
                <w:rStyle w:val="Lienhypertexte"/>
                <w:noProof/>
              </w:rPr>
              <w:t>Objectifs</w:t>
            </w:r>
            <w:r w:rsidR="00776B8C">
              <w:rPr>
                <w:noProof/>
                <w:webHidden/>
              </w:rPr>
              <w:tab/>
            </w:r>
            <w:r w:rsidR="00776B8C">
              <w:rPr>
                <w:noProof/>
                <w:webHidden/>
              </w:rPr>
              <w:fldChar w:fldCharType="begin"/>
            </w:r>
            <w:r w:rsidR="00776B8C">
              <w:rPr>
                <w:noProof/>
                <w:webHidden/>
              </w:rPr>
              <w:instrText xml:space="preserve"> PAGEREF _Toc483746163 \h </w:instrText>
            </w:r>
            <w:r w:rsidR="00776B8C">
              <w:rPr>
                <w:noProof/>
                <w:webHidden/>
              </w:rPr>
            </w:r>
            <w:r w:rsidR="00776B8C">
              <w:rPr>
                <w:noProof/>
                <w:webHidden/>
              </w:rPr>
              <w:fldChar w:fldCharType="separate"/>
            </w:r>
            <w:r w:rsidR="00D71571">
              <w:rPr>
                <w:noProof/>
                <w:webHidden/>
              </w:rPr>
              <w:t>13</w:t>
            </w:r>
            <w:r w:rsidR="00776B8C">
              <w:rPr>
                <w:noProof/>
                <w:webHidden/>
              </w:rPr>
              <w:fldChar w:fldCharType="end"/>
            </w:r>
          </w:hyperlink>
        </w:p>
        <w:p w14:paraId="48F3EB75" w14:textId="77777777" w:rsidR="00776B8C" w:rsidRDefault="00EA0884">
          <w:pPr>
            <w:pStyle w:val="TM3"/>
            <w:tabs>
              <w:tab w:val="right" w:pos="9629"/>
            </w:tabs>
            <w:rPr>
              <w:rFonts w:asciiTheme="minorHAnsi" w:hAnsiTheme="minorHAnsi"/>
              <w:noProof/>
              <w:color w:val="auto"/>
              <w:szCs w:val="22"/>
              <w:lang w:eastAsia="fr-FR"/>
            </w:rPr>
          </w:pPr>
          <w:hyperlink w:anchor="_Toc483746164" w:history="1">
            <w:r w:rsidR="00776B8C" w:rsidRPr="00042BF2">
              <w:rPr>
                <w:rStyle w:val="Lienhypertexte"/>
                <w:noProof/>
              </w:rPr>
              <w:t>Moyens techniques</w:t>
            </w:r>
            <w:r w:rsidR="00776B8C">
              <w:rPr>
                <w:noProof/>
                <w:webHidden/>
              </w:rPr>
              <w:tab/>
            </w:r>
            <w:r w:rsidR="00776B8C">
              <w:rPr>
                <w:noProof/>
                <w:webHidden/>
              </w:rPr>
              <w:fldChar w:fldCharType="begin"/>
            </w:r>
            <w:r w:rsidR="00776B8C">
              <w:rPr>
                <w:noProof/>
                <w:webHidden/>
              </w:rPr>
              <w:instrText xml:space="preserve"> PAGEREF _Toc483746164 \h </w:instrText>
            </w:r>
            <w:r w:rsidR="00776B8C">
              <w:rPr>
                <w:noProof/>
                <w:webHidden/>
              </w:rPr>
            </w:r>
            <w:r w:rsidR="00776B8C">
              <w:rPr>
                <w:noProof/>
                <w:webHidden/>
              </w:rPr>
              <w:fldChar w:fldCharType="separate"/>
            </w:r>
            <w:r w:rsidR="00D71571">
              <w:rPr>
                <w:noProof/>
                <w:webHidden/>
              </w:rPr>
              <w:t>13</w:t>
            </w:r>
            <w:r w:rsidR="00776B8C">
              <w:rPr>
                <w:noProof/>
                <w:webHidden/>
              </w:rPr>
              <w:fldChar w:fldCharType="end"/>
            </w:r>
          </w:hyperlink>
        </w:p>
        <w:p w14:paraId="509CC0F8" w14:textId="77777777" w:rsidR="00776B8C" w:rsidRDefault="00EA0884">
          <w:pPr>
            <w:pStyle w:val="TM3"/>
            <w:tabs>
              <w:tab w:val="right" w:pos="9629"/>
            </w:tabs>
            <w:rPr>
              <w:rFonts w:asciiTheme="minorHAnsi" w:hAnsiTheme="minorHAnsi"/>
              <w:noProof/>
              <w:color w:val="auto"/>
              <w:szCs w:val="22"/>
              <w:lang w:eastAsia="fr-FR"/>
            </w:rPr>
          </w:pPr>
          <w:hyperlink w:anchor="_Toc483746165" w:history="1">
            <w:r w:rsidR="00776B8C" w:rsidRPr="00042BF2">
              <w:rPr>
                <w:rStyle w:val="Lienhypertexte"/>
                <w:noProof/>
              </w:rPr>
              <w:t>Développement</w:t>
            </w:r>
            <w:r w:rsidR="00776B8C">
              <w:rPr>
                <w:noProof/>
                <w:webHidden/>
              </w:rPr>
              <w:tab/>
            </w:r>
            <w:r w:rsidR="00776B8C">
              <w:rPr>
                <w:noProof/>
                <w:webHidden/>
              </w:rPr>
              <w:fldChar w:fldCharType="begin"/>
            </w:r>
            <w:r w:rsidR="00776B8C">
              <w:rPr>
                <w:noProof/>
                <w:webHidden/>
              </w:rPr>
              <w:instrText xml:space="preserve"> PAGEREF _Toc483746165 \h </w:instrText>
            </w:r>
            <w:r w:rsidR="00776B8C">
              <w:rPr>
                <w:noProof/>
                <w:webHidden/>
              </w:rPr>
            </w:r>
            <w:r w:rsidR="00776B8C">
              <w:rPr>
                <w:noProof/>
                <w:webHidden/>
              </w:rPr>
              <w:fldChar w:fldCharType="separate"/>
            </w:r>
            <w:r w:rsidR="00D71571">
              <w:rPr>
                <w:noProof/>
                <w:webHidden/>
              </w:rPr>
              <w:t>14</w:t>
            </w:r>
            <w:r w:rsidR="00776B8C">
              <w:rPr>
                <w:noProof/>
                <w:webHidden/>
              </w:rPr>
              <w:fldChar w:fldCharType="end"/>
            </w:r>
          </w:hyperlink>
        </w:p>
        <w:p w14:paraId="28A3BF4A" w14:textId="77777777" w:rsidR="00776B8C" w:rsidRDefault="00EA0884">
          <w:pPr>
            <w:pStyle w:val="TM3"/>
            <w:tabs>
              <w:tab w:val="right" w:pos="9629"/>
            </w:tabs>
            <w:rPr>
              <w:rFonts w:asciiTheme="minorHAnsi" w:hAnsiTheme="minorHAnsi"/>
              <w:noProof/>
              <w:color w:val="auto"/>
              <w:szCs w:val="22"/>
              <w:lang w:eastAsia="fr-FR"/>
            </w:rPr>
          </w:pPr>
          <w:hyperlink w:anchor="_Toc483746166" w:history="1">
            <w:r w:rsidR="00776B8C" w:rsidRPr="00042BF2">
              <w:rPr>
                <w:rStyle w:val="Lienhypertexte"/>
                <w:noProof/>
              </w:rPr>
              <w:t>Tests (scénarios)</w:t>
            </w:r>
            <w:r w:rsidR="00776B8C">
              <w:rPr>
                <w:noProof/>
                <w:webHidden/>
              </w:rPr>
              <w:tab/>
            </w:r>
            <w:r w:rsidR="00776B8C">
              <w:rPr>
                <w:noProof/>
                <w:webHidden/>
              </w:rPr>
              <w:fldChar w:fldCharType="begin"/>
            </w:r>
            <w:r w:rsidR="00776B8C">
              <w:rPr>
                <w:noProof/>
                <w:webHidden/>
              </w:rPr>
              <w:instrText xml:space="preserve"> PAGEREF _Toc483746166 \h </w:instrText>
            </w:r>
            <w:r w:rsidR="00776B8C">
              <w:rPr>
                <w:noProof/>
                <w:webHidden/>
              </w:rPr>
            </w:r>
            <w:r w:rsidR="00776B8C">
              <w:rPr>
                <w:noProof/>
                <w:webHidden/>
              </w:rPr>
              <w:fldChar w:fldCharType="separate"/>
            </w:r>
            <w:r w:rsidR="00D71571">
              <w:rPr>
                <w:noProof/>
                <w:webHidden/>
              </w:rPr>
              <w:t>15</w:t>
            </w:r>
            <w:r w:rsidR="00776B8C">
              <w:rPr>
                <w:noProof/>
                <w:webHidden/>
              </w:rPr>
              <w:fldChar w:fldCharType="end"/>
            </w:r>
          </w:hyperlink>
        </w:p>
        <w:p w14:paraId="2CEE4184" w14:textId="77777777" w:rsidR="00776B8C" w:rsidRDefault="00EA0884">
          <w:pPr>
            <w:pStyle w:val="TM3"/>
            <w:tabs>
              <w:tab w:val="right" w:pos="9629"/>
            </w:tabs>
            <w:rPr>
              <w:rFonts w:asciiTheme="minorHAnsi" w:hAnsiTheme="minorHAnsi"/>
              <w:noProof/>
              <w:color w:val="auto"/>
              <w:szCs w:val="22"/>
              <w:lang w:eastAsia="fr-FR"/>
            </w:rPr>
          </w:pPr>
          <w:hyperlink w:anchor="_Toc483746167" w:history="1">
            <w:r w:rsidR="00776B8C" w:rsidRPr="00042BF2">
              <w:rPr>
                <w:rStyle w:val="Lienhypertexte"/>
                <w:noProof/>
              </w:rPr>
              <w:t>Retour sur les objectifs</w:t>
            </w:r>
            <w:r w:rsidR="00776B8C">
              <w:rPr>
                <w:noProof/>
                <w:webHidden/>
              </w:rPr>
              <w:tab/>
            </w:r>
            <w:r w:rsidR="00776B8C">
              <w:rPr>
                <w:noProof/>
                <w:webHidden/>
              </w:rPr>
              <w:fldChar w:fldCharType="begin"/>
            </w:r>
            <w:r w:rsidR="00776B8C">
              <w:rPr>
                <w:noProof/>
                <w:webHidden/>
              </w:rPr>
              <w:instrText xml:space="preserve"> PAGEREF _Toc483746167 \h </w:instrText>
            </w:r>
            <w:r w:rsidR="00776B8C">
              <w:rPr>
                <w:noProof/>
                <w:webHidden/>
              </w:rPr>
            </w:r>
            <w:r w:rsidR="00776B8C">
              <w:rPr>
                <w:noProof/>
                <w:webHidden/>
              </w:rPr>
              <w:fldChar w:fldCharType="separate"/>
            </w:r>
            <w:r w:rsidR="00D71571">
              <w:rPr>
                <w:noProof/>
                <w:webHidden/>
              </w:rPr>
              <w:t>16</w:t>
            </w:r>
            <w:r w:rsidR="00776B8C">
              <w:rPr>
                <w:noProof/>
                <w:webHidden/>
              </w:rPr>
              <w:fldChar w:fldCharType="end"/>
            </w:r>
          </w:hyperlink>
        </w:p>
        <w:p w14:paraId="4B54314E" w14:textId="77777777" w:rsidR="00776B8C" w:rsidRDefault="00EA0884">
          <w:pPr>
            <w:pStyle w:val="TM3"/>
            <w:tabs>
              <w:tab w:val="right" w:pos="9629"/>
            </w:tabs>
            <w:rPr>
              <w:rFonts w:asciiTheme="minorHAnsi" w:hAnsiTheme="minorHAnsi"/>
              <w:noProof/>
              <w:color w:val="auto"/>
              <w:szCs w:val="22"/>
              <w:lang w:eastAsia="fr-FR"/>
            </w:rPr>
          </w:pPr>
          <w:hyperlink w:anchor="_Toc483746168" w:history="1">
            <w:r w:rsidR="00776B8C" w:rsidRPr="00042BF2">
              <w:rPr>
                <w:rStyle w:val="Lienhypertexte"/>
                <w:noProof/>
              </w:rPr>
              <w:t>Améliorations futures</w:t>
            </w:r>
            <w:r w:rsidR="00776B8C">
              <w:rPr>
                <w:noProof/>
                <w:webHidden/>
              </w:rPr>
              <w:tab/>
            </w:r>
            <w:r w:rsidR="00776B8C">
              <w:rPr>
                <w:noProof/>
                <w:webHidden/>
              </w:rPr>
              <w:fldChar w:fldCharType="begin"/>
            </w:r>
            <w:r w:rsidR="00776B8C">
              <w:rPr>
                <w:noProof/>
                <w:webHidden/>
              </w:rPr>
              <w:instrText xml:space="preserve"> PAGEREF _Toc483746168 \h </w:instrText>
            </w:r>
            <w:r w:rsidR="00776B8C">
              <w:rPr>
                <w:noProof/>
                <w:webHidden/>
              </w:rPr>
            </w:r>
            <w:r w:rsidR="00776B8C">
              <w:rPr>
                <w:noProof/>
                <w:webHidden/>
              </w:rPr>
              <w:fldChar w:fldCharType="separate"/>
            </w:r>
            <w:r w:rsidR="00D71571">
              <w:rPr>
                <w:noProof/>
                <w:webHidden/>
              </w:rPr>
              <w:t>16</w:t>
            </w:r>
            <w:r w:rsidR="00776B8C">
              <w:rPr>
                <w:noProof/>
                <w:webHidden/>
              </w:rPr>
              <w:fldChar w:fldCharType="end"/>
            </w:r>
          </w:hyperlink>
        </w:p>
        <w:p w14:paraId="77F45AB2"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69" w:history="1">
            <w:r w:rsidR="00776B8C" w:rsidRPr="00042BF2">
              <w:rPr>
                <w:rStyle w:val="Lienhypertexte"/>
                <w:noProof/>
              </w:rPr>
              <w:t>Fonctionnalité : détection de l’utilisation de la télévision</w:t>
            </w:r>
            <w:r w:rsidR="00776B8C">
              <w:rPr>
                <w:noProof/>
                <w:webHidden/>
              </w:rPr>
              <w:tab/>
            </w:r>
            <w:r w:rsidR="00776B8C">
              <w:rPr>
                <w:noProof/>
                <w:webHidden/>
              </w:rPr>
              <w:fldChar w:fldCharType="begin"/>
            </w:r>
            <w:r w:rsidR="00776B8C">
              <w:rPr>
                <w:noProof/>
                <w:webHidden/>
              </w:rPr>
              <w:instrText xml:space="preserve"> PAGEREF _Toc483746169 \h </w:instrText>
            </w:r>
            <w:r w:rsidR="00776B8C">
              <w:rPr>
                <w:noProof/>
                <w:webHidden/>
              </w:rPr>
            </w:r>
            <w:r w:rsidR="00776B8C">
              <w:rPr>
                <w:noProof/>
                <w:webHidden/>
              </w:rPr>
              <w:fldChar w:fldCharType="separate"/>
            </w:r>
            <w:r w:rsidR="00D71571">
              <w:rPr>
                <w:noProof/>
                <w:webHidden/>
              </w:rPr>
              <w:t>17</w:t>
            </w:r>
            <w:r w:rsidR="00776B8C">
              <w:rPr>
                <w:noProof/>
                <w:webHidden/>
              </w:rPr>
              <w:fldChar w:fldCharType="end"/>
            </w:r>
          </w:hyperlink>
        </w:p>
        <w:p w14:paraId="744844F0" w14:textId="77777777" w:rsidR="00776B8C" w:rsidRDefault="00EA0884">
          <w:pPr>
            <w:pStyle w:val="TM3"/>
            <w:tabs>
              <w:tab w:val="right" w:pos="9629"/>
            </w:tabs>
            <w:rPr>
              <w:rFonts w:asciiTheme="minorHAnsi" w:hAnsiTheme="minorHAnsi"/>
              <w:noProof/>
              <w:color w:val="auto"/>
              <w:szCs w:val="22"/>
              <w:lang w:eastAsia="fr-FR"/>
            </w:rPr>
          </w:pPr>
          <w:hyperlink w:anchor="_Toc483746170" w:history="1">
            <w:r w:rsidR="00776B8C" w:rsidRPr="00042BF2">
              <w:rPr>
                <w:rStyle w:val="Lienhypertexte"/>
                <w:noProof/>
              </w:rPr>
              <w:t>Objectifs</w:t>
            </w:r>
            <w:r w:rsidR="00776B8C">
              <w:rPr>
                <w:noProof/>
                <w:webHidden/>
              </w:rPr>
              <w:tab/>
            </w:r>
            <w:r w:rsidR="00776B8C">
              <w:rPr>
                <w:noProof/>
                <w:webHidden/>
              </w:rPr>
              <w:fldChar w:fldCharType="begin"/>
            </w:r>
            <w:r w:rsidR="00776B8C">
              <w:rPr>
                <w:noProof/>
                <w:webHidden/>
              </w:rPr>
              <w:instrText xml:space="preserve"> PAGEREF _Toc483746170 \h </w:instrText>
            </w:r>
            <w:r w:rsidR="00776B8C">
              <w:rPr>
                <w:noProof/>
                <w:webHidden/>
              </w:rPr>
            </w:r>
            <w:r w:rsidR="00776B8C">
              <w:rPr>
                <w:noProof/>
                <w:webHidden/>
              </w:rPr>
              <w:fldChar w:fldCharType="separate"/>
            </w:r>
            <w:r w:rsidR="00D71571">
              <w:rPr>
                <w:noProof/>
                <w:webHidden/>
              </w:rPr>
              <w:t>17</w:t>
            </w:r>
            <w:r w:rsidR="00776B8C">
              <w:rPr>
                <w:noProof/>
                <w:webHidden/>
              </w:rPr>
              <w:fldChar w:fldCharType="end"/>
            </w:r>
          </w:hyperlink>
        </w:p>
        <w:p w14:paraId="1389A925" w14:textId="77777777" w:rsidR="00776B8C" w:rsidRDefault="00EA0884">
          <w:pPr>
            <w:pStyle w:val="TM3"/>
            <w:tabs>
              <w:tab w:val="right" w:pos="9629"/>
            </w:tabs>
            <w:rPr>
              <w:rFonts w:asciiTheme="minorHAnsi" w:hAnsiTheme="minorHAnsi"/>
              <w:noProof/>
              <w:color w:val="auto"/>
              <w:szCs w:val="22"/>
              <w:lang w:eastAsia="fr-FR"/>
            </w:rPr>
          </w:pPr>
          <w:hyperlink w:anchor="_Toc483746171" w:history="1">
            <w:r w:rsidR="00776B8C" w:rsidRPr="00042BF2">
              <w:rPr>
                <w:rStyle w:val="Lienhypertexte"/>
                <w:noProof/>
              </w:rPr>
              <w:t>Moyens techniques</w:t>
            </w:r>
            <w:r w:rsidR="00776B8C">
              <w:rPr>
                <w:noProof/>
                <w:webHidden/>
              </w:rPr>
              <w:tab/>
            </w:r>
            <w:r w:rsidR="00776B8C">
              <w:rPr>
                <w:noProof/>
                <w:webHidden/>
              </w:rPr>
              <w:fldChar w:fldCharType="begin"/>
            </w:r>
            <w:r w:rsidR="00776B8C">
              <w:rPr>
                <w:noProof/>
                <w:webHidden/>
              </w:rPr>
              <w:instrText xml:space="preserve"> PAGEREF _Toc483746171 \h </w:instrText>
            </w:r>
            <w:r w:rsidR="00776B8C">
              <w:rPr>
                <w:noProof/>
                <w:webHidden/>
              </w:rPr>
            </w:r>
            <w:r w:rsidR="00776B8C">
              <w:rPr>
                <w:noProof/>
                <w:webHidden/>
              </w:rPr>
              <w:fldChar w:fldCharType="separate"/>
            </w:r>
            <w:r w:rsidR="00D71571">
              <w:rPr>
                <w:noProof/>
                <w:webHidden/>
              </w:rPr>
              <w:t>17</w:t>
            </w:r>
            <w:r w:rsidR="00776B8C">
              <w:rPr>
                <w:noProof/>
                <w:webHidden/>
              </w:rPr>
              <w:fldChar w:fldCharType="end"/>
            </w:r>
          </w:hyperlink>
        </w:p>
        <w:p w14:paraId="232AB0F5" w14:textId="77777777" w:rsidR="00776B8C" w:rsidRDefault="00EA0884">
          <w:pPr>
            <w:pStyle w:val="TM3"/>
            <w:tabs>
              <w:tab w:val="right" w:pos="9629"/>
            </w:tabs>
            <w:rPr>
              <w:rFonts w:asciiTheme="minorHAnsi" w:hAnsiTheme="minorHAnsi"/>
              <w:noProof/>
              <w:color w:val="auto"/>
              <w:szCs w:val="22"/>
              <w:lang w:eastAsia="fr-FR"/>
            </w:rPr>
          </w:pPr>
          <w:hyperlink w:anchor="_Toc483746172" w:history="1">
            <w:r w:rsidR="00776B8C" w:rsidRPr="00042BF2">
              <w:rPr>
                <w:rStyle w:val="Lienhypertexte"/>
                <w:noProof/>
              </w:rPr>
              <w:t>Développement</w:t>
            </w:r>
            <w:r w:rsidR="00776B8C">
              <w:rPr>
                <w:noProof/>
                <w:webHidden/>
              </w:rPr>
              <w:tab/>
            </w:r>
            <w:r w:rsidR="00776B8C">
              <w:rPr>
                <w:noProof/>
                <w:webHidden/>
              </w:rPr>
              <w:fldChar w:fldCharType="begin"/>
            </w:r>
            <w:r w:rsidR="00776B8C">
              <w:rPr>
                <w:noProof/>
                <w:webHidden/>
              </w:rPr>
              <w:instrText xml:space="preserve"> PAGEREF _Toc483746172 \h </w:instrText>
            </w:r>
            <w:r w:rsidR="00776B8C">
              <w:rPr>
                <w:noProof/>
                <w:webHidden/>
              </w:rPr>
            </w:r>
            <w:r w:rsidR="00776B8C">
              <w:rPr>
                <w:noProof/>
                <w:webHidden/>
              </w:rPr>
              <w:fldChar w:fldCharType="separate"/>
            </w:r>
            <w:r w:rsidR="00D71571">
              <w:rPr>
                <w:noProof/>
                <w:webHidden/>
              </w:rPr>
              <w:t>17</w:t>
            </w:r>
            <w:r w:rsidR="00776B8C">
              <w:rPr>
                <w:noProof/>
                <w:webHidden/>
              </w:rPr>
              <w:fldChar w:fldCharType="end"/>
            </w:r>
          </w:hyperlink>
        </w:p>
        <w:p w14:paraId="37D3698B" w14:textId="77777777" w:rsidR="00776B8C" w:rsidRDefault="00EA0884">
          <w:pPr>
            <w:pStyle w:val="TM3"/>
            <w:tabs>
              <w:tab w:val="right" w:pos="9629"/>
            </w:tabs>
            <w:rPr>
              <w:rFonts w:asciiTheme="minorHAnsi" w:hAnsiTheme="minorHAnsi"/>
              <w:noProof/>
              <w:color w:val="auto"/>
              <w:szCs w:val="22"/>
              <w:lang w:eastAsia="fr-FR"/>
            </w:rPr>
          </w:pPr>
          <w:hyperlink w:anchor="_Toc483746173" w:history="1">
            <w:r w:rsidR="00776B8C" w:rsidRPr="00042BF2">
              <w:rPr>
                <w:rStyle w:val="Lienhypertexte"/>
                <w:noProof/>
              </w:rPr>
              <w:t>Tests (scénarios)</w:t>
            </w:r>
            <w:r w:rsidR="00776B8C">
              <w:rPr>
                <w:noProof/>
                <w:webHidden/>
              </w:rPr>
              <w:tab/>
            </w:r>
            <w:r w:rsidR="00776B8C">
              <w:rPr>
                <w:noProof/>
                <w:webHidden/>
              </w:rPr>
              <w:fldChar w:fldCharType="begin"/>
            </w:r>
            <w:r w:rsidR="00776B8C">
              <w:rPr>
                <w:noProof/>
                <w:webHidden/>
              </w:rPr>
              <w:instrText xml:space="preserve"> PAGEREF _Toc483746173 \h </w:instrText>
            </w:r>
            <w:r w:rsidR="00776B8C">
              <w:rPr>
                <w:noProof/>
                <w:webHidden/>
              </w:rPr>
            </w:r>
            <w:r w:rsidR="00776B8C">
              <w:rPr>
                <w:noProof/>
                <w:webHidden/>
              </w:rPr>
              <w:fldChar w:fldCharType="separate"/>
            </w:r>
            <w:r w:rsidR="00D71571">
              <w:rPr>
                <w:noProof/>
                <w:webHidden/>
              </w:rPr>
              <w:t>19</w:t>
            </w:r>
            <w:r w:rsidR="00776B8C">
              <w:rPr>
                <w:noProof/>
                <w:webHidden/>
              </w:rPr>
              <w:fldChar w:fldCharType="end"/>
            </w:r>
          </w:hyperlink>
        </w:p>
        <w:p w14:paraId="4484B85C" w14:textId="77777777" w:rsidR="00776B8C" w:rsidRDefault="00EA0884">
          <w:pPr>
            <w:pStyle w:val="TM3"/>
            <w:tabs>
              <w:tab w:val="right" w:pos="9629"/>
            </w:tabs>
            <w:rPr>
              <w:rFonts w:asciiTheme="minorHAnsi" w:hAnsiTheme="minorHAnsi"/>
              <w:noProof/>
              <w:color w:val="auto"/>
              <w:szCs w:val="22"/>
              <w:lang w:eastAsia="fr-FR"/>
            </w:rPr>
          </w:pPr>
          <w:hyperlink w:anchor="_Toc483746174" w:history="1">
            <w:r w:rsidR="00776B8C" w:rsidRPr="00042BF2">
              <w:rPr>
                <w:rStyle w:val="Lienhypertexte"/>
                <w:noProof/>
              </w:rPr>
              <w:t>Retour sur les objectifs</w:t>
            </w:r>
            <w:r w:rsidR="00776B8C">
              <w:rPr>
                <w:noProof/>
                <w:webHidden/>
              </w:rPr>
              <w:tab/>
            </w:r>
            <w:r w:rsidR="00776B8C">
              <w:rPr>
                <w:noProof/>
                <w:webHidden/>
              </w:rPr>
              <w:fldChar w:fldCharType="begin"/>
            </w:r>
            <w:r w:rsidR="00776B8C">
              <w:rPr>
                <w:noProof/>
                <w:webHidden/>
              </w:rPr>
              <w:instrText xml:space="preserve"> PAGEREF _Toc483746174 \h </w:instrText>
            </w:r>
            <w:r w:rsidR="00776B8C">
              <w:rPr>
                <w:noProof/>
                <w:webHidden/>
              </w:rPr>
            </w:r>
            <w:r w:rsidR="00776B8C">
              <w:rPr>
                <w:noProof/>
                <w:webHidden/>
              </w:rPr>
              <w:fldChar w:fldCharType="separate"/>
            </w:r>
            <w:r w:rsidR="00D71571">
              <w:rPr>
                <w:noProof/>
                <w:webHidden/>
              </w:rPr>
              <w:t>21</w:t>
            </w:r>
            <w:r w:rsidR="00776B8C">
              <w:rPr>
                <w:noProof/>
                <w:webHidden/>
              </w:rPr>
              <w:fldChar w:fldCharType="end"/>
            </w:r>
          </w:hyperlink>
        </w:p>
        <w:p w14:paraId="32A18A79" w14:textId="77777777" w:rsidR="00776B8C" w:rsidRDefault="00EA0884">
          <w:pPr>
            <w:pStyle w:val="TM3"/>
            <w:tabs>
              <w:tab w:val="right" w:pos="9629"/>
            </w:tabs>
            <w:rPr>
              <w:rFonts w:asciiTheme="minorHAnsi" w:hAnsiTheme="minorHAnsi"/>
              <w:noProof/>
              <w:color w:val="auto"/>
              <w:szCs w:val="22"/>
              <w:lang w:eastAsia="fr-FR"/>
            </w:rPr>
          </w:pPr>
          <w:hyperlink w:anchor="_Toc483746175" w:history="1">
            <w:r w:rsidR="00776B8C" w:rsidRPr="00042BF2">
              <w:rPr>
                <w:rStyle w:val="Lienhypertexte"/>
                <w:noProof/>
              </w:rPr>
              <w:t>Améliorations futures</w:t>
            </w:r>
            <w:r w:rsidR="00776B8C">
              <w:rPr>
                <w:noProof/>
                <w:webHidden/>
              </w:rPr>
              <w:tab/>
            </w:r>
            <w:r w:rsidR="00776B8C">
              <w:rPr>
                <w:noProof/>
                <w:webHidden/>
              </w:rPr>
              <w:fldChar w:fldCharType="begin"/>
            </w:r>
            <w:r w:rsidR="00776B8C">
              <w:rPr>
                <w:noProof/>
                <w:webHidden/>
              </w:rPr>
              <w:instrText xml:space="preserve"> PAGEREF _Toc483746175 \h </w:instrText>
            </w:r>
            <w:r w:rsidR="00776B8C">
              <w:rPr>
                <w:noProof/>
                <w:webHidden/>
              </w:rPr>
            </w:r>
            <w:r w:rsidR="00776B8C">
              <w:rPr>
                <w:noProof/>
                <w:webHidden/>
              </w:rPr>
              <w:fldChar w:fldCharType="separate"/>
            </w:r>
            <w:r w:rsidR="00D71571">
              <w:rPr>
                <w:noProof/>
                <w:webHidden/>
              </w:rPr>
              <w:t>21</w:t>
            </w:r>
            <w:r w:rsidR="00776B8C">
              <w:rPr>
                <w:noProof/>
                <w:webHidden/>
              </w:rPr>
              <w:fldChar w:fldCharType="end"/>
            </w:r>
          </w:hyperlink>
        </w:p>
        <w:p w14:paraId="7A4A10C1"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76" w:history="1">
            <w:r w:rsidR="00776B8C" w:rsidRPr="00042BF2">
              <w:rPr>
                <w:rStyle w:val="Lienhypertexte"/>
                <w:noProof/>
              </w:rPr>
              <w:t>Fonctionnalité : détection d’un individu dans les différentes zones de la pièce</w:t>
            </w:r>
            <w:r w:rsidR="00776B8C">
              <w:rPr>
                <w:noProof/>
                <w:webHidden/>
              </w:rPr>
              <w:tab/>
            </w:r>
            <w:r w:rsidR="00776B8C">
              <w:rPr>
                <w:noProof/>
                <w:webHidden/>
              </w:rPr>
              <w:fldChar w:fldCharType="begin"/>
            </w:r>
            <w:r w:rsidR="00776B8C">
              <w:rPr>
                <w:noProof/>
                <w:webHidden/>
              </w:rPr>
              <w:instrText xml:space="preserve"> PAGEREF _Toc483746176 \h </w:instrText>
            </w:r>
            <w:r w:rsidR="00776B8C">
              <w:rPr>
                <w:noProof/>
                <w:webHidden/>
              </w:rPr>
            </w:r>
            <w:r w:rsidR="00776B8C">
              <w:rPr>
                <w:noProof/>
                <w:webHidden/>
              </w:rPr>
              <w:fldChar w:fldCharType="separate"/>
            </w:r>
            <w:r w:rsidR="00D71571">
              <w:rPr>
                <w:noProof/>
                <w:webHidden/>
              </w:rPr>
              <w:t>22</w:t>
            </w:r>
            <w:r w:rsidR="00776B8C">
              <w:rPr>
                <w:noProof/>
                <w:webHidden/>
              </w:rPr>
              <w:fldChar w:fldCharType="end"/>
            </w:r>
          </w:hyperlink>
        </w:p>
        <w:p w14:paraId="0671C34A" w14:textId="77777777" w:rsidR="00776B8C" w:rsidRDefault="00EA0884">
          <w:pPr>
            <w:pStyle w:val="TM3"/>
            <w:tabs>
              <w:tab w:val="right" w:pos="9629"/>
            </w:tabs>
            <w:rPr>
              <w:rFonts w:asciiTheme="minorHAnsi" w:hAnsiTheme="minorHAnsi"/>
              <w:noProof/>
              <w:color w:val="auto"/>
              <w:szCs w:val="22"/>
              <w:lang w:eastAsia="fr-FR"/>
            </w:rPr>
          </w:pPr>
          <w:hyperlink w:anchor="_Toc483746177" w:history="1">
            <w:r w:rsidR="00776B8C" w:rsidRPr="00042BF2">
              <w:rPr>
                <w:rStyle w:val="Lienhypertexte"/>
                <w:noProof/>
              </w:rPr>
              <w:t>Objectifs</w:t>
            </w:r>
            <w:r w:rsidR="00776B8C">
              <w:rPr>
                <w:noProof/>
                <w:webHidden/>
              </w:rPr>
              <w:tab/>
            </w:r>
            <w:r w:rsidR="00776B8C">
              <w:rPr>
                <w:noProof/>
                <w:webHidden/>
              </w:rPr>
              <w:fldChar w:fldCharType="begin"/>
            </w:r>
            <w:r w:rsidR="00776B8C">
              <w:rPr>
                <w:noProof/>
                <w:webHidden/>
              </w:rPr>
              <w:instrText xml:space="preserve"> PAGEREF _Toc483746177 \h </w:instrText>
            </w:r>
            <w:r w:rsidR="00776B8C">
              <w:rPr>
                <w:noProof/>
                <w:webHidden/>
              </w:rPr>
            </w:r>
            <w:r w:rsidR="00776B8C">
              <w:rPr>
                <w:noProof/>
                <w:webHidden/>
              </w:rPr>
              <w:fldChar w:fldCharType="separate"/>
            </w:r>
            <w:r w:rsidR="00D71571">
              <w:rPr>
                <w:noProof/>
                <w:webHidden/>
              </w:rPr>
              <w:t>22</w:t>
            </w:r>
            <w:r w:rsidR="00776B8C">
              <w:rPr>
                <w:noProof/>
                <w:webHidden/>
              </w:rPr>
              <w:fldChar w:fldCharType="end"/>
            </w:r>
          </w:hyperlink>
        </w:p>
        <w:p w14:paraId="555D9512" w14:textId="77777777" w:rsidR="00776B8C" w:rsidRDefault="00EA0884">
          <w:pPr>
            <w:pStyle w:val="TM3"/>
            <w:tabs>
              <w:tab w:val="right" w:pos="9629"/>
            </w:tabs>
            <w:rPr>
              <w:rFonts w:asciiTheme="minorHAnsi" w:hAnsiTheme="minorHAnsi"/>
              <w:noProof/>
              <w:color w:val="auto"/>
              <w:szCs w:val="22"/>
              <w:lang w:eastAsia="fr-FR"/>
            </w:rPr>
          </w:pPr>
          <w:hyperlink w:anchor="_Toc483746178" w:history="1">
            <w:r w:rsidR="00776B8C" w:rsidRPr="00042BF2">
              <w:rPr>
                <w:rStyle w:val="Lienhypertexte"/>
                <w:noProof/>
              </w:rPr>
              <w:t>Moyens techniques</w:t>
            </w:r>
            <w:r w:rsidR="00776B8C">
              <w:rPr>
                <w:noProof/>
                <w:webHidden/>
              </w:rPr>
              <w:tab/>
            </w:r>
            <w:r w:rsidR="00776B8C">
              <w:rPr>
                <w:noProof/>
                <w:webHidden/>
              </w:rPr>
              <w:fldChar w:fldCharType="begin"/>
            </w:r>
            <w:r w:rsidR="00776B8C">
              <w:rPr>
                <w:noProof/>
                <w:webHidden/>
              </w:rPr>
              <w:instrText xml:space="preserve"> PAGEREF _Toc483746178 \h </w:instrText>
            </w:r>
            <w:r w:rsidR="00776B8C">
              <w:rPr>
                <w:noProof/>
                <w:webHidden/>
              </w:rPr>
            </w:r>
            <w:r w:rsidR="00776B8C">
              <w:rPr>
                <w:noProof/>
                <w:webHidden/>
              </w:rPr>
              <w:fldChar w:fldCharType="separate"/>
            </w:r>
            <w:r w:rsidR="00D71571">
              <w:rPr>
                <w:noProof/>
                <w:webHidden/>
              </w:rPr>
              <w:t>22</w:t>
            </w:r>
            <w:r w:rsidR="00776B8C">
              <w:rPr>
                <w:noProof/>
                <w:webHidden/>
              </w:rPr>
              <w:fldChar w:fldCharType="end"/>
            </w:r>
          </w:hyperlink>
        </w:p>
        <w:p w14:paraId="022CAD4F" w14:textId="77777777" w:rsidR="00776B8C" w:rsidRDefault="00EA0884">
          <w:pPr>
            <w:pStyle w:val="TM3"/>
            <w:tabs>
              <w:tab w:val="right" w:pos="9629"/>
            </w:tabs>
            <w:rPr>
              <w:rFonts w:asciiTheme="minorHAnsi" w:hAnsiTheme="minorHAnsi"/>
              <w:noProof/>
              <w:color w:val="auto"/>
              <w:szCs w:val="22"/>
              <w:lang w:eastAsia="fr-FR"/>
            </w:rPr>
          </w:pPr>
          <w:hyperlink w:anchor="_Toc483746179" w:history="1">
            <w:r w:rsidR="00776B8C" w:rsidRPr="00042BF2">
              <w:rPr>
                <w:rStyle w:val="Lienhypertexte"/>
                <w:noProof/>
              </w:rPr>
              <w:t>Développement</w:t>
            </w:r>
            <w:r w:rsidR="00776B8C">
              <w:rPr>
                <w:noProof/>
                <w:webHidden/>
              </w:rPr>
              <w:tab/>
            </w:r>
            <w:r w:rsidR="00776B8C">
              <w:rPr>
                <w:noProof/>
                <w:webHidden/>
              </w:rPr>
              <w:fldChar w:fldCharType="begin"/>
            </w:r>
            <w:r w:rsidR="00776B8C">
              <w:rPr>
                <w:noProof/>
                <w:webHidden/>
              </w:rPr>
              <w:instrText xml:space="preserve"> PAGEREF _Toc483746179 \h </w:instrText>
            </w:r>
            <w:r w:rsidR="00776B8C">
              <w:rPr>
                <w:noProof/>
                <w:webHidden/>
              </w:rPr>
            </w:r>
            <w:r w:rsidR="00776B8C">
              <w:rPr>
                <w:noProof/>
                <w:webHidden/>
              </w:rPr>
              <w:fldChar w:fldCharType="separate"/>
            </w:r>
            <w:r w:rsidR="00D71571">
              <w:rPr>
                <w:noProof/>
                <w:webHidden/>
              </w:rPr>
              <w:t>22</w:t>
            </w:r>
            <w:r w:rsidR="00776B8C">
              <w:rPr>
                <w:noProof/>
                <w:webHidden/>
              </w:rPr>
              <w:fldChar w:fldCharType="end"/>
            </w:r>
          </w:hyperlink>
        </w:p>
        <w:p w14:paraId="0701540B" w14:textId="77777777" w:rsidR="00776B8C" w:rsidRDefault="00EA0884">
          <w:pPr>
            <w:pStyle w:val="TM3"/>
            <w:tabs>
              <w:tab w:val="right" w:pos="9629"/>
            </w:tabs>
            <w:rPr>
              <w:rFonts w:asciiTheme="minorHAnsi" w:hAnsiTheme="minorHAnsi"/>
              <w:noProof/>
              <w:color w:val="auto"/>
              <w:szCs w:val="22"/>
              <w:lang w:eastAsia="fr-FR"/>
            </w:rPr>
          </w:pPr>
          <w:hyperlink w:anchor="_Toc483746180" w:history="1">
            <w:r w:rsidR="00776B8C" w:rsidRPr="00042BF2">
              <w:rPr>
                <w:rStyle w:val="Lienhypertexte"/>
                <w:noProof/>
              </w:rPr>
              <w:t>Tests (scénarios)</w:t>
            </w:r>
            <w:r w:rsidR="00776B8C">
              <w:rPr>
                <w:noProof/>
                <w:webHidden/>
              </w:rPr>
              <w:tab/>
            </w:r>
            <w:r w:rsidR="00776B8C">
              <w:rPr>
                <w:noProof/>
                <w:webHidden/>
              </w:rPr>
              <w:fldChar w:fldCharType="begin"/>
            </w:r>
            <w:r w:rsidR="00776B8C">
              <w:rPr>
                <w:noProof/>
                <w:webHidden/>
              </w:rPr>
              <w:instrText xml:space="preserve"> PAGEREF _Toc483746180 \h </w:instrText>
            </w:r>
            <w:r w:rsidR="00776B8C">
              <w:rPr>
                <w:noProof/>
                <w:webHidden/>
              </w:rPr>
            </w:r>
            <w:r w:rsidR="00776B8C">
              <w:rPr>
                <w:noProof/>
                <w:webHidden/>
              </w:rPr>
              <w:fldChar w:fldCharType="separate"/>
            </w:r>
            <w:r w:rsidR="00D71571">
              <w:rPr>
                <w:noProof/>
                <w:webHidden/>
              </w:rPr>
              <w:t>23</w:t>
            </w:r>
            <w:r w:rsidR="00776B8C">
              <w:rPr>
                <w:noProof/>
                <w:webHidden/>
              </w:rPr>
              <w:fldChar w:fldCharType="end"/>
            </w:r>
          </w:hyperlink>
        </w:p>
        <w:p w14:paraId="5901E125" w14:textId="77777777" w:rsidR="00776B8C" w:rsidRDefault="00EA0884">
          <w:pPr>
            <w:pStyle w:val="TM3"/>
            <w:tabs>
              <w:tab w:val="right" w:pos="9629"/>
            </w:tabs>
            <w:rPr>
              <w:rFonts w:asciiTheme="minorHAnsi" w:hAnsiTheme="minorHAnsi"/>
              <w:noProof/>
              <w:color w:val="auto"/>
              <w:szCs w:val="22"/>
              <w:lang w:eastAsia="fr-FR"/>
            </w:rPr>
          </w:pPr>
          <w:hyperlink w:anchor="_Toc483746181" w:history="1">
            <w:r w:rsidR="00776B8C" w:rsidRPr="00042BF2">
              <w:rPr>
                <w:rStyle w:val="Lienhypertexte"/>
                <w:noProof/>
              </w:rPr>
              <w:t>Retour sur les objectifs</w:t>
            </w:r>
            <w:r w:rsidR="00776B8C">
              <w:rPr>
                <w:noProof/>
                <w:webHidden/>
              </w:rPr>
              <w:tab/>
            </w:r>
            <w:r w:rsidR="00776B8C">
              <w:rPr>
                <w:noProof/>
                <w:webHidden/>
              </w:rPr>
              <w:fldChar w:fldCharType="begin"/>
            </w:r>
            <w:r w:rsidR="00776B8C">
              <w:rPr>
                <w:noProof/>
                <w:webHidden/>
              </w:rPr>
              <w:instrText xml:space="preserve"> PAGEREF _Toc483746181 \h </w:instrText>
            </w:r>
            <w:r w:rsidR="00776B8C">
              <w:rPr>
                <w:noProof/>
                <w:webHidden/>
              </w:rPr>
            </w:r>
            <w:r w:rsidR="00776B8C">
              <w:rPr>
                <w:noProof/>
                <w:webHidden/>
              </w:rPr>
              <w:fldChar w:fldCharType="separate"/>
            </w:r>
            <w:r w:rsidR="00D71571">
              <w:rPr>
                <w:noProof/>
                <w:webHidden/>
              </w:rPr>
              <w:t>26</w:t>
            </w:r>
            <w:r w:rsidR="00776B8C">
              <w:rPr>
                <w:noProof/>
                <w:webHidden/>
              </w:rPr>
              <w:fldChar w:fldCharType="end"/>
            </w:r>
          </w:hyperlink>
        </w:p>
        <w:p w14:paraId="38272D49" w14:textId="77777777" w:rsidR="00776B8C" w:rsidRDefault="00EA0884">
          <w:pPr>
            <w:pStyle w:val="TM3"/>
            <w:tabs>
              <w:tab w:val="right" w:pos="9629"/>
            </w:tabs>
            <w:rPr>
              <w:rFonts w:asciiTheme="minorHAnsi" w:hAnsiTheme="minorHAnsi"/>
              <w:noProof/>
              <w:color w:val="auto"/>
              <w:szCs w:val="22"/>
              <w:lang w:eastAsia="fr-FR"/>
            </w:rPr>
          </w:pPr>
          <w:hyperlink w:anchor="_Toc483746182" w:history="1">
            <w:r w:rsidR="00776B8C" w:rsidRPr="00042BF2">
              <w:rPr>
                <w:rStyle w:val="Lienhypertexte"/>
                <w:noProof/>
              </w:rPr>
              <w:t>Améliorations futures</w:t>
            </w:r>
            <w:r w:rsidR="00776B8C">
              <w:rPr>
                <w:noProof/>
                <w:webHidden/>
              </w:rPr>
              <w:tab/>
            </w:r>
            <w:r w:rsidR="00776B8C">
              <w:rPr>
                <w:noProof/>
                <w:webHidden/>
              </w:rPr>
              <w:fldChar w:fldCharType="begin"/>
            </w:r>
            <w:r w:rsidR="00776B8C">
              <w:rPr>
                <w:noProof/>
                <w:webHidden/>
              </w:rPr>
              <w:instrText xml:space="preserve"> PAGEREF _Toc483746182 \h </w:instrText>
            </w:r>
            <w:r w:rsidR="00776B8C">
              <w:rPr>
                <w:noProof/>
                <w:webHidden/>
              </w:rPr>
            </w:r>
            <w:r w:rsidR="00776B8C">
              <w:rPr>
                <w:noProof/>
                <w:webHidden/>
              </w:rPr>
              <w:fldChar w:fldCharType="separate"/>
            </w:r>
            <w:r w:rsidR="00D71571">
              <w:rPr>
                <w:noProof/>
                <w:webHidden/>
              </w:rPr>
              <w:t>26</w:t>
            </w:r>
            <w:r w:rsidR="00776B8C">
              <w:rPr>
                <w:noProof/>
                <w:webHidden/>
              </w:rPr>
              <w:fldChar w:fldCharType="end"/>
            </w:r>
          </w:hyperlink>
        </w:p>
        <w:p w14:paraId="520126CE"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83" w:history="1">
            <w:r w:rsidR="00776B8C" w:rsidRPr="00042BF2">
              <w:rPr>
                <w:rStyle w:val="Lienhypertexte"/>
                <w:noProof/>
              </w:rPr>
              <w:t>Interface web : Monitoring d’activité</w:t>
            </w:r>
            <w:r w:rsidR="00776B8C">
              <w:rPr>
                <w:noProof/>
                <w:webHidden/>
              </w:rPr>
              <w:tab/>
            </w:r>
            <w:r w:rsidR="00776B8C">
              <w:rPr>
                <w:noProof/>
                <w:webHidden/>
              </w:rPr>
              <w:fldChar w:fldCharType="begin"/>
            </w:r>
            <w:r w:rsidR="00776B8C">
              <w:rPr>
                <w:noProof/>
                <w:webHidden/>
              </w:rPr>
              <w:instrText xml:space="preserve"> PAGEREF _Toc483746183 \h </w:instrText>
            </w:r>
            <w:r w:rsidR="00776B8C">
              <w:rPr>
                <w:noProof/>
                <w:webHidden/>
              </w:rPr>
            </w:r>
            <w:r w:rsidR="00776B8C">
              <w:rPr>
                <w:noProof/>
                <w:webHidden/>
              </w:rPr>
              <w:fldChar w:fldCharType="separate"/>
            </w:r>
            <w:r w:rsidR="00D71571">
              <w:rPr>
                <w:noProof/>
                <w:webHidden/>
              </w:rPr>
              <w:t>27</w:t>
            </w:r>
            <w:r w:rsidR="00776B8C">
              <w:rPr>
                <w:noProof/>
                <w:webHidden/>
              </w:rPr>
              <w:fldChar w:fldCharType="end"/>
            </w:r>
          </w:hyperlink>
        </w:p>
        <w:p w14:paraId="113A8C26" w14:textId="77777777" w:rsidR="00776B8C" w:rsidRDefault="00EA0884">
          <w:pPr>
            <w:pStyle w:val="TM3"/>
            <w:tabs>
              <w:tab w:val="right" w:pos="9629"/>
            </w:tabs>
            <w:rPr>
              <w:rFonts w:asciiTheme="minorHAnsi" w:hAnsiTheme="minorHAnsi"/>
              <w:noProof/>
              <w:color w:val="auto"/>
              <w:szCs w:val="22"/>
              <w:lang w:eastAsia="fr-FR"/>
            </w:rPr>
          </w:pPr>
          <w:hyperlink w:anchor="_Toc483746184" w:history="1">
            <w:r w:rsidR="00776B8C" w:rsidRPr="00042BF2">
              <w:rPr>
                <w:rStyle w:val="Lienhypertexte"/>
                <w:noProof/>
              </w:rPr>
              <w:t>Objectifs</w:t>
            </w:r>
            <w:r w:rsidR="00776B8C">
              <w:rPr>
                <w:noProof/>
                <w:webHidden/>
              </w:rPr>
              <w:tab/>
            </w:r>
            <w:r w:rsidR="00776B8C">
              <w:rPr>
                <w:noProof/>
                <w:webHidden/>
              </w:rPr>
              <w:fldChar w:fldCharType="begin"/>
            </w:r>
            <w:r w:rsidR="00776B8C">
              <w:rPr>
                <w:noProof/>
                <w:webHidden/>
              </w:rPr>
              <w:instrText xml:space="preserve"> PAGEREF _Toc483746184 \h </w:instrText>
            </w:r>
            <w:r w:rsidR="00776B8C">
              <w:rPr>
                <w:noProof/>
                <w:webHidden/>
              </w:rPr>
            </w:r>
            <w:r w:rsidR="00776B8C">
              <w:rPr>
                <w:noProof/>
                <w:webHidden/>
              </w:rPr>
              <w:fldChar w:fldCharType="separate"/>
            </w:r>
            <w:r w:rsidR="00D71571">
              <w:rPr>
                <w:noProof/>
                <w:webHidden/>
              </w:rPr>
              <w:t>27</w:t>
            </w:r>
            <w:r w:rsidR="00776B8C">
              <w:rPr>
                <w:noProof/>
                <w:webHidden/>
              </w:rPr>
              <w:fldChar w:fldCharType="end"/>
            </w:r>
          </w:hyperlink>
        </w:p>
        <w:p w14:paraId="0E1F4315" w14:textId="77777777" w:rsidR="00776B8C" w:rsidRDefault="00EA0884">
          <w:pPr>
            <w:pStyle w:val="TM3"/>
            <w:tabs>
              <w:tab w:val="right" w:pos="9629"/>
            </w:tabs>
            <w:rPr>
              <w:rFonts w:asciiTheme="minorHAnsi" w:hAnsiTheme="minorHAnsi"/>
              <w:noProof/>
              <w:color w:val="auto"/>
              <w:szCs w:val="22"/>
              <w:lang w:eastAsia="fr-FR"/>
            </w:rPr>
          </w:pPr>
          <w:hyperlink w:anchor="_Toc483746185" w:history="1">
            <w:r w:rsidR="00776B8C" w:rsidRPr="00042BF2">
              <w:rPr>
                <w:rStyle w:val="Lienhypertexte"/>
                <w:noProof/>
              </w:rPr>
              <w:t>Moyens techniques</w:t>
            </w:r>
            <w:r w:rsidR="00776B8C">
              <w:rPr>
                <w:noProof/>
                <w:webHidden/>
              </w:rPr>
              <w:tab/>
            </w:r>
            <w:r w:rsidR="00776B8C">
              <w:rPr>
                <w:noProof/>
                <w:webHidden/>
              </w:rPr>
              <w:fldChar w:fldCharType="begin"/>
            </w:r>
            <w:r w:rsidR="00776B8C">
              <w:rPr>
                <w:noProof/>
                <w:webHidden/>
              </w:rPr>
              <w:instrText xml:space="preserve"> PAGEREF _Toc483746185 \h </w:instrText>
            </w:r>
            <w:r w:rsidR="00776B8C">
              <w:rPr>
                <w:noProof/>
                <w:webHidden/>
              </w:rPr>
            </w:r>
            <w:r w:rsidR="00776B8C">
              <w:rPr>
                <w:noProof/>
                <w:webHidden/>
              </w:rPr>
              <w:fldChar w:fldCharType="separate"/>
            </w:r>
            <w:r w:rsidR="00D71571">
              <w:rPr>
                <w:noProof/>
                <w:webHidden/>
              </w:rPr>
              <w:t>27</w:t>
            </w:r>
            <w:r w:rsidR="00776B8C">
              <w:rPr>
                <w:noProof/>
                <w:webHidden/>
              </w:rPr>
              <w:fldChar w:fldCharType="end"/>
            </w:r>
          </w:hyperlink>
        </w:p>
        <w:p w14:paraId="605D35B9" w14:textId="77777777" w:rsidR="00776B8C" w:rsidRDefault="00EA0884">
          <w:pPr>
            <w:pStyle w:val="TM3"/>
            <w:tabs>
              <w:tab w:val="right" w:pos="9629"/>
            </w:tabs>
            <w:rPr>
              <w:rFonts w:asciiTheme="minorHAnsi" w:hAnsiTheme="minorHAnsi"/>
              <w:noProof/>
              <w:color w:val="auto"/>
              <w:szCs w:val="22"/>
              <w:lang w:eastAsia="fr-FR"/>
            </w:rPr>
          </w:pPr>
          <w:hyperlink w:anchor="_Toc483746186" w:history="1">
            <w:r w:rsidR="00776B8C" w:rsidRPr="00042BF2">
              <w:rPr>
                <w:rStyle w:val="Lienhypertexte"/>
                <w:noProof/>
              </w:rPr>
              <w:t>Développement</w:t>
            </w:r>
            <w:r w:rsidR="00776B8C">
              <w:rPr>
                <w:noProof/>
                <w:webHidden/>
              </w:rPr>
              <w:tab/>
            </w:r>
            <w:r w:rsidR="00776B8C">
              <w:rPr>
                <w:noProof/>
                <w:webHidden/>
              </w:rPr>
              <w:fldChar w:fldCharType="begin"/>
            </w:r>
            <w:r w:rsidR="00776B8C">
              <w:rPr>
                <w:noProof/>
                <w:webHidden/>
              </w:rPr>
              <w:instrText xml:space="preserve"> PAGEREF _Toc483746186 \h </w:instrText>
            </w:r>
            <w:r w:rsidR="00776B8C">
              <w:rPr>
                <w:noProof/>
                <w:webHidden/>
              </w:rPr>
            </w:r>
            <w:r w:rsidR="00776B8C">
              <w:rPr>
                <w:noProof/>
                <w:webHidden/>
              </w:rPr>
              <w:fldChar w:fldCharType="separate"/>
            </w:r>
            <w:r w:rsidR="00D71571">
              <w:rPr>
                <w:noProof/>
                <w:webHidden/>
              </w:rPr>
              <w:t>27</w:t>
            </w:r>
            <w:r w:rsidR="00776B8C">
              <w:rPr>
                <w:noProof/>
                <w:webHidden/>
              </w:rPr>
              <w:fldChar w:fldCharType="end"/>
            </w:r>
          </w:hyperlink>
        </w:p>
        <w:p w14:paraId="72E2E3C7" w14:textId="77777777" w:rsidR="00776B8C" w:rsidRDefault="00EA0884">
          <w:pPr>
            <w:pStyle w:val="TM3"/>
            <w:tabs>
              <w:tab w:val="right" w:pos="9629"/>
            </w:tabs>
            <w:rPr>
              <w:rFonts w:asciiTheme="minorHAnsi" w:hAnsiTheme="minorHAnsi"/>
              <w:noProof/>
              <w:color w:val="auto"/>
              <w:szCs w:val="22"/>
              <w:lang w:eastAsia="fr-FR"/>
            </w:rPr>
          </w:pPr>
          <w:hyperlink w:anchor="_Toc483746187" w:history="1">
            <w:r w:rsidR="00776B8C" w:rsidRPr="00042BF2">
              <w:rPr>
                <w:rStyle w:val="Lienhypertexte"/>
                <w:noProof/>
              </w:rPr>
              <w:t>Tests</w:t>
            </w:r>
            <w:r w:rsidR="00776B8C">
              <w:rPr>
                <w:noProof/>
                <w:webHidden/>
              </w:rPr>
              <w:tab/>
            </w:r>
            <w:r w:rsidR="00776B8C">
              <w:rPr>
                <w:noProof/>
                <w:webHidden/>
              </w:rPr>
              <w:fldChar w:fldCharType="begin"/>
            </w:r>
            <w:r w:rsidR="00776B8C">
              <w:rPr>
                <w:noProof/>
                <w:webHidden/>
              </w:rPr>
              <w:instrText xml:space="preserve"> PAGEREF _Toc483746187 \h </w:instrText>
            </w:r>
            <w:r w:rsidR="00776B8C">
              <w:rPr>
                <w:noProof/>
                <w:webHidden/>
              </w:rPr>
            </w:r>
            <w:r w:rsidR="00776B8C">
              <w:rPr>
                <w:noProof/>
                <w:webHidden/>
              </w:rPr>
              <w:fldChar w:fldCharType="separate"/>
            </w:r>
            <w:r w:rsidR="00D71571">
              <w:rPr>
                <w:noProof/>
                <w:webHidden/>
              </w:rPr>
              <w:t>28</w:t>
            </w:r>
            <w:r w:rsidR="00776B8C">
              <w:rPr>
                <w:noProof/>
                <w:webHidden/>
              </w:rPr>
              <w:fldChar w:fldCharType="end"/>
            </w:r>
          </w:hyperlink>
        </w:p>
        <w:p w14:paraId="054946E0"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88" w:history="1">
            <w:r w:rsidR="00776B8C" w:rsidRPr="00042BF2">
              <w:rPr>
                <w:rStyle w:val="Lienhypertexte"/>
                <w:noProof/>
              </w:rPr>
              <w:t>Livraison du projet</w:t>
            </w:r>
            <w:r w:rsidR="00776B8C">
              <w:rPr>
                <w:noProof/>
                <w:webHidden/>
              </w:rPr>
              <w:tab/>
            </w:r>
            <w:r w:rsidR="00776B8C">
              <w:rPr>
                <w:noProof/>
                <w:webHidden/>
              </w:rPr>
              <w:fldChar w:fldCharType="begin"/>
            </w:r>
            <w:r w:rsidR="00776B8C">
              <w:rPr>
                <w:noProof/>
                <w:webHidden/>
              </w:rPr>
              <w:instrText xml:space="preserve"> PAGEREF _Toc483746188 \h </w:instrText>
            </w:r>
            <w:r w:rsidR="00776B8C">
              <w:rPr>
                <w:noProof/>
                <w:webHidden/>
              </w:rPr>
            </w:r>
            <w:r w:rsidR="00776B8C">
              <w:rPr>
                <w:noProof/>
                <w:webHidden/>
              </w:rPr>
              <w:fldChar w:fldCharType="separate"/>
            </w:r>
            <w:r w:rsidR="00D71571">
              <w:rPr>
                <w:noProof/>
                <w:webHidden/>
              </w:rPr>
              <w:t>29</w:t>
            </w:r>
            <w:r w:rsidR="00776B8C">
              <w:rPr>
                <w:noProof/>
                <w:webHidden/>
              </w:rPr>
              <w:fldChar w:fldCharType="end"/>
            </w:r>
          </w:hyperlink>
        </w:p>
        <w:p w14:paraId="6730C355" w14:textId="77777777" w:rsidR="00776B8C" w:rsidRDefault="00EA0884">
          <w:pPr>
            <w:pStyle w:val="TM3"/>
            <w:tabs>
              <w:tab w:val="right" w:pos="9629"/>
            </w:tabs>
            <w:rPr>
              <w:rFonts w:asciiTheme="minorHAnsi" w:hAnsiTheme="minorHAnsi"/>
              <w:noProof/>
              <w:color w:val="auto"/>
              <w:szCs w:val="22"/>
              <w:lang w:eastAsia="fr-FR"/>
            </w:rPr>
          </w:pPr>
          <w:hyperlink w:anchor="_Toc483746189" w:history="1">
            <w:r w:rsidR="00776B8C" w:rsidRPr="00042BF2">
              <w:rPr>
                <w:rStyle w:val="Lienhypertexte"/>
                <w:noProof/>
              </w:rPr>
              <w:t>Installation des programmes sur les machines du LaboVision</w:t>
            </w:r>
            <w:r w:rsidR="00776B8C">
              <w:rPr>
                <w:noProof/>
                <w:webHidden/>
              </w:rPr>
              <w:tab/>
            </w:r>
            <w:r w:rsidR="00776B8C">
              <w:rPr>
                <w:noProof/>
                <w:webHidden/>
              </w:rPr>
              <w:fldChar w:fldCharType="begin"/>
            </w:r>
            <w:r w:rsidR="00776B8C">
              <w:rPr>
                <w:noProof/>
                <w:webHidden/>
              </w:rPr>
              <w:instrText xml:space="preserve"> PAGEREF _Toc483746189 \h </w:instrText>
            </w:r>
            <w:r w:rsidR="00776B8C">
              <w:rPr>
                <w:noProof/>
                <w:webHidden/>
              </w:rPr>
            </w:r>
            <w:r w:rsidR="00776B8C">
              <w:rPr>
                <w:noProof/>
                <w:webHidden/>
              </w:rPr>
              <w:fldChar w:fldCharType="separate"/>
            </w:r>
            <w:r w:rsidR="00D71571">
              <w:rPr>
                <w:noProof/>
                <w:webHidden/>
              </w:rPr>
              <w:t>29</w:t>
            </w:r>
            <w:r w:rsidR="00776B8C">
              <w:rPr>
                <w:noProof/>
                <w:webHidden/>
              </w:rPr>
              <w:fldChar w:fldCharType="end"/>
            </w:r>
          </w:hyperlink>
        </w:p>
        <w:p w14:paraId="54C28A6A" w14:textId="77777777" w:rsidR="00776B8C" w:rsidRDefault="00EA0884">
          <w:pPr>
            <w:pStyle w:val="TM3"/>
            <w:tabs>
              <w:tab w:val="right" w:pos="9629"/>
            </w:tabs>
            <w:rPr>
              <w:rFonts w:asciiTheme="minorHAnsi" w:hAnsiTheme="minorHAnsi"/>
              <w:noProof/>
              <w:color w:val="auto"/>
              <w:szCs w:val="22"/>
              <w:lang w:eastAsia="fr-FR"/>
            </w:rPr>
          </w:pPr>
          <w:hyperlink w:anchor="_Toc483746190" w:history="1">
            <w:r w:rsidR="00776B8C" w:rsidRPr="00042BF2">
              <w:rPr>
                <w:rStyle w:val="Lienhypertexte"/>
                <w:noProof/>
              </w:rPr>
              <w:t>Rendu du projet</w:t>
            </w:r>
            <w:r w:rsidR="00776B8C">
              <w:rPr>
                <w:noProof/>
                <w:webHidden/>
              </w:rPr>
              <w:tab/>
            </w:r>
            <w:r w:rsidR="00776B8C">
              <w:rPr>
                <w:noProof/>
                <w:webHidden/>
              </w:rPr>
              <w:fldChar w:fldCharType="begin"/>
            </w:r>
            <w:r w:rsidR="00776B8C">
              <w:rPr>
                <w:noProof/>
                <w:webHidden/>
              </w:rPr>
              <w:instrText xml:space="preserve"> PAGEREF _Toc483746190 \h </w:instrText>
            </w:r>
            <w:r w:rsidR="00776B8C">
              <w:rPr>
                <w:noProof/>
                <w:webHidden/>
              </w:rPr>
            </w:r>
            <w:r w:rsidR="00776B8C">
              <w:rPr>
                <w:noProof/>
                <w:webHidden/>
              </w:rPr>
              <w:fldChar w:fldCharType="separate"/>
            </w:r>
            <w:r w:rsidR="00D71571">
              <w:rPr>
                <w:noProof/>
                <w:webHidden/>
              </w:rPr>
              <w:t>29</w:t>
            </w:r>
            <w:r w:rsidR="00776B8C">
              <w:rPr>
                <w:noProof/>
                <w:webHidden/>
              </w:rPr>
              <w:fldChar w:fldCharType="end"/>
            </w:r>
          </w:hyperlink>
        </w:p>
        <w:p w14:paraId="4644EBFC" w14:textId="77777777" w:rsidR="00776B8C" w:rsidRDefault="00EA0884">
          <w:pPr>
            <w:pStyle w:val="TM3"/>
            <w:tabs>
              <w:tab w:val="right" w:pos="9629"/>
            </w:tabs>
            <w:rPr>
              <w:rFonts w:asciiTheme="minorHAnsi" w:hAnsiTheme="minorHAnsi"/>
              <w:noProof/>
              <w:color w:val="auto"/>
              <w:szCs w:val="22"/>
              <w:lang w:eastAsia="fr-FR"/>
            </w:rPr>
          </w:pPr>
          <w:hyperlink w:anchor="_Toc483746191" w:history="1">
            <w:r w:rsidR="00776B8C" w:rsidRPr="00042BF2">
              <w:rPr>
                <w:rStyle w:val="Lienhypertexte"/>
                <w:noProof/>
              </w:rPr>
              <w:t>Documentation utilisateur</w:t>
            </w:r>
            <w:r w:rsidR="00776B8C">
              <w:rPr>
                <w:noProof/>
                <w:webHidden/>
              </w:rPr>
              <w:tab/>
            </w:r>
            <w:r w:rsidR="00776B8C">
              <w:rPr>
                <w:noProof/>
                <w:webHidden/>
              </w:rPr>
              <w:fldChar w:fldCharType="begin"/>
            </w:r>
            <w:r w:rsidR="00776B8C">
              <w:rPr>
                <w:noProof/>
                <w:webHidden/>
              </w:rPr>
              <w:instrText xml:space="preserve"> PAGEREF _Toc483746191 \h </w:instrText>
            </w:r>
            <w:r w:rsidR="00776B8C">
              <w:rPr>
                <w:noProof/>
                <w:webHidden/>
              </w:rPr>
            </w:r>
            <w:r w:rsidR="00776B8C">
              <w:rPr>
                <w:noProof/>
                <w:webHidden/>
              </w:rPr>
              <w:fldChar w:fldCharType="separate"/>
            </w:r>
            <w:r w:rsidR="00D71571">
              <w:rPr>
                <w:noProof/>
                <w:webHidden/>
              </w:rPr>
              <w:t>29</w:t>
            </w:r>
            <w:r w:rsidR="00776B8C">
              <w:rPr>
                <w:noProof/>
                <w:webHidden/>
              </w:rPr>
              <w:fldChar w:fldCharType="end"/>
            </w:r>
          </w:hyperlink>
        </w:p>
        <w:p w14:paraId="5D1DF677"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92" w:history="1">
            <w:r w:rsidR="00776B8C" w:rsidRPr="00042BF2">
              <w:rPr>
                <w:rStyle w:val="Lienhypertexte"/>
                <w:noProof/>
              </w:rPr>
              <w:t>Retour sur la gestion de projet</w:t>
            </w:r>
            <w:r w:rsidR="00776B8C">
              <w:rPr>
                <w:noProof/>
                <w:webHidden/>
              </w:rPr>
              <w:tab/>
            </w:r>
            <w:r w:rsidR="00776B8C">
              <w:rPr>
                <w:noProof/>
                <w:webHidden/>
              </w:rPr>
              <w:fldChar w:fldCharType="begin"/>
            </w:r>
            <w:r w:rsidR="00776B8C">
              <w:rPr>
                <w:noProof/>
                <w:webHidden/>
              </w:rPr>
              <w:instrText xml:space="preserve"> PAGEREF _Toc483746192 \h </w:instrText>
            </w:r>
            <w:r w:rsidR="00776B8C">
              <w:rPr>
                <w:noProof/>
                <w:webHidden/>
              </w:rPr>
            </w:r>
            <w:r w:rsidR="00776B8C">
              <w:rPr>
                <w:noProof/>
                <w:webHidden/>
              </w:rPr>
              <w:fldChar w:fldCharType="separate"/>
            </w:r>
            <w:r w:rsidR="00D71571">
              <w:rPr>
                <w:noProof/>
                <w:webHidden/>
              </w:rPr>
              <w:t>30</w:t>
            </w:r>
            <w:r w:rsidR="00776B8C">
              <w:rPr>
                <w:noProof/>
                <w:webHidden/>
              </w:rPr>
              <w:fldChar w:fldCharType="end"/>
            </w:r>
          </w:hyperlink>
        </w:p>
        <w:p w14:paraId="61851DDA"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93" w:history="1">
            <w:r w:rsidR="00776B8C" w:rsidRPr="00042BF2">
              <w:rPr>
                <w:rStyle w:val="Lienhypertexte"/>
                <w:noProof/>
              </w:rPr>
              <w:t>Cahier des charges</w:t>
            </w:r>
            <w:r w:rsidR="00776B8C">
              <w:rPr>
                <w:noProof/>
                <w:webHidden/>
              </w:rPr>
              <w:tab/>
            </w:r>
            <w:r w:rsidR="00776B8C">
              <w:rPr>
                <w:noProof/>
                <w:webHidden/>
              </w:rPr>
              <w:fldChar w:fldCharType="begin"/>
            </w:r>
            <w:r w:rsidR="00776B8C">
              <w:rPr>
                <w:noProof/>
                <w:webHidden/>
              </w:rPr>
              <w:instrText xml:space="preserve"> PAGEREF _Toc483746193 \h </w:instrText>
            </w:r>
            <w:r w:rsidR="00776B8C">
              <w:rPr>
                <w:noProof/>
                <w:webHidden/>
              </w:rPr>
            </w:r>
            <w:r w:rsidR="00776B8C">
              <w:rPr>
                <w:noProof/>
                <w:webHidden/>
              </w:rPr>
              <w:fldChar w:fldCharType="separate"/>
            </w:r>
            <w:r w:rsidR="00D71571">
              <w:rPr>
                <w:noProof/>
                <w:webHidden/>
              </w:rPr>
              <w:t>30</w:t>
            </w:r>
            <w:r w:rsidR="00776B8C">
              <w:rPr>
                <w:noProof/>
                <w:webHidden/>
              </w:rPr>
              <w:fldChar w:fldCharType="end"/>
            </w:r>
          </w:hyperlink>
        </w:p>
        <w:p w14:paraId="4AD7203E"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94" w:history="1">
            <w:r w:rsidR="00776B8C" w:rsidRPr="00042BF2">
              <w:rPr>
                <w:rStyle w:val="Lienhypertexte"/>
                <w:noProof/>
              </w:rPr>
              <w:t>Comparaison planning prévisionnel / planning réel</w:t>
            </w:r>
            <w:r w:rsidR="00776B8C">
              <w:rPr>
                <w:noProof/>
                <w:webHidden/>
              </w:rPr>
              <w:tab/>
            </w:r>
            <w:r w:rsidR="00776B8C">
              <w:rPr>
                <w:noProof/>
                <w:webHidden/>
              </w:rPr>
              <w:fldChar w:fldCharType="begin"/>
            </w:r>
            <w:r w:rsidR="00776B8C">
              <w:rPr>
                <w:noProof/>
                <w:webHidden/>
              </w:rPr>
              <w:instrText xml:space="preserve"> PAGEREF _Toc483746194 \h </w:instrText>
            </w:r>
            <w:r w:rsidR="00776B8C">
              <w:rPr>
                <w:noProof/>
                <w:webHidden/>
              </w:rPr>
            </w:r>
            <w:r w:rsidR="00776B8C">
              <w:rPr>
                <w:noProof/>
                <w:webHidden/>
              </w:rPr>
              <w:fldChar w:fldCharType="separate"/>
            </w:r>
            <w:r w:rsidR="00D71571">
              <w:rPr>
                <w:noProof/>
                <w:webHidden/>
              </w:rPr>
              <w:t>30</w:t>
            </w:r>
            <w:r w:rsidR="00776B8C">
              <w:rPr>
                <w:noProof/>
                <w:webHidden/>
              </w:rPr>
              <w:fldChar w:fldCharType="end"/>
            </w:r>
          </w:hyperlink>
        </w:p>
        <w:p w14:paraId="39FCC184"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195" w:history="1">
            <w:r w:rsidR="00776B8C" w:rsidRPr="00042BF2">
              <w:rPr>
                <w:rStyle w:val="Lienhypertexte"/>
                <w:noProof/>
              </w:rPr>
              <w:t>Méthode de travail</w:t>
            </w:r>
            <w:r w:rsidR="00776B8C">
              <w:rPr>
                <w:noProof/>
                <w:webHidden/>
              </w:rPr>
              <w:tab/>
            </w:r>
            <w:r w:rsidR="00776B8C">
              <w:rPr>
                <w:noProof/>
                <w:webHidden/>
              </w:rPr>
              <w:fldChar w:fldCharType="begin"/>
            </w:r>
            <w:r w:rsidR="00776B8C">
              <w:rPr>
                <w:noProof/>
                <w:webHidden/>
              </w:rPr>
              <w:instrText xml:space="preserve"> PAGEREF _Toc483746195 \h </w:instrText>
            </w:r>
            <w:r w:rsidR="00776B8C">
              <w:rPr>
                <w:noProof/>
                <w:webHidden/>
              </w:rPr>
            </w:r>
            <w:r w:rsidR="00776B8C">
              <w:rPr>
                <w:noProof/>
                <w:webHidden/>
              </w:rPr>
              <w:fldChar w:fldCharType="separate"/>
            </w:r>
            <w:r w:rsidR="00D71571">
              <w:rPr>
                <w:noProof/>
                <w:webHidden/>
              </w:rPr>
              <w:t>31</w:t>
            </w:r>
            <w:r w:rsidR="00776B8C">
              <w:rPr>
                <w:noProof/>
                <w:webHidden/>
              </w:rPr>
              <w:fldChar w:fldCharType="end"/>
            </w:r>
          </w:hyperlink>
        </w:p>
        <w:p w14:paraId="3098BA5F"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96" w:history="1">
            <w:r w:rsidR="00776B8C" w:rsidRPr="00042BF2">
              <w:rPr>
                <w:rStyle w:val="Lienhypertexte"/>
                <w:noProof/>
              </w:rPr>
              <w:t>Conclusion</w:t>
            </w:r>
            <w:r w:rsidR="00776B8C">
              <w:rPr>
                <w:noProof/>
                <w:webHidden/>
              </w:rPr>
              <w:tab/>
            </w:r>
            <w:r w:rsidR="00776B8C">
              <w:rPr>
                <w:noProof/>
                <w:webHidden/>
              </w:rPr>
              <w:fldChar w:fldCharType="begin"/>
            </w:r>
            <w:r w:rsidR="00776B8C">
              <w:rPr>
                <w:noProof/>
                <w:webHidden/>
              </w:rPr>
              <w:instrText xml:space="preserve"> PAGEREF _Toc483746196 \h </w:instrText>
            </w:r>
            <w:r w:rsidR="00776B8C">
              <w:rPr>
                <w:noProof/>
                <w:webHidden/>
              </w:rPr>
            </w:r>
            <w:r w:rsidR="00776B8C">
              <w:rPr>
                <w:noProof/>
                <w:webHidden/>
              </w:rPr>
              <w:fldChar w:fldCharType="separate"/>
            </w:r>
            <w:r w:rsidR="00D71571">
              <w:rPr>
                <w:noProof/>
                <w:webHidden/>
              </w:rPr>
              <w:t>32</w:t>
            </w:r>
            <w:r w:rsidR="00776B8C">
              <w:rPr>
                <w:noProof/>
                <w:webHidden/>
              </w:rPr>
              <w:fldChar w:fldCharType="end"/>
            </w:r>
          </w:hyperlink>
        </w:p>
        <w:p w14:paraId="6E32AB0C"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97" w:history="1">
            <w:r w:rsidR="00776B8C" w:rsidRPr="00042BF2">
              <w:rPr>
                <w:rStyle w:val="Lienhypertexte"/>
                <w:noProof/>
              </w:rPr>
              <w:t>Bibliographie</w:t>
            </w:r>
            <w:r w:rsidR="00776B8C">
              <w:rPr>
                <w:noProof/>
                <w:webHidden/>
              </w:rPr>
              <w:tab/>
            </w:r>
            <w:r w:rsidR="00776B8C">
              <w:rPr>
                <w:noProof/>
                <w:webHidden/>
              </w:rPr>
              <w:fldChar w:fldCharType="begin"/>
            </w:r>
            <w:r w:rsidR="00776B8C">
              <w:rPr>
                <w:noProof/>
                <w:webHidden/>
              </w:rPr>
              <w:instrText xml:space="preserve"> PAGEREF _Toc483746197 \h </w:instrText>
            </w:r>
            <w:r w:rsidR="00776B8C">
              <w:rPr>
                <w:noProof/>
                <w:webHidden/>
              </w:rPr>
            </w:r>
            <w:r w:rsidR="00776B8C">
              <w:rPr>
                <w:noProof/>
                <w:webHidden/>
              </w:rPr>
              <w:fldChar w:fldCharType="separate"/>
            </w:r>
            <w:r w:rsidR="00D71571">
              <w:rPr>
                <w:noProof/>
                <w:webHidden/>
              </w:rPr>
              <w:t>33</w:t>
            </w:r>
            <w:r w:rsidR="00776B8C">
              <w:rPr>
                <w:noProof/>
                <w:webHidden/>
              </w:rPr>
              <w:fldChar w:fldCharType="end"/>
            </w:r>
          </w:hyperlink>
        </w:p>
        <w:p w14:paraId="28D8D1B7"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98" w:history="1">
            <w:r w:rsidR="00776B8C" w:rsidRPr="00042BF2">
              <w:rPr>
                <w:rStyle w:val="Lienhypertexte"/>
                <w:noProof/>
              </w:rPr>
              <w:t>Cahier des charges</w:t>
            </w:r>
            <w:r w:rsidR="00776B8C">
              <w:rPr>
                <w:noProof/>
                <w:webHidden/>
              </w:rPr>
              <w:tab/>
            </w:r>
            <w:r w:rsidR="00776B8C">
              <w:rPr>
                <w:noProof/>
                <w:webHidden/>
              </w:rPr>
              <w:fldChar w:fldCharType="begin"/>
            </w:r>
            <w:r w:rsidR="00776B8C">
              <w:rPr>
                <w:noProof/>
                <w:webHidden/>
              </w:rPr>
              <w:instrText xml:space="preserve"> PAGEREF _Toc483746198 \h </w:instrText>
            </w:r>
            <w:r w:rsidR="00776B8C">
              <w:rPr>
                <w:noProof/>
                <w:webHidden/>
              </w:rPr>
            </w:r>
            <w:r w:rsidR="00776B8C">
              <w:rPr>
                <w:noProof/>
                <w:webHidden/>
              </w:rPr>
              <w:fldChar w:fldCharType="separate"/>
            </w:r>
            <w:r w:rsidR="00D71571">
              <w:rPr>
                <w:noProof/>
                <w:webHidden/>
              </w:rPr>
              <w:t>34</w:t>
            </w:r>
            <w:r w:rsidR="00776B8C">
              <w:rPr>
                <w:noProof/>
                <w:webHidden/>
              </w:rPr>
              <w:fldChar w:fldCharType="end"/>
            </w:r>
          </w:hyperlink>
        </w:p>
        <w:p w14:paraId="20F211C1"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199" w:history="1">
            <w:r w:rsidR="00776B8C" w:rsidRPr="00042BF2">
              <w:rPr>
                <w:rStyle w:val="Lienhypertexte"/>
                <w:noProof/>
              </w:rPr>
              <w:t>Planning prévisionnel</w:t>
            </w:r>
            <w:r w:rsidR="00776B8C">
              <w:rPr>
                <w:noProof/>
                <w:webHidden/>
              </w:rPr>
              <w:tab/>
            </w:r>
            <w:r w:rsidR="00776B8C">
              <w:rPr>
                <w:noProof/>
                <w:webHidden/>
              </w:rPr>
              <w:fldChar w:fldCharType="begin"/>
            </w:r>
            <w:r w:rsidR="00776B8C">
              <w:rPr>
                <w:noProof/>
                <w:webHidden/>
              </w:rPr>
              <w:instrText xml:space="preserve"> PAGEREF _Toc483746199 \h </w:instrText>
            </w:r>
            <w:r w:rsidR="00776B8C">
              <w:rPr>
                <w:noProof/>
                <w:webHidden/>
              </w:rPr>
            </w:r>
            <w:r w:rsidR="00776B8C">
              <w:rPr>
                <w:noProof/>
                <w:webHidden/>
              </w:rPr>
              <w:fldChar w:fldCharType="separate"/>
            </w:r>
            <w:r w:rsidR="00D71571">
              <w:rPr>
                <w:noProof/>
                <w:webHidden/>
              </w:rPr>
              <w:t>41</w:t>
            </w:r>
            <w:r w:rsidR="00776B8C">
              <w:rPr>
                <w:noProof/>
                <w:webHidden/>
              </w:rPr>
              <w:fldChar w:fldCharType="end"/>
            </w:r>
          </w:hyperlink>
        </w:p>
        <w:p w14:paraId="019FDC67" w14:textId="77777777" w:rsidR="00776B8C" w:rsidRDefault="00EA0884">
          <w:pPr>
            <w:pStyle w:val="TM1"/>
            <w:tabs>
              <w:tab w:val="right" w:pos="9629"/>
            </w:tabs>
            <w:rPr>
              <w:rFonts w:asciiTheme="minorHAnsi" w:hAnsiTheme="minorHAnsi"/>
              <w:b w:val="0"/>
              <w:bCs w:val="0"/>
              <w:caps w:val="0"/>
              <w:noProof/>
              <w:color w:val="auto"/>
              <w:sz w:val="22"/>
              <w:szCs w:val="22"/>
              <w:lang w:eastAsia="fr-FR"/>
            </w:rPr>
          </w:pPr>
          <w:hyperlink w:anchor="_Toc483746200" w:history="1">
            <w:r w:rsidR="00776B8C" w:rsidRPr="00042BF2">
              <w:rPr>
                <w:rStyle w:val="Lienhypertexte"/>
                <w:noProof/>
              </w:rPr>
              <w:t>Annexes</w:t>
            </w:r>
            <w:r w:rsidR="00776B8C">
              <w:rPr>
                <w:noProof/>
                <w:webHidden/>
              </w:rPr>
              <w:tab/>
            </w:r>
            <w:r w:rsidR="00776B8C">
              <w:rPr>
                <w:noProof/>
                <w:webHidden/>
              </w:rPr>
              <w:fldChar w:fldCharType="begin"/>
            </w:r>
            <w:r w:rsidR="00776B8C">
              <w:rPr>
                <w:noProof/>
                <w:webHidden/>
              </w:rPr>
              <w:instrText xml:space="preserve"> PAGEREF _Toc483746200 \h </w:instrText>
            </w:r>
            <w:r w:rsidR="00776B8C">
              <w:rPr>
                <w:noProof/>
                <w:webHidden/>
              </w:rPr>
            </w:r>
            <w:r w:rsidR="00776B8C">
              <w:rPr>
                <w:noProof/>
                <w:webHidden/>
              </w:rPr>
              <w:fldChar w:fldCharType="separate"/>
            </w:r>
            <w:r w:rsidR="00D71571">
              <w:rPr>
                <w:noProof/>
                <w:webHidden/>
              </w:rPr>
              <w:t>43</w:t>
            </w:r>
            <w:r w:rsidR="00776B8C">
              <w:rPr>
                <w:noProof/>
                <w:webHidden/>
              </w:rPr>
              <w:fldChar w:fldCharType="end"/>
            </w:r>
          </w:hyperlink>
        </w:p>
        <w:p w14:paraId="6CD7133D"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201" w:history="1">
            <w:r w:rsidR="00776B8C" w:rsidRPr="00042BF2">
              <w:rPr>
                <w:rStyle w:val="Lienhypertexte"/>
                <w:noProof/>
              </w:rPr>
              <w:t>Annexe n°1 : Aperçu de la page d’accueil du monitoring d’activité</w:t>
            </w:r>
            <w:r w:rsidR="00776B8C">
              <w:rPr>
                <w:noProof/>
                <w:webHidden/>
              </w:rPr>
              <w:tab/>
            </w:r>
            <w:r w:rsidR="00776B8C">
              <w:rPr>
                <w:noProof/>
                <w:webHidden/>
              </w:rPr>
              <w:fldChar w:fldCharType="begin"/>
            </w:r>
            <w:r w:rsidR="00776B8C">
              <w:rPr>
                <w:noProof/>
                <w:webHidden/>
              </w:rPr>
              <w:instrText xml:space="preserve"> PAGEREF _Toc483746201 \h </w:instrText>
            </w:r>
            <w:r w:rsidR="00776B8C">
              <w:rPr>
                <w:noProof/>
                <w:webHidden/>
              </w:rPr>
            </w:r>
            <w:r w:rsidR="00776B8C">
              <w:rPr>
                <w:noProof/>
                <w:webHidden/>
              </w:rPr>
              <w:fldChar w:fldCharType="separate"/>
            </w:r>
            <w:r w:rsidR="00D71571">
              <w:rPr>
                <w:noProof/>
                <w:webHidden/>
              </w:rPr>
              <w:t>43</w:t>
            </w:r>
            <w:r w:rsidR="00776B8C">
              <w:rPr>
                <w:noProof/>
                <w:webHidden/>
              </w:rPr>
              <w:fldChar w:fldCharType="end"/>
            </w:r>
          </w:hyperlink>
        </w:p>
        <w:p w14:paraId="1209F15E"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202" w:history="1">
            <w:r w:rsidR="00776B8C" w:rsidRPr="00042BF2">
              <w:rPr>
                <w:rStyle w:val="Lienhypertexte"/>
                <w:noProof/>
              </w:rPr>
              <w:t>Annexe n°2 : Table des matières de la documentation utilisateur du monitoring d’activité</w:t>
            </w:r>
            <w:r w:rsidR="00776B8C">
              <w:rPr>
                <w:noProof/>
                <w:webHidden/>
              </w:rPr>
              <w:tab/>
            </w:r>
            <w:r w:rsidR="00776B8C">
              <w:rPr>
                <w:noProof/>
                <w:webHidden/>
              </w:rPr>
              <w:fldChar w:fldCharType="begin"/>
            </w:r>
            <w:r w:rsidR="00776B8C">
              <w:rPr>
                <w:noProof/>
                <w:webHidden/>
              </w:rPr>
              <w:instrText xml:space="preserve"> PAGEREF _Toc483746202 \h </w:instrText>
            </w:r>
            <w:r w:rsidR="00776B8C">
              <w:rPr>
                <w:noProof/>
                <w:webHidden/>
              </w:rPr>
            </w:r>
            <w:r w:rsidR="00776B8C">
              <w:rPr>
                <w:noProof/>
                <w:webHidden/>
              </w:rPr>
              <w:fldChar w:fldCharType="separate"/>
            </w:r>
            <w:r w:rsidR="00D71571">
              <w:rPr>
                <w:noProof/>
                <w:webHidden/>
              </w:rPr>
              <w:t>44</w:t>
            </w:r>
            <w:r w:rsidR="00776B8C">
              <w:rPr>
                <w:noProof/>
                <w:webHidden/>
              </w:rPr>
              <w:fldChar w:fldCharType="end"/>
            </w:r>
          </w:hyperlink>
        </w:p>
        <w:p w14:paraId="227D58E0" w14:textId="77777777" w:rsidR="00776B8C" w:rsidRDefault="00EA0884">
          <w:pPr>
            <w:pStyle w:val="TM2"/>
            <w:tabs>
              <w:tab w:val="right" w:pos="9629"/>
            </w:tabs>
            <w:rPr>
              <w:rFonts w:asciiTheme="minorHAnsi" w:hAnsiTheme="minorHAnsi"/>
              <w:b w:val="0"/>
              <w:bCs w:val="0"/>
              <w:noProof/>
              <w:color w:val="auto"/>
              <w:szCs w:val="22"/>
              <w:lang w:eastAsia="fr-FR"/>
            </w:rPr>
          </w:pPr>
          <w:hyperlink w:anchor="_Toc483746203" w:history="1">
            <w:r w:rsidR="00776B8C" w:rsidRPr="00042BF2">
              <w:rPr>
                <w:rStyle w:val="Lienhypertexte"/>
                <w:noProof/>
              </w:rPr>
              <w:t>Annexe n°3 : Exemple de compte-rendu</w:t>
            </w:r>
            <w:r w:rsidR="00776B8C">
              <w:rPr>
                <w:noProof/>
                <w:webHidden/>
              </w:rPr>
              <w:tab/>
            </w:r>
            <w:r w:rsidR="00776B8C">
              <w:rPr>
                <w:noProof/>
                <w:webHidden/>
              </w:rPr>
              <w:fldChar w:fldCharType="begin"/>
            </w:r>
            <w:r w:rsidR="00776B8C">
              <w:rPr>
                <w:noProof/>
                <w:webHidden/>
              </w:rPr>
              <w:instrText xml:space="preserve"> PAGEREF _Toc483746203 \h </w:instrText>
            </w:r>
            <w:r w:rsidR="00776B8C">
              <w:rPr>
                <w:noProof/>
                <w:webHidden/>
              </w:rPr>
            </w:r>
            <w:r w:rsidR="00776B8C">
              <w:rPr>
                <w:noProof/>
                <w:webHidden/>
              </w:rPr>
              <w:fldChar w:fldCharType="separate"/>
            </w:r>
            <w:r w:rsidR="00D71571">
              <w:rPr>
                <w:noProof/>
                <w:webHidden/>
              </w:rPr>
              <w:t>45</w:t>
            </w:r>
            <w:r w:rsidR="00776B8C">
              <w:rPr>
                <w:noProof/>
                <w:webHidden/>
              </w:rPr>
              <w:fldChar w:fldCharType="end"/>
            </w:r>
          </w:hyperlink>
        </w:p>
        <w:p w14:paraId="2199E6D5" w14:textId="77777777" w:rsidR="00A97005" w:rsidRDefault="00A97005" w:rsidP="0015773A">
          <w:r>
            <w:fldChar w:fldCharType="end"/>
          </w:r>
        </w:p>
        <w:p w14:paraId="6C30A795" w14:textId="77777777" w:rsidR="00A97005" w:rsidRDefault="00A97005" w:rsidP="0015773A"/>
        <w:p w14:paraId="5E06FD92" w14:textId="77777777" w:rsidR="00A97005" w:rsidRDefault="00A97005" w:rsidP="0015773A"/>
        <w:p w14:paraId="4D3AC2D3" w14:textId="77777777" w:rsidR="00A97005" w:rsidRDefault="00A97005" w:rsidP="0015773A"/>
        <w:p w14:paraId="6250EAFF" w14:textId="77777777" w:rsidR="00A97005" w:rsidRDefault="00A97005" w:rsidP="0015773A"/>
        <w:p w14:paraId="55542A60" w14:textId="77777777" w:rsidR="00A97005" w:rsidRDefault="00A97005" w:rsidP="0015773A"/>
        <w:p w14:paraId="18EA9ABD" w14:textId="77777777" w:rsidR="00A97005" w:rsidRDefault="00A97005" w:rsidP="0015773A"/>
        <w:p w14:paraId="7B3F13C8" w14:textId="77777777" w:rsidR="00A97005" w:rsidRDefault="00A97005" w:rsidP="0015773A"/>
        <w:p w14:paraId="3DE6D8AA" w14:textId="77777777" w:rsidR="00A97005" w:rsidRDefault="00A97005" w:rsidP="0015773A"/>
        <w:p w14:paraId="5C12D915" w14:textId="77777777" w:rsidR="00A97005" w:rsidRDefault="00A97005" w:rsidP="0015773A"/>
        <w:p w14:paraId="5A1EE6F9" w14:textId="77777777" w:rsidR="00A97005" w:rsidRDefault="00A97005" w:rsidP="0015773A"/>
        <w:p w14:paraId="6E8FD152" w14:textId="77777777" w:rsidR="00A97005" w:rsidRDefault="00A97005" w:rsidP="0015773A"/>
        <w:p w14:paraId="1E5E2217" w14:textId="77777777" w:rsidR="00A97005" w:rsidRDefault="00A97005" w:rsidP="0015773A"/>
        <w:p w14:paraId="1C4E8408" w14:textId="77777777" w:rsidR="00A97005" w:rsidRDefault="00A97005" w:rsidP="0015773A"/>
        <w:p w14:paraId="0B2BD8D0" w14:textId="77777777" w:rsidR="00A97005" w:rsidRDefault="00A97005" w:rsidP="0015773A"/>
        <w:p w14:paraId="2C2955FE" w14:textId="77777777" w:rsidR="00A97005" w:rsidRDefault="00A97005" w:rsidP="0015773A"/>
        <w:p w14:paraId="48D4AE1D" w14:textId="77777777" w:rsidR="00A97005" w:rsidRDefault="00A97005" w:rsidP="0015773A"/>
        <w:p w14:paraId="34AC92A9" w14:textId="77777777" w:rsidR="0006433A" w:rsidRDefault="0006433A" w:rsidP="0015773A"/>
        <w:p w14:paraId="661BFBB4" w14:textId="77777777" w:rsidR="0006433A" w:rsidRDefault="0006433A" w:rsidP="0015773A"/>
        <w:p w14:paraId="5A9426CB" w14:textId="77777777" w:rsidR="0006433A" w:rsidRDefault="0006433A" w:rsidP="0015773A"/>
        <w:p w14:paraId="00A12400" w14:textId="77777777" w:rsidR="0006433A" w:rsidRDefault="0006433A" w:rsidP="0015773A"/>
        <w:p w14:paraId="40EEB6D8" w14:textId="77777777" w:rsidR="0006433A" w:rsidRDefault="0006433A" w:rsidP="0015773A"/>
        <w:p w14:paraId="20E941B5" w14:textId="77777777" w:rsidR="0006433A" w:rsidRDefault="0006433A" w:rsidP="0015773A"/>
        <w:p w14:paraId="37066B9C" w14:textId="77777777" w:rsidR="0006433A" w:rsidRDefault="00EA0884" w:rsidP="0006433A"/>
      </w:sdtContent>
    </w:sdt>
    <w:bookmarkEnd w:id="4" w:displacedByCustomXml="prev"/>
    <w:bookmarkStart w:id="5" w:name="_Toc483351759" w:displacedByCustomXml="prev"/>
    <w:p w14:paraId="0EA0B768" w14:textId="21F10981" w:rsidR="00D63FA1" w:rsidRDefault="00D63FA1" w:rsidP="0006433A">
      <w:pPr>
        <w:pStyle w:val="Titre1"/>
      </w:pPr>
      <w:bookmarkStart w:id="6" w:name="_Toc483746151"/>
      <w:r>
        <w:lastRenderedPageBreak/>
        <w:t>Table des figures</w:t>
      </w:r>
      <w:bookmarkEnd w:id="6"/>
    </w:p>
    <w:p w14:paraId="436140FC" w14:textId="77777777" w:rsidR="00D63FA1" w:rsidRDefault="00D63FA1" w:rsidP="00D63FA1"/>
    <w:p w14:paraId="2F8DCE12" w14:textId="77777777" w:rsidR="00837DAB" w:rsidRPr="00837DAB" w:rsidRDefault="00D63FA1" w:rsidP="00837DAB">
      <w:pPr>
        <w:pStyle w:val="Tabledesillustrations"/>
        <w:tabs>
          <w:tab w:val="right" w:leader="dot" w:pos="9629"/>
        </w:tabs>
        <w:spacing w:after="120"/>
        <w:rPr>
          <w:rFonts w:cs="Times New Roman"/>
          <w:noProof/>
          <w:color w:val="auto"/>
          <w:sz w:val="22"/>
          <w:szCs w:val="22"/>
          <w:lang w:eastAsia="fr-FR"/>
        </w:rPr>
      </w:pPr>
      <w:r w:rsidRPr="00837DAB">
        <w:rPr>
          <w:rFonts w:cs="Times New Roman"/>
        </w:rPr>
        <w:fldChar w:fldCharType="begin"/>
      </w:r>
      <w:r w:rsidRPr="00837DAB">
        <w:rPr>
          <w:rFonts w:cs="Times New Roman"/>
        </w:rPr>
        <w:instrText xml:space="preserve"> TOC \h \z \c "Figure" </w:instrText>
      </w:r>
      <w:r w:rsidRPr="00837DAB">
        <w:rPr>
          <w:rFonts w:cs="Times New Roman"/>
        </w:rPr>
        <w:fldChar w:fldCharType="separate"/>
      </w:r>
      <w:hyperlink w:anchor="_Toc483755366" w:history="1">
        <w:r w:rsidR="00837DAB" w:rsidRPr="00837DAB">
          <w:rPr>
            <w:rStyle w:val="Lienhypertexte"/>
            <w:rFonts w:ascii="Times New Roman" w:hAnsi="Times New Roman" w:cs="Times New Roman"/>
            <w:noProof/>
          </w:rPr>
          <w:t>Figure 1 - Photo du LaboVision (Caméra 1)</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_Toc483755366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8</w:t>
        </w:r>
        <w:r w:rsidR="00837DAB" w:rsidRPr="00837DAB">
          <w:rPr>
            <w:rFonts w:cs="Times New Roman"/>
            <w:noProof/>
            <w:webHidden/>
          </w:rPr>
          <w:fldChar w:fldCharType="end"/>
        </w:r>
      </w:hyperlink>
    </w:p>
    <w:p w14:paraId="6E276705"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67" w:history="1">
        <w:r w:rsidR="00837DAB" w:rsidRPr="00837DAB">
          <w:rPr>
            <w:rStyle w:val="Lienhypertexte"/>
            <w:rFonts w:ascii="Times New Roman" w:hAnsi="Times New Roman" w:cs="Times New Roman"/>
            <w:noProof/>
          </w:rPr>
          <w:t>Figure 2 - Plan du LaboVision</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_Toc483755367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8</w:t>
        </w:r>
        <w:r w:rsidR="00837DAB" w:rsidRPr="00837DAB">
          <w:rPr>
            <w:rFonts w:cs="Times New Roman"/>
            <w:noProof/>
            <w:webHidden/>
          </w:rPr>
          <w:fldChar w:fldCharType="end"/>
        </w:r>
      </w:hyperlink>
    </w:p>
    <w:p w14:paraId="78A82CE4"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68" w:history="1">
        <w:r w:rsidR="00837DAB" w:rsidRPr="00837DAB">
          <w:rPr>
            <w:rStyle w:val="Lienhypertexte"/>
            <w:rFonts w:ascii="Times New Roman" w:hAnsi="Times New Roman" w:cs="Times New Roman"/>
            <w:noProof/>
          </w:rPr>
          <w:t>Figure 3 - Architecture du projet</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_Toc483755368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10</w:t>
        </w:r>
        <w:r w:rsidR="00837DAB" w:rsidRPr="00837DAB">
          <w:rPr>
            <w:rFonts w:cs="Times New Roman"/>
            <w:noProof/>
            <w:webHidden/>
          </w:rPr>
          <w:fldChar w:fldCharType="end"/>
        </w:r>
      </w:hyperlink>
    </w:p>
    <w:p w14:paraId="66CF0D41"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69" w:history="1">
        <w:r w:rsidR="00837DAB" w:rsidRPr="00837DAB">
          <w:rPr>
            <w:rStyle w:val="Lienhypertexte"/>
            <w:rFonts w:ascii="Times New Roman" w:hAnsi="Times New Roman" w:cs="Times New Roman"/>
            <w:noProof/>
          </w:rPr>
          <w:t>Figure 4 - Fichiers connecteurs : nœud central de la gestion de la base de données uniformisant les échanges de données</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_Toc483755369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11</w:t>
        </w:r>
        <w:r w:rsidR="00837DAB" w:rsidRPr="00837DAB">
          <w:rPr>
            <w:rFonts w:cs="Times New Roman"/>
            <w:noProof/>
            <w:webHidden/>
          </w:rPr>
          <w:fldChar w:fldCharType="end"/>
        </w:r>
      </w:hyperlink>
    </w:p>
    <w:p w14:paraId="303C5C24"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0" w:history="1">
        <w:r w:rsidR="00837DAB" w:rsidRPr="00837DAB">
          <w:rPr>
            <w:rStyle w:val="Lienhypertexte"/>
            <w:rFonts w:ascii="Times New Roman" w:hAnsi="Times New Roman" w:cs="Times New Roman"/>
            <w:noProof/>
          </w:rPr>
          <w:t>Figure 5 - Communication client-serveur</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_Toc483755370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12</w:t>
        </w:r>
        <w:r w:rsidR="00837DAB" w:rsidRPr="00837DAB">
          <w:rPr>
            <w:rFonts w:cs="Times New Roman"/>
            <w:noProof/>
            <w:webHidden/>
          </w:rPr>
          <w:fldChar w:fldCharType="end"/>
        </w:r>
      </w:hyperlink>
    </w:p>
    <w:p w14:paraId="16A7AFA4"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1" w:history="1">
        <w:r w:rsidR="00837DAB" w:rsidRPr="00837DAB">
          <w:rPr>
            <w:rStyle w:val="Lienhypertexte"/>
            <w:rFonts w:ascii="Times New Roman" w:hAnsi="Times New Roman" w:cs="Times New Roman"/>
            <w:noProof/>
          </w:rPr>
          <w:t>Figure 6 - Exemple de configuration et de détection d'une anomalie sonore</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_Toc483755371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13</w:t>
        </w:r>
        <w:r w:rsidR="00837DAB" w:rsidRPr="00837DAB">
          <w:rPr>
            <w:rFonts w:cs="Times New Roman"/>
            <w:noProof/>
            <w:webHidden/>
          </w:rPr>
          <w:fldChar w:fldCharType="end"/>
        </w:r>
      </w:hyperlink>
    </w:p>
    <w:p w14:paraId="3A09E2E5"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2" w:history="1">
        <w:r w:rsidR="00837DAB" w:rsidRPr="00837DAB">
          <w:rPr>
            <w:rStyle w:val="Lienhypertexte"/>
            <w:rFonts w:ascii="Times New Roman" w:hAnsi="Times New Roman" w:cs="Times New Roman"/>
            <w:noProof/>
          </w:rPr>
          <w:t>Figure 7 - Niveaux sonores moyens des activités de la personne dans la pièce</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_Toc483755372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14</w:t>
        </w:r>
        <w:r w:rsidR="00837DAB" w:rsidRPr="00837DAB">
          <w:rPr>
            <w:rFonts w:cs="Times New Roman"/>
            <w:noProof/>
            <w:webHidden/>
          </w:rPr>
          <w:fldChar w:fldCharType="end"/>
        </w:r>
      </w:hyperlink>
    </w:p>
    <w:p w14:paraId="28524D80"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3" w:history="1">
        <w:r w:rsidR="00837DAB" w:rsidRPr="00837DAB">
          <w:rPr>
            <w:rStyle w:val="Lienhypertexte"/>
            <w:rFonts w:ascii="Times New Roman" w:hAnsi="Times New Roman" w:cs="Times New Roman"/>
            <w:noProof/>
          </w:rPr>
          <w:t>Figure 8 - Configurations sonores effectives</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_Toc483755373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15</w:t>
        </w:r>
        <w:r w:rsidR="00837DAB" w:rsidRPr="00837DAB">
          <w:rPr>
            <w:rFonts w:cs="Times New Roman"/>
            <w:noProof/>
            <w:webHidden/>
          </w:rPr>
          <w:fldChar w:fldCharType="end"/>
        </w:r>
      </w:hyperlink>
    </w:p>
    <w:p w14:paraId="7873E6F6"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4" w:history="1">
        <w:r w:rsidR="00837DAB" w:rsidRPr="00837DAB">
          <w:rPr>
            <w:rStyle w:val="Lienhypertexte"/>
            <w:rFonts w:ascii="Times New Roman" w:hAnsi="Times New Roman" w:cs="Times New Roman"/>
            <w:noProof/>
          </w:rPr>
          <w:t>Figure 9 - Image en noir et blanc (teintes de gris)</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_Toc483755374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18</w:t>
        </w:r>
        <w:r w:rsidR="00837DAB" w:rsidRPr="00837DAB">
          <w:rPr>
            <w:rFonts w:cs="Times New Roman"/>
            <w:noProof/>
            <w:webHidden/>
          </w:rPr>
          <w:fldChar w:fldCharType="end"/>
        </w:r>
      </w:hyperlink>
    </w:p>
    <w:p w14:paraId="117065CE"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5" w:history="1">
        <w:r w:rsidR="00837DAB" w:rsidRPr="00837DAB">
          <w:rPr>
            <w:rStyle w:val="Lienhypertexte"/>
            <w:rFonts w:ascii="Times New Roman" w:hAnsi="Times New Roman" w:cs="Times New Roman"/>
            <w:noProof/>
          </w:rPr>
          <w:t>Figure 10 - Section de l’écran TV (éteint) déterminant l’état de celle-ci</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_Toc483755375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18</w:t>
        </w:r>
        <w:r w:rsidR="00837DAB" w:rsidRPr="00837DAB">
          <w:rPr>
            <w:rFonts w:cs="Times New Roman"/>
            <w:noProof/>
            <w:webHidden/>
          </w:rPr>
          <w:fldChar w:fldCharType="end"/>
        </w:r>
      </w:hyperlink>
    </w:p>
    <w:p w14:paraId="1FFE3BD2"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6" w:history="1">
        <w:r w:rsidR="00837DAB" w:rsidRPr="00837DAB">
          <w:rPr>
            <w:rStyle w:val="Lienhypertexte"/>
            <w:rFonts w:ascii="Times New Roman" w:hAnsi="Times New Roman" w:cs="Times New Roman"/>
            <w:noProof/>
          </w:rPr>
          <w:t>Figure 11 - Détection de la personne</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_Toc483755376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23</w:t>
        </w:r>
        <w:r w:rsidR="00837DAB" w:rsidRPr="00837DAB">
          <w:rPr>
            <w:rFonts w:cs="Times New Roman"/>
            <w:noProof/>
            <w:webHidden/>
          </w:rPr>
          <w:fldChar w:fldCharType="end"/>
        </w:r>
      </w:hyperlink>
    </w:p>
    <w:p w14:paraId="7749B2AA"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7" w:history="1">
        <w:r w:rsidR="00837DAB" w:rsidRPr="00837DAB">
          <w:rPr>
            <w:rStyle w:val="Lienhypertexte"/>
            <w:rFonts w:ascii="Times New Roman" w:hAnsi="Times New Roman" w:cs="Times New Roman"/>
            <w:noProof/>
          </w:rPr>
          <w:t>Figure 12 - Visuel des deux détections parasites récurrentes</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_Toc483755377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25</w:t>
        </w:r>
        <w:r w:rsidR="00837DAB" w:rsidRPr="00837DAB">
          <w:rPr>
            <w:rFonts w:cs="Times New Roman"/>
            <w:noProof/>
            <w:webHidden/>
          </w:rPr>
          <w:fldChar w:fldCharType="end"/>
        </w:r>
      </w:hyperlink>
    </w:p>
    <w:p w14:paraId="6158199E"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8" w:history="1">
        <w:r w:rsidR="00837DAB" w:rsidRPr="00837DAB">
          <w:rPr>
            <w:rStyle w:val="Lienhypertexte"/>
            <w:rFonts w:ascii="Times New Roman" w:hAnsi="Times New Roman" w:cs="Times New Roman"/>
            <w:noProof/>
          </w:rPr>
          <w:t>Figure 13 - Confusion chambre / salon</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_Toc483755378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25</w:t>
        </w:r>
        <w:r w:rsidR="00837DAB" w:rsidRPr="00837DAB">
          <w:rPr>
            <w:rFonts w:cs="Times New Roman"/>
            <w:noProof/>
            <w:webHidden/>
          </w:rPr>
          <w:fldChar w:fldCharType="end"/>
        </w:r>
      </w:hyperlink>
    </w:p>
    <w:p w14:paraId="0BDBB7F7"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79" w:history="1">
        <w:r w:rsidR="00837DAB" w:rsidRPr="00837DAB">
          <w:rPr>
            <w:rStyle w:val="Lienhypertexte"/>
            <w:rFonts w:ascii="Times New Roman" w:hAnsi="Times New Roman" w:cs="Times New Roman"/>
            <w:noProof/>
          </w:rPr>
          <w:t>Figure 14 - Tabouret empêchant la détection dans la chambre</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_Toc483755379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26</w:t>
        </w:r>
        <w:r w:rsidR="00837DAB" w:rsidRPr="00837DAB">
          <w:rPr>
            <w:rFonts w:cs="Times New Roman"/>
            <w:noProof/>
            <w:webHidden/>
          </w:rPr>
          <w:fldChar w:fldCharType="end"/>
        </w:r>
      </w:hyperlink>
    </w:p>
    <w:p w14:paraId="072D31FC"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80" w:history="1">
        <w:r w:rsidR="00837DAB" w:rsidRPr="00837DAB">
          <w:rPr>
            <w:rStyle w:val="Lienhypertexte"/>
            <w:rFonts w:ascii="Times New Roman" w:hAnsi="Times New Roman" w:cs="Times New Roman"/>
            <w:noProof/>
          </w:rPr>
          <w:t>Figure 15 - Formulaire de gestion des configurations d'anomalies sonores</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_Toc483755380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27</w:t>
        </w:r>
        <w:r w:rsidR="00837DAB" w:rsidRPr="00837DAB">
          <w:rPr>
            <w:rFonts w:cs="Times New Roman"/>
            <w:noProof/>
            <w:webHidden/>
          </w:rPr>
          <w:fldChar w:fldCharType="end"/>
        </w:r>
      </w:hyperlink>
    </w:p>
    <w:p w14:paraId="6BE34D50" w14:textId="77777777" w:rsidR="00837DAB" w:rsidRPr="00837DAB" w:rsidRDefault="00EA0884" w:rsidP="00837DAB">
      <w:pPr>
        <w:pStyle w:val="Tabledesillustrations"/>
        <w:tabs>
          <w:tab w:val="right" w:leader="dot" w:pos="9629"/>
        </w:tabs>
        <w:spacing w:after="120"/>
        <w:rPr>
          <w:rFonts w:cs="Times New Roman"/>
          <w:noProof/>
          <w:color w:val="auto"/>
          <w:sz w:val="22"/>
          <w:szCs w:val="22"/>
          <w:lang w:eastAsia="fr-FR"/>
        </w:rPr>
      </w:pPr>
      <w:hyperlink w:anchor="_Toc483755381" w:history="1">
        <w:r w:rsidR="00837DAB" w:rsidRPr="00837DAB">
          <w:rPr>
            <w:rStyle w:val="Lienhypertexte"/>
            <w:rFonts w:ascii="Times New Roman" w:hAnsi="Times New Roman" w:cs="Times New Roman"/>
            <w:noProof/>
          </w:rPr>
          <w:t>Figure 16 - Aperçu du monitoring d’activité sur un téléphone portable (haut et bas de la page d’accueil)</w:t>
        </w:r>
        <w:r w:rsidR="00837DAB" w:rsidRPr="00837DAB">
          <w:rPr>
            <w:rFonts w:cs="Times New Roman"/>
            <w:noProof/>
            <w:webHidden/>
          </w:rPr>
          <w:tab/>
        </w:r>
        <w:r w:rsidR="00837DAB" w:rsidRPr="00837DAB">
          <w:rPr>
            <w:rFonts w:cs="Times New Roman"/>
            <w:noProof/>
            <w:webHidden/>
          </w:rPr>
          <w:fldChar w:fldCharType="begin"/>
        </w:r>
        <w:r w:rsidR="00837DAB" w:rsidRPr="00837DAB">
          <w:rPr>
            <w:rFonts w:cs="Times New Roman"/>
            <w:noProof/>
            <w:webHidden/>
          </w:rPr>
          <w:instrText xml:space="preserve"> PAGEREF _Toc483755381 \h </w:instrText>
        </w:r>
        <w:r w:rsidR="00837DAB" w:rsidRPr="00837DAB">
          <w:rPr>
            <w:rFonts w:cs="Times New Roman"/>
            <w:noProof/>
            <w:webHidden/>
          </w:rPr>
        </w:r>
        <w:r w:rsidR="00837DAB" w:rsidRPr="00837DAB">
          <w:rPr>
            <w:rFonts w:cs="Times New Roman"/>
            <w:noProof/>
            <w:webHidden/>
          </w:rPr>
          <w:fldChar w:fldCharType="separate"/>
        </w:r>
        <w:r w:rsidR="00D71571">
          <w:rPr>
            <w:rFonts w:cs="Times New Roman"/>
            <w:noProof/>
            <w:webHidden/>
          </w:rPr>
          <w:t>28</w:t>
        </w:r>
        <w:r w:rsidR="00837DAB" w:rsidRPr="00837DAB">
          <w:rPr>
            <w:rFonts w:cs="Times New Roman"/>
            <w:noProof/>
            <w:webHidden/>
          </w:rPr>
          <w:fldChar w:fldCharType="end"/>
        </w:r>
      </w:hyperlink>
    </w:p>
    <w:p w14:paraId="63B0EEAE" w14:textId="77777777" w:rsidR="00D63FA1" w:rsidRDefault="00D63FA1" w:rsidP="00837DAB">
      <w:pPr>
        <w:spacing w:after="120"/>
      </w:pPr>
      <w:r w:rsidRPr="00837DAB">
        <w:rPr>
          <w:rFonts w:cs="Times New Roman"/>
        </w:rPr>
        <w:fldChar w:fldCharType="end"/>
      </w:r>
    </w:p>
    <w:p w14:paraId="15C17BDB" w14:textId="77777777" w:rsidR="00D63FA1" w:rsidRDefault="00D63FA1" w:rsidP="00D63FA1"/>
    <w:p w14:paraId="3AB93097" w14:textId="77777777" w:rsidR="00D63FA1" w:rsidRDefault="00D63FA1" w:rsidP="00D63FA1"/>
    <w:p w14:paraId="328B2EA1" w14:textId="77777777" w:rsidR="00D63FA1" w:rsidRDefault="00D63FA1" w:rsidP="00D63FA1"/>
    <w:p w14:paraId="7627385B" w14:textId="77777777" w:rsidR="00D63FA1" w:rsidRDefault="00D63FA1" w:rsidP="00D63FA1"/>
    <w:p w14:paraId="59A9EA67" w14:textId="77777777" w:rsidR="00D63FA1" w:rsidRDefault="00D63FA1" w:rsidP="00D63FA1"/>
    <w:p w14:paraId="66924842" w14:textId="77777777" w:rsidR="00D63FA1" w:rsidRDefault="00D63FA1" w:rsidP="00D63FA1"/>
    <w:p w14:paraId="14EAF9D3" w14:textId="77777777" w:rsidR="00D63FA1" w:rsidRDefault="00D63FA1" w:rsidP="00D63FA1"/>
    <w:p w14:paraId="157ED212" w14:textId="77777777" w:rsidR="00D63FA1" w:rsidRDefault="00D63FA1" w:rsidP="00D63FA1"/>
    <w:p w14:paraId="3D4DBBC7" w14:textId="77777777" w:rsidR="00D63FA1" w:rsidRDefault="00D63FA1" w:rsidP="00D63FA1"/>
    <w:p w14:paraId="6A29A6D2" w14:textId="77777777" w:rsidR="00D63FA1" w:rsidRDefault="00D63FA1" w:rsidP="00D63FA1"/>
    <w:p w14:paraId="5AF1A4D9" w14:textId="77777777" w:rsidR="00D63FA1" w:rsidRDefault="00D63FA1" w:rsidP="00D63FA1"/>
    <w:p w14:paraId="034DFB84" w14:textId="77777777" w:rsidR="00D63FA1" w:rsidRDefault="00D63FA1" w:rsidP="00D63FA1"/>
    <w:p w14:paraId="61B6B2E5" w14:textId="77777777" w:rsidR="00D63FA1" w:rsidRDefault="00D63FA1" w:rsidP="00D63FA1"/>
    <w:p w14:paraId="38F9E106" w14:textId="77777777" w:rsidR="00D63FA1" w:rsidRDefault="00D63FA1" w:rsidP="00D63FA1"/>
    <w:p w14:paraId="653A67E3" w14:textId="77777777" w:rsidR="00D63FA1" w:rsidRDefault="00D63FA1" w:rsidP="00D63FA1"/>
    <w:p w14:paraId="0CB05EF6" w14:textId="77777777" w:rsidR="00D63FA1" w:rsidRDefault="00D63FA1" w:rsidP="00D63FA1"/>
    <w:p w14:paraId="522AFA70" w14:textId="46A8C528" w:rsidR="00BF3A4F" w:rsidRDefault="00BF3A4F" w:rsidP="009B4064">
      <w:pPr>
        <w:pStyle w:val="Titre1"/>
      </w:pPr>
      <w:bookmarkStart w:id="7" w:name="_Toc483746152"/>
      <w:r>
        <w:lastRenderedPageBreak/>
        <w:t>Introduction</w:t>
      </w:r>
      <w:bookmarkEnd w:id="5"/>
      <w:bookmarkEnd w:id="7"/>
    </w:p>
    <w:p w14:paraId="01791DA3" w14:textId="77777777" w:rsidR="008D563D" w:rsidRDefault="008D563D" w:rsidP="002D4F56"/>
    <w:p w14:paraId="137706B3" w14:textId="77777777" w:rsidR="00BC24C0" w:rsidRDefault="00BC24C0" w:rsidP="002D4F56"/>
    <w:p w14:paraId="0421F3C1" w14:textId="4B800D41" w:rsidR="00BF3A4F" w:rsidRDefault="00BF3A4F" w:rsidP="002D4F56">
      <w:r>
        <w:t xml:space="preserve">Dans le cadre de notre année de M1 à l’ISEN de Brest, nous avons réalisé un projet </w:t>
      </w:r>
      <w:r w:rsidR="008D563D">
        <w:t>sur un total de 9 semaines. L’objectif est de mettre en pratique ce que nous avons appris depuis notre arrivé</w:t>
      </w:r>
      <w:r w:rsidR="00A04164">
        <w:t>e</w:t>
      </w:r>
      <w:r w:rsidR="008D563D">
        <w:t xml:space="preserve"> en 1</w:t>
      </w:r>
      <w:r w:rsidR="008D563D" w:rsidRPr="008D563D">
        <w:rPr>
          <w:vertAlign w:val="superscript"/>
        </w:rPr>
        <w:t>ère</w:t>
      </w:r>
      <w:r w:rsidR="008D563D">
        <w:t xml:space="preserve"> </w:t>
      </w:r>
      <w:r w:rsidR="00DA3A8B">
        <w:t xml:space="preserve">année </w:t>
      </w:r>
      <w:r w:rsidR="00FE7A02">
        <w:t xml:space="preserve">que ce soit </w:t>
      </w:r>
      <w:r w:rsidR="00DA3A8B">
        <w:t xml:space="preserve">d’un point de vue technique </w:t>
      </w:r>
      <w:r w:rsidR="00FE7A02">
        <w:t>ou dans le cadre d’une gestion d</w:t>
      </w:r>
      <w:r w:rsidR="00DA3A8B">
        <w:t>e projet.</w:t>
      </w:r>
    </w:p>
    <w:p w14:paraId="3AA7B470" w14:textId="77777777" w:rsidR="008D563D" w:rsidRDefault="008D563D" w:rsidP="008D563D"/>
    <w:p w14:paraId="7C6676FE" w14:textId="47F09BFB" w:rsidR="008D563D" w:rsidRDefault="008D563D" w:rsidP="008D563D">
      <w:r>
        <w:t xml:space="preserve">L’ISEN possède une salle dans laquelle il est possible de trouver différents capteurs (notamment des caméras vidéo mais aussi </w:t>
      </w:r>
      <w:r w:rsidR="00BC24C0">
        <w:t>d’autres</w:t>
      </w:r>
      <w:r>
        <w:t xml:space="preserve"> capteurs). Cette salle s’appelle le « LaboVision ».</w:t>
      </w:r>
    </w:p>
    <w:p w14:paraId="78BA2FED" w14:textId="77777777" w:rsidR="008D563D" w:rsidRDefault="008D563D" w:rsidP="008D563D"/>
    <w:p w14:paraId="4EC1F24C" w14:textId="5CEA0E1F" w:rsidR="008D563D" w:rsidRDefault="00BC24C0" w:rsidP="00DA3A8B">
      <w:r>
        <w:t>À partir de ces capteurs mis à notre disposition, n</w:t>
      </w:r>
      <w:r w:rsidR="008D563D">
        <w:t>otre projet « Monitoring d’activité » consiste à extraire</w:t>
      </w:r>
      <w:r>
        <w:t xml:space="preserve"> </w:t>
      </w:r>
      <w:r w:rsidR="008D563D">
        <w:t>des informations sur l'activité de la personne se situant</w:t>
      </w:r>
      <w:r w:rsidR="00DA3A8B">
        <w:t xml:space="preserve"> dans le LaboVision</w:t>
      </w:r>
      <w:r w:rsidR="00B4772F">
        <w:t xml:space="preserve"> puis de proposer une interface résumant ces informations</w:t>
      </w:r>
      <w:r w:rsidR="00DA3A8B">
        <w:t>.</w:t>
      </w:r>
    </w:p>
    <w:p w14:paraId="08BAD284" w14:textId="77777777" w:rsidR="00052563" w:rsidRDefault="00052563" w:rsidP="00DA3A8B"/>
    <w:p w14:paraId="022ABD1E" w14:textId="5E711A22" w:rsidR="00052563" w:rsidRDefault="00FA422C" w:rsidP="00DA3A8B">
      <w:r>
        <w:t xml:space="preserve">Grâce à ce rapport, vous allez dans un premier temps </w:t>
      </w:r>
      <w:r w:rsidR="00052563">
        <w:t xml:space="preserve">mieux comprendre les grandes lignes de ce projet, ensuite vous découvrirez sa partie technique, </w:t>
      </w:r>
      <w:r w:rsidR="009C2968">
        <w:t xml:space="preserve">et </w:t>
      </w:r>
      <w:r w:rsidR="00052563">
        <w:t xml:space="preserve">enfin, vous </w:t>
      </w:r>
      <w:r w:rsidR="009C2968">
        <w:t xml:space="preserve">découvrirez </w:t>
      </w:r>
      <w:r w:rsidR="00052563">
        <w:t>comme</w:t>
      </w:r>
      <w:r w:rsidR="00FE7A02">
        <w:t>nt</w:t>
      </w:r>
      <w:r w:rsidR="00052563">
        <w:t xml:space="preserve"> nous avons géré ce projet.</w:t>
      </w:r>
    </w:p>
    <w:p w14:paraId="4613CA18" w14:textId="77777777" w:rsidR="00BC24C0" w:rsidRDefault="00BC24C0" w:rsidP="00DA3A8B"/>
    <w:p w14:paraId="0FF0CE04" w14:textId="77777777" w:rsidR="00BC24C0" w:rsidRDefault="00BC24C0" w:rsidP="00DA3A8B"/>
    <w:p w14:paraId="003CCAAC" w14:textId="17921B23" w:rsidR="00BC24C0" w:rsidRDefault="00BC24C0" w:rsidP="00BC24C0">
      <w:pPr>
        <w:jc w:val="center"/>
      </w:pPr>
      <w:r>
        <w:t>Nous vous souhaitons une bonne lecture !</w:t>
      </w:r>
    </w:p>
    <w:p w14:paraId="40729CFB" w14:textId="77777777" w:rsidR="00BF3A4F" w:rsidRDefault="00BF3A4F" w:rsidP="002D4F56"/>
    <w:p w14:paraId="54CC1A00" w14:textId="77777777" w:rsidR="002B1D86" w:rsidRDefault="002B1D86" w:rsidP="002D4F56"/>
    <w:p w14:paraId="1AD4C44B" w14:textId="77777777" w:rsidR="00BC24C0" w:rsidRDefault="00BC24C0" w:rsidP="002D4F56"/>
    <w:p w14:paraId="6F7B25C5" w14:textId="77777777" w:rsidR="00BC24C0" w:rsidRDefault="00BC24C0" w:rsidP="002D4F56"/>
    <w:p w14:paraId="6264DD11" w14:textId="77777777" w:rsidR="00BC24C0" w:rsidRDefault="00BC24C0" w:rsidP="002D4F56"/>
    <w:p w14:paraId="5281C199" w14:textId="77777777" w:rsidR="00BC24C0" w:rsidRDefault="00BC24C0" w:rsidP="002D4F56"/>
    <w:p w14:paraId="56ECDE0D" w14:textId="77777777" w:rsidR="00BC24C0" w:rsidRDefault="00BC24C0" w:rsidP="002D4F56"/>
    <w:p w14:paraId="580F7FE6" w14:textId="77777777" w:rsidR="00BC24C0" w:rsidRDefault="00BC24C0" w:rsidP="002D4F56"/>
    <w:p w14:paraId="65AA78F6" w14:textId="77777777" w:rsidR="00BC24C0" w:rsidRDefault="00BC24C0" w:rsidP="002D4F56"/>
    <w:p w14:paraId="57EF7079" w14:textId="77777777" w:rsidR="00BC24C0" w:rsidRDefault="00BC24C0" w:rsidP="002D4F56"/>
    <w:p w14:paraId="17BABC82" w14:textId="77777777" w:rsidR="00BC24C0" w:rsidRDefault="00BC24C0" w:rsidP="002D4F56"/>
    <w:p w14:paraId="71DE85F0" w14:textId="77777777" w:rsidR="00BC24C0" w:rsidRDefault="00BC24C0" w:rsidP="002D4F56"/>
    <w:p w14:paraId="00C549AB" w14:textId="77777777" w:rsidR="00BC24C0" w:rsidRDefault="00BC24C0" w:rsidP="002D4F56"/>
    <w:p w14:paraId="2BA7D3CE" w14:textId="77777777" w:rsidR="00BC24C0" w:rsidRDefault="00BC24C0" w:rsidP="002D4F56"/>
    <w:p w14:paraId="60753F88" w14:textId="77777777" w:rsidR="00BC24C0" w:rsidRDefault="00BC24C0" w:rsidP="002D4F56"/>
    <w:p w14:paraId="0D132481" w14:textId="77777777" w:rsidR="00BC24C0" w:rsidRDefault="00BC24C0" w:rsidP="002D4F56"/>
    <w:p w14:paraId="326C2DCC" w14:textId="77777777" w:rsidR="00BC24C0" w:rsidRDefault="00BC24C0" w:rsidP="002D4F56"/>
    <w:p w14:paraId="7B25C924" w14:textId="77777777" w:rsidR="00BC24C0" w:rsidRDefault="00BC24C0" w:rsidP="002D4F56"/>
    <w:p w14:paraId="73A268B4" w14:textId="77777777" w:rsidR="00BC24C0" w:rsidRDefault="00BC24C0" w:rsidP="002D4F56"/>
    <w:p w14:paraId="3897C0B2" w14:textId="77777777" w:rsidR="00BC24C0" w:rsidRDefault="00BC24C0" w:rsidP="002D4F56"/>
    <w:p w14:paraId="30C83785" w14:textId="77777777" w:rsidR="00BC24C0" w:rsidRDefault="00BC24C0" w:rsidP="002D4F56"/>
    <w:p w14:paraId="0C06AE67" w14:textId="77777777" w:rsidR="00BC24C0" w:rsidRDefault="00BC24C0" w:rsidP="002D4F56"/>
    <w:p w14:paraId="775D6B06" w14:textId="77777777" w:rsidR="00BC24C0" w:rsidRDefault="00BC24C0" w:rsidP="002D4F56"/>
    <w:p w14:paraId="55DFBB91" w14:textId="77777777" w:rsidR="00BC24C0" w:rsidRDefault="00BC24C0" w:rsidP="002D4F56"/>
    <w:p w14:paraId="6D799BF4" w14:textId="77777777" w:rsidR="00BC24C0" w:rsidRDefault="00BC24C0" w:rsidP="002D4F56"/>
    <w:p w14:paraId="24F78485" w14:textId="0F683F62" w:rsidR="00A55F8B" w:rsidRDefault="00A55F8B" w:rsidP="00A55F8B">
      <w:pPr>
        <w:pStyle w:val="Titre1"/>
      </w:pPr>
      <w:bookmarkStart w:id="8" w:name="_Toc483218308"/>
      <w:bookmarkStart w:id="9" w:name="_Toc483351760"/>
      <w:bookmarkStart w:id="10" w:name="_Toc483746153"/>
      <w:r>
        <w:lastRenderedPageBreak/>
        <w:t>Présentation du projet</w:t>
      </w:r>
      <w:bookmarkEnd w:id="8"/>
      <w:bookmarkEnd w:id="9"/>
      <w:bookmarkEnd w:id="10"/>
    </w:p>
    <w:p w14:paraId="7A75EC60" w14:textId="77777777" w:rsidR="00612414" w:rsidRDefault="00612414" w:rsidP="002D4F56"/>
    <w:p w14:paraId="6595308A" w14:textId="2383CF22" w:rsidR="002E0E3E" w:rsidRDefault="006A2AEF" w:rsidP="006A2AEF">
      <w:pPr>
        <w:pStyle w:val="Titre2"/>
      </w:pPr>
      <w:bookmarkStart w:id="11" w:name="_Toc483218309"/>
      <w:bookmarkStart w:id="12" w:name="_Toc483351761"/>
      <w:bookmarkStart w:id="13" w:name="_Toc483746154"/>
      <w:r>
        <w:t>Le Labo</w:t>
      </w:r>
      <w:r w:rsidR="00A55F8B" w:rsidRPr="00A55F8B">
        <w:t>Vision</w:t>
      </w:r>
      <w:bookmarkEnd w:id="11"/>
      <w:bookmarkEnd w:id="12"/>
      <w:bookmarkEnd w:id="13"/>
    </w:p>
    <w:p w14:paraId="18FA1809" w14:textId="77777777" w:rsidR="00612414" w:rsidRDefault="00612414" w:rsidP="002E0E3E"/>
    <w:p w14:paraId="4749B234" w14:textId="2AC8F7D7" w:rsidR="00B4772F" w:rsidRDefault="00B4772F" w:rsidP="002E0E3E">
      <w:r>
        <w:t>Le LaboVision est une pièce où peut résider une personne. Cette pièce dispose de plusieurs capteurs afin de faire de la domotique</w:t>
      </w:r>
      <w:r>
        <w:rPr>
          <w:rStyle w:val="Appelnotedebasdep"/>
        </w:rPr>
        <w:footnoteReference w:id="3"/>
      </w:r>
      <w:r w:rsidR="001D1697">
        <w:t xml:space="preserve">. On peut y trouver des caméras vidéo, des capteurs de consommation d’électricité, d’eau, mais aussi un capteur de température. Une </w:t>
      </w:r>
      <w:r w:rsidR="00FA422C">
        <w:t>m</w:t>
      </w:r>
      <w:r w:rsidR="001D1697" w:rsidRPr="001D1697">
        <w:t>ultiprise</w:t>
      </w:r>
      <w:r w:rsidR="001D1697">
        <w:t xml:space="preserve"> IP</w:t>
      </w:r>
      <w:r w:rsidR="001D1697">
        <w:rPr>
          <w:rStyle w:val="Appelnotedebasdep"/>
        </w:rPr>
        <w:footnoteReference w:id="4"/>
      </w:r>
      <w:r w:rsidR="001D1697">
        <w:t xml:space="preserve"> est également présente.</w:t>
      </w:r>
    </w:p>
    <w:p w14:paraId="3D6524FB" w14:textId="77777777" w:rsidR="006A2AEF" w:rsidRDefault="006A2AEF" w:rsidP="002E0E3E"/>
    <w:p w14:paraId="227FBE82" w14:textId="77777777" w:rsidR="00500CDA" w:rsidRDefault="00B81422" w:rsidP="00B81422">
      <w:r w:rsidRPr="007A1E36">
        <w:rPr>
          <w:u w:val="single"/>
        </w:rPr>
        <w:t>La figure n°</w:t>
      </w:r>
      <w:r w:rsidR="007A1E36" w:rsidRPr="007A1E36">
        <w:rPr>
          <w:u w:val="single"/>
        </w:rPr>
        <w:t>1</w:t>
      </w:r>
      <w:r w:rsidRPr="007A1E36">
        <w:rPr>
          <w:u w:val="single"/>
        </w:rPr>
        <w:t xml:space="preserve"> illustre</w:t>
      </w:r>
      <w:r w:rsidR="006A2AEF" w:rsidRPr="007A1E36">
        <w:rPr>
          <w:u w:val="single"/>
        </w:rPr>
        <w:t xml:space="preserve"> </w:t>
      </w:r>
      <w:r w:rsidRPr="007A1E36">
        <w:rPr>
          <w:u w:val="single"/>
        </w:rPr>
        <w:t>le</w:t>
      </w:r>
      <w:r w:rsidR="006A2AEF" w:rsidRPr="007A1E36">
        <w:rPr>
          <w:u w:val="single"/>
        </w:rPr>
        <w:t xml:space="preserve"> LaboVision :</w:t>
      </w:r>
    </w:p>
    <w:p w14:paraId="67580B5E" w14:textId="77777777" w:rsidR="00500CDA" w:rsidRDefault="00500CDA" w:rsidP="00B81422"/>
    <w:p w14:paraId="4EA95B14" w14:textId="3C4FD4A9" w:rsidR="00500CDA" w:rsidRDefault="00964563" w:rsidP="004C3C4D">
      <w:pPr>
        <w:jc w:val="center"/>
      </w:pPr>
      <w:r>
        <w:pict w14:anchorId="38AFB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8pt;height:177pt">
            <v:imagedata r:id="rId13" o:title="labovision"/>
          </v:shape>
        </w:pict>
      </w:r>
    </w:p>
    <w:p w14:paraId="37B8FC07" w14:textId="16F24DE9" w:rsidR="00500CDA" w:rsidRDefault="004C3C4D" w:rsidP="004C3C4D">
      <w:pPr>
        <w:pStyle w:val="Lgende"/>
      </w:pPr>
      <w:bookmarkStart w:id="14" w:name="_Toc483755366"/>
      <w:r>
        <w:t xml:space="preserve">Figure </w:t>
      </w:r>
      <w:r>
        <w:fldChar w:fldCharType="begin"/>
      </w:r>
      <w:r>
        <w:instrText xml:space="preserve"> SEQ Figure \* ARABIC </w:instrText>
      </w:r>
      <w:r>
        <w:fldChar w:fldCharType="separate"/>
      </w:r>
      <w:r w:rsidR="00D71571">
        <w:rPr>
          <w:noProof/>
        </w:rPr>
        <w:t>1</w:t>
      </w:r>
      <w:r>
        <w:fldChar w:fldCharType="end"/>
      </w:r>
      <w:r>
        <w:t xml:space="preserve"> - Photo du LaboVision</w:t>
      </w:r>
      <w:r w:rsidR="002652A8">
        <w:t xml:space="preserve"> (Caméra 1)</w:t>
      </w:r>
      <w:bookmarkEnd w:id="14"/>
    </w:p>
    <w:p w14:paraId="4614A43D" w14:textId="19BC4963" w:rsidR="00B81422" w:rsidRPr="00500CDA" w:rsidRDefault="00B81422" w:rsidP="00B81422">
      <w:r w:rsidRPr="007A1E36">
        <w:rPr>
          <w:u w:val="single"/>
        </w:rPr>
        <w:t>La figure n°</w:t>
      </w:r>
      <w:r w:rsidR="007A1E36" w:rsidRPr="007A1E36">
        <w:rPr>
          <w:u w:val="single"/>
        </w:rPr>
        <w:t>2</w:t>
      </w:r>
      <w:r w:rsidRPr="007A1E36">
        <w:rPr>
          <w:u w:val="single"/>
        </w:rPr>
        <w:t xml:space="preserve"> correspond au plan du LaboVision :</w:t>
      </w:r>
    </w:p>
    <w:p w14:paraId="48237A07" w14:textId="77777777" w:rsidR="00B81422" w:rsidRDefault="00B81422" w:rsidP="00B81422">
      <w:pPr>
        <w:rPr>
          <w:u w:val="single"/>
        </w:rPr>
      </w:pPr>
    </w:p>
    <w:tbl>
      <w:tblPr>
        <w:tblStyle w:val="Grilledutableau"/>
        <w:tblW w:w="0" w:type="auto"/>
        <w:tblLook w:val="04A0" w:firstRow="1" w:lastRow="0" w:firstColumn="1" w:lastColumn="0" w:noHBand="0" w:noVBand="1"/>
      </w:tblPr>
      <w:tblGrid>
        <w:gridCol w:w="9629"/>
      </w:tblGrid>
      <w:tr w:rsidR="00B81422" w14:paraId="4FBA9169" w14:textId="77777777" w:rsidTr="00B81422">
        <w:tc>
          <w:tcPr>
            <w:tcW w:w="9759" w:type="dxa"/>
          </w:tcPr>
          <w:p w14:paraId="45BBC67D" w14:textId="1EC8BCE7" w:rsidR="00B81422" w:rsidRPr="005A6E11" w:rsidRDefault="005A6E11" w:rsidP="0036110A">
            <w:pPr>
              <w:spacing w:before="60" w:after="60"/>
              <w:jc w:val="center"/>
            </w:pPr>
            <w:r w:rsidRPr="005A6E11">
              <w:rPr>
                <w:noProof/>
                <w:lang w:eastAsia="fr-FR"/>
              </w:rPr>
              <w:drawing>
                <wp:inline distT="0" distB="0" distL="0" distR="0" wp14:anchorId="1603B107" wp14:editId="5D22746B">
                  <wp:extent cx="4777740" cy="2756409"/>
                  <wp:effectExtent l="0" t="0" r="381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n_labovision.PNG"/>
                          <pic:cNvPicPr/>
                        </pic:nvPicPr>
                        <pic:blipFill>
                          <a:blip r:embed="rId14">
                            <a:extLst>
                              <a:ext uri="{28A0092B-C50C-407E-A947-70E740481C1C}">
                                <a14:useLocalDpi xmlns:a14="http://schemas.microsoft.com/office/drawing/2010/main" val="0"/>
                              </a:ext>
                            </a:extLst>
                          </a:blip>
                          <a:stretch>
                            <a:fillRect/>
                          </a:stretch>
                        </pic:blipFill>
                        <pic:spPr>
                          <a:xfrm>
                            <a:off x="0" y="0"/>
                            <a:ext cx="4795011" cy="2766373"/>
                          </a:xfrm>
                          <a:prstGeom prst="rect">
                            <a:avLst/>
                          </a:prstGeom>
                        </pic:spPr>
                      </pic:pic>
                    </a:graphicData>
                  </a:graphic>
                </wp:inline>
              </w:drawing>
            </w:r>
          </w:p>
        </w:tc>
      </w:tr>
    </w:tbl>
    <w:p w14:paraId="1E5A3F99" w14:textId="3E494773" w:rsidR="004C3C4D" w:rsidRDefault="004C3C4D" w:rsidP="004C3C4D">
      <w:pPr>
        <w:pStyle w:val="Lgende"/>
      </w:pPr>
      <w:bookmarkStart w:id="15" w:name="_Toc483755367"/>
      <w:r>
        <w:t xml:space="preserve">Figure </w:t>
      </w:r>
      <w:r>
        <w:fldChar w:fldCharType="begin"/>
      </w:r>
      <w:r>
        <w:instrText xml:space="preserve"> SEQ Figure \* ARABIC </w:instrText>
      </w:r>
      <w:r>
        <w:fldChar w:fldCharType="separate"/>
      </w:r>
      <w:r w:rsidR="00D71571">
        <w:rPr>
          <w:noProof/>
        </w:rPr>
        <w:t>2</w:t>
      </w:r>
      <w:r>
        <w:fldChar w:fldCharType="end"/>
      </w:r>
      <w:r>
        <w:t xml:space="preserve"> - Plan du LaboVision</w:t>
      </w:r>
      <w:bookmarkEnd w:id="15"/>
    </w:p>
    <w:p w14:paraId="49EFC0E1" w14:textId="70ABD137" w:rsidR="002B1D86" w:rsidRDefault="002B1D86" w:rsidP="002B1D86">
      <w:pPr>
        <w:pStyle w:val="Titre2"/>
      </w:pPr>
      <w:bookmarkStart w:id="16" w:name="_Toc483351762"/>
      <w:bookmarkStart w:id="17" w:name="_Toc483746155"/>
      <w:r>
        <w:lastRenderedPageBreak/>
        <w:t>Présentation de la mission</w:t>
      </w:r>
      <w:bookmarkEnd w:id="16"/>
      <w:bookmarkEnd w:id="17"/>
    </w:p>
    <w:p w14:paraId="6C60E0A4" w14:textId="77777777" w:rsidR="00612414" w:rsidRDefault="00612414" w:rsidP="002B1D86"/>
    <w:p w14:paraId="36E38B0F" w14:textId="5166C659" w:rsidR="0020591B" w:rsidRDefault="00E87E55" w:rsidP="00052563">
      <w:r>
        <w:t>L’objectif final du</w:t>
      </w:r>
      <w:r w:rsidR="00611684">
        <w:t xml:space="preserve"> monitoring d’activité</w:t>
      </w:r>
      <w:r w:rsidR="0020591B">
        <w:t xml:space="preserve"> est </w:t>
      </w:r>
      <w:r>
        <w:t xml:space="preserve">de proposer </w:t>
      </w:r>
      <w:r w:rsidR="0020591B">
        <w:t>une interface permettant de visualiser l’ensemble des informations caractérisant l’activité de la personne présente dans le LaboVision.</w:t>
      </w:r>
      <w:r>
        <w:t xml:space="preserve"> Mais tout d’abord, il fallait définir quels indicateurs </w:t>
      </w:r>
      <w:r w:rsidR="001F713F">
        <w:t>étaient à</w:t>
      </w:r>
      <w:r>
        <w:t xml:space="preserve"> développer afin de caractériser </w:t>
      </w:r>
      <w:r w:rsidR="001F713F">
        <w:t>cette</w:t>
      </w:r>
      <w:r>
        <w:t xml:space="preserve"> activité.</w:t>
      </w:r>
    </w:p>
    <w:p w14:paraId="14B7B9FA" w14:textId="77777777" w:rsidR="00E87E55" w:rsidRDefault="00E87E55" w:rsidP="00052563"/>
    <w:p w14:paraId="3FB74FAE" w14:textId="44513EC4" w:rsidR="00E87E55" w:rsidRDefault="001F713F" w:rsidP="00052563">
      <w:r>
        <w:t>A</w:t>
      </w:r>
      <w:r w:rsidRPr="001F713F">
        <w:t>u début de la mission</w:t>
      </w:r>
      <w:r>
        <w:t>, c</w:t>
      </w:r>
      <w:r w:rsidR="00E87E55">
        <w:t>ompte-tenu du matéri</w:t>
      </w:r>
      <w:r>
        <w:t xml:space="preserve">el disponible dans cette salle, </w:t>
      </w:r>
      <w:r w:rsidR="00E87E55">
        <w:t>4 indicateurs </w:t>
      </w:r>
      <w:r>
        <w:t xml:space="preserve">ont été envisagés </w:t>
      </w:r>
      <w:r w:rsidR="00E87E55">
        <w:t>:</w:t>
      </w:r>
    </w:p>
    <w:p w14:paraId="7A11EE88" w14:textId="77777777" w:rsidR="00E87E55" w:rsidRDefault="00E87E55" w:rsidP="00052563"/>
    <w:p w14:paraId="1CF8DA4F" w14:textId="74BA52F2" w:rsidR="00E87E55" w:rsidRDefault="00E87E55" w:rsidP="00B36DEA">
      <w:pPr>
        <w:pStyle w:val="Paragraphedeliste"/>
        <w:numPr>
          <w:ilvl w:val="0"/>
          <w:numId w:val="1"/>
        </w:numPr>
      </w:pPr>
      <w:r w:rsidRPr="00E87E55">
        <w:t>Temps passé devant la télévision</w:t>
      </w:r>
      <w:r>
        <w:t>.</w:t>
      </w:r>
    </w:p>
    <w:p w14:paraId="67644032" w14:textId="61B9106E" w:rsidR="00E87E55" w:rsidRDefault="00911DD2" w:rsidP="00B36DEA">
      <w:pPr>
        <w:pStyle w:val="Paragraphedeliste"/>
        <w:numPr>
          <w:ilvl w:val="0"/>
          <w:numId w:val="1"/>
        </w:numPr>
      </w:pPr>
      <w:r>
        <w:t xml:space="preserve">Présence d’une personne </w:t>
      </w:r>
      <w:r w:rsidR="00E87E55" w:rsidRPr="00E87E55">
        <w:t xml:space="preserve">dans les différentes parties </w:t>
      </w:r>
      <w:r w:rsidR="00E87E55">
        <w:t>du LaboVision (cuisine, salon, chambre).</w:t>
      </w:r>
    </w:p>
    <w:p w14:paraId="525A8901" w14:textId="13616F09" w:rsidR="0020591B" w:rsidRDefault="00E87E55" w:rsidP="00B36DEA">
      <w:pPr>
        <w:pStyle w:val="Paragraphedeliste"/>
        <w:numPr>
          <w:ilvl w:val="0"/>
          <w:numId w:val="1"/>
        </w:numPr>
      </w:pPr>
      <w:r w:rsidRPr="00E87E55">
        <w:t xml:space="preserve">Détecter </w:t>
      </w:r>
      <w:r>
        <w:t>les</w:t>
      </w:r>
      <w:r w:rsidRPr="00E87E55">
        <w:t xml:space="preserve"> anomalie</w:t>
      </w:r>
      <w:r>
        <w:t>s</w:t>
      </w:r>
      <w:r w:rsidRPr="00E87E55">
        <w:t xml:space="preserve"> sonore</w:t>
      </w:r>
      <w:r>
        <w:t>s (niveau sonore anormalement élevé).</w:t>
      </w:r>
      <w:r w:rsidR="0077175E">
        <w:t xml:space="preserve"> L’utilisateur</w:t>
      </w:r>
      <w:r w:rsidR="001F713F">
        <w:t xml:space="preserve"> du monitoring</w:t>
      </w:r>
      <w:r w:rsidR="0077175E">
        <w:t xml:space="preserve"> </w:t>
      </w:r>
      <w:r w:rsidR="001F713F">
        <w:t>doit pouvoir</w:t>
      </w:r>
      <w:r w:rsidR="0077175E">
        <w:t xml:space="preserve"> configurer </w:t>
      </w:r>
      <w:r w:rsidR="00A06735">
        <w:t>les paramètres qui caractérise</w:t>
      </w:r>
      <w:r w:rsidR="00B93A32">
        <w:t>nt</w:t>
      </w:r>
      <w:r w:rsidR="00A06735">
        <w:t xml:space="preserve"> une anomalie sonore (le seuil de déclenchement, pendant combien de seconde, et sur quelle tranche horaire de la journée).</w:t>
      </w:r>
    </w:p>
    <w:p w14:paraId="76B2017C" w14:textId="21303540" w:rsidR="00E87E55" w:rsidRDefault="00E87E55" w:rsidP="00B36DEA">
      <w:pPr>
        <w:pStyle w:val="Paragraphedeliste"/>
        <w:numPr>
          <w:ilvl w:val="0"/>
          <w:numId w:val="1"/>
        </w:numPr>
      </w:pPr>
      <w:r w:rsidRPr="00E87E55">
        <w:t xml:space="preserve">Temps </w:t>
      </w:r>
      <w:r>
        <w:t xml:space="preserve">passé par la personne </w:t>
      </w:r>
      <w:r w:rsidRPr="00E87E55">
        <w:t>debout / non debout</w:t>
      </w:r>
      <w:r>
        <w:t>.</w:t>
      </w:r>
    </w:p>
    <w:p w14:paraId="5177AA12" w14:textId="77777777" w:rsidR="00E87E55" w:rsidRDefault="00E87E55" w:rsidP="00E87E55"/>
    <w:p w14:paraId="042389A6" w14:textId="77E020CE" w:rsidR="00612414" w:rsidRDefault="001F713F" w:rsidP="002B1D86">
      <w:r>
        <w:t>Seul le 4</w:t>
      </w:r>
      <w:r w:rsidRPr="001F713F">
        <w:rPr>
          <w:vertAlign w:val="superscript"/>
        </w:rPr>
        <w:t>ème</w:t>
      </w:r>
      <w:r>
        <w:t xml:space="preserve"> indicateur n’a pas été développé.</w:t>
      </w:r>
    </w:p>
    <w:p w14:paraId="24B34938" w14:textId="77777777" w:rsidR="00612414" w:rsidRDefault="00612414" w:rsidP="002B1D86"/>
    <w:p w14:paraId="74B55A94" w14:textId="77777777" w:rsidR="00612414" w:rsidRDefault="00612414" w:rsidP="002B1D86"/>
    <w:p w14:paraId="37AE2561" w14:textId="30C2AA21" w:rsidR="002B1D86" w:rsidRDefault="002B1D86" w:rsidP="002B1D86">
      <w:pPr>
        <w:pStyle w:val="Titre2"/>
      </w:pPr>
      <w:bookmarkStart w:id="18" w:name="_Toc483351763"/>
      <w:bookmarkStart w:id="19" w:name="_Toc483746156"/>
      <w:r>
        <w:t>Intérêt</w:t>
      </w:r>
      <w:r w:rsidR="00C64ADF">
        <w:t>s</w:t>
      </w:r>
      <w:r>
        <w:t xml:space="preserve"> de la mission</w:t>
      </w:r>
      <w:bookmarkEnd w:id="18"/>
      <w:bookmarkEnd w:id="19"/>
    </w:p>
    <w:p w14:paraId="3BBA49FE" w14:textId="77777777" w:rsidR="00612414" w:rsidRDefault="00612414" w:rsidP="00612414"/>
    <w:p w14:paraId="3723109F" w14:textId="6D42AF76" w:rsidR="00612414" w:rsidRDefault="00612414" w:rsidP="00612414">
      <w:r>
        <w:t>Un tel projet possède un fort potentiel concernant le suivi automatisé de l’activité d’une</w:t>
      </w:r>
      <w:r w:rsidR="00611684">
        <w:t xml:space="preserve"> personne dans une pièce. Ce monitoring d’activité</w:t>
      </w:r>
      <w:r>
        <w:t xml:space="preserve"> permet également de relever des alertes, comme le système d’anomalies sonores.</w:t>
      </w:r>
    </w:p>
    <w:p w14:paraId="5BDC6648" w14:textId="77777777" w:rsidR="00612414" w:rsidRDefault="00612414" w:rsidP="00612414"/>
    <w:p w14:paraId="314CC6E7" w14:textId="2680F603" w:rsidR="00612414" w:rsidRDefault="00612414" w:rsidP="00612414">
      <w:r>
        <w:t>Prenons un cas concret. Imaginons que le LaboVision so</w:t>
      </w:r>
      <w:r w:rsidR="00611684">
        <w:t>it une chambre de patient. Le monitoring d’activité</w:t>
      </w:r>
      <w:r>
        <w:t xml:space="preserve"> permet, pour un professionnel de la santé, de mieux suivre son patient en comprenant ses habitudes</w:t>
      </w:r>
      <w:r w:rsidR="00677F8C">
        <w:t>. Il pourra ainsi juger si elles sont</w:t>
      </w:r>
      <w:r>
        <w:t xml:space="preserve"> </w:t>
      </w:r>
      <w:r w:rsidR="00677F8C">
        <w:t xml:space="preserve">bonnes ou </w:t>
      </w:r>
      <w:r w:rsidR="00575445">
        <w:t>néfastes</w:t>
      </w:r>
      <w:r w:rsidR="00677F8C">
        <w:t xml:space="preserve"> dans le but de soigner </w:t>
      </w:r>
      <w:r w:rsidR="004D46E1">
        <w:t>sa pathologie</w:t>
      </w:r>
      <w:r w:rsidR="00677F8C">
        <w:t xml:space="preserve">. Les anomalies sonores permettent d’alerter le professionnel de la santé sur </w:t>
      </w:r>
      <w:r w:rsidR="00575445">
        <w:t xml:space="preserve">un bruit anormal de la pièce (bruit </w:t>
      </w:r>
      <w:r w:rsidR="001F5BD2">
        <w:t xml:space="preserve">qui </w:t>
      </w:r>
      <w:r w:rsidR="00575445">
        <w:t xml:space="preserve">pourrait être interprété la nuit comme un mauvais sommeil du patient, ou alors la journée </w:t>
      </w:r>
      <w:r w:rsidR="001F5BD2">
        <w:t>soit comme</w:t>
      </w:r>
      <w:r w:rsidR="00575445">
        <w:t xml:space="preserve"> un volume de la télévision </w:t>
      </w:r>
      <w:r w:rsidR="001F5BD2">
        <w:t>trop</w:t>
      </w:r>
      <w:r w:rsidR="00575445">
        <w:t xml:space="preserve"> fort soit </w:t>
      </w:r>
      <w:r w:rsidR="001F5BD2">
        <w:t>comme une douleur du patient</w:t>
      </w:r>
      <w:r w:rsidR="00575445">
        <w:t>).</w:t>
      </w:r>
    </w:p>
    <w:p w14:paraId="50F6C802" w14:textId="77777777" w:rsidR="0015773A" w:rsidRDefault="0015773A" w:rsidP="00612414"/>
    <w:p w14:paraId="2663E68B" w14:textId="77777777" w:rsidR="0015773A" w:rsidRDefault="0015773A" w:rsidP="00612414"/>
    <w:p w14:paraId="619038F6" w14:textId="77777777" w:rsidR="0015773A" w:rsidRDefault="0015773A" w:rsidP="00612414"/>
    <w:p w14:paraId="74E626BB" w14:textId="77777777" w:rsidR="0015773A" w:rsidRDefault="0015773A" w:rsidP="00612414"/>
    <w:p w14:paraId="3C68CD51" w14:textId="77777777" w:rsidR="0015773A" w:rsidRDefault="0015773A" w:rsidP="00612414"/>
    <w:p w14:paraId="1B998028" w14:textId="77777777" w:rsidR="0015773A" w:rsidRDefault="0015773A" w:rsidP="00612414"/>
    <w:p w14:paraId="6AD64F4D" w14:textId="77777777" w:rsidR="0015773A" w:rsidRDefault="0015773A" w:rsidP="00612414"/>
    <w:p w14:paraId="3AAD35D5" w14:textId="77777777" w:rsidR="0015773A" w:rsidRDefault="0015773A" w:rsidP="00612414"/>
    <w:p w14:paraId="21F705C5" w14:textId="77777777" w:rsidR="0015773A" w:rsidRDefault="0015773A" w:rsidP="00612414"/>
    <w:p w14:paraId="1CA524CB" w14:textId="77777777" w:rsidR="0015773A" w:rsidRDefault="0015773A" w:rsidP="00612414"/>
    <w:p w14:paraId="06814B81" w14:textId="77777777" w:rsidR="0015773A" w:rsidRDefault="0015773A" w:rsidP="00612414"/>
    <w:p w14:paraId="293A397B" w14:textId="77777777" w:rsidR="0015773A" w:rsidRDefault="0015773A" w:rsidP="00612414"/>
    <w:p w14:paraId="39BBDE34" w14:textId="77777777" w:rsidR="0015773A" w:rsidRDefault="0015773A" w:rsidP="00612414"/>
    <w:p w14:paraId="77484568" w14:textId="77777777" w:rsidR="0015773A" w:rsidRDefault="0015773A" w:rsidP="00612414"/>
    <w:p w14:paraId="173439F9" w14:textId="6989CB04" w:rsidR="0015773A" w:rsidRPr="009A4728" w:rsidRDefault="0015773A" w:rsidP="009A4728">
      <w:pPr>
        <w:pStyle w:val="Titre1"/>
      </w:pPr>
      <w:bookmarkStart w:id="20" w:name="_Toc483351764"/>
      <w:bookmarkStart w:id="21" w:name="_Toc483746157"/>
      <w:r w:rsidRPr="009A4728">
        <w:lastRenderedPageBreak/>
        <w:t>Partie technique</w:t>
      </w:r>
      <w:bookmarkEnd w:id="20"/>
      <w:bookmarkEnd w:id="21"/>
    </w:p>
    <w:p w14:paraId="15500024" w14:textId="77777777" w:rsidR="004C3C4D" w:rsidRDefault="004C3C4D" w:rsidP="004C3C4D"/>
    <w:p w14:paraId="022B874D" w14:textId="74A4BD7B" w:rsidR="009A4728" w:rsidRDefault="00CE7719" w:rsidP="009A4728">
      <w:pPr>
        <w:pStyle w:val="Titre2"/>
      </w:pPr>
      <w:bookmarkStart w:id="22" w:name="_Toc483351765"/>
      <w:bookmarkStart w:id="23" w:name="_Toc483746158"/>
      <w:r>
        <w:t>Architect</w:t>
      </w:r>
      <w:r w:rsidR="007A4107">
        <w:t xml:space="preserve">ure </w:t>
      </w:r>
      <w:r>
        <w:t>du projet</w:t>
      </w:r>
      <w:bookmarkEnd w:id="22"/>
      <w:bookmarkEnd w:id="23"/>
    </w:p>
    <w:p w14:paraId="54D20EEF" w14:textId="77777777" w:rsidR="009A4728" w:rsidRDefault="009A4728" w:rsidP="004C3C4D"/>
    <w:p w14:paraId="52FCFAD2" w14:textId="4321A092" w:rsidR="009A4728" w:rsidRDefault="003A4B93" w:rsidP="0098452B">
      <w:r>
        <w:t>Afin de comprendre les différents niveaux</w:t>
      </w:r>
      <w:r w:rsidR="00DC65C4">
        <w:t xml:space="preserve"> du projet</w:t>
      </w:r>
      <w:r w:rsidR="00611684">
        <w:t xml:space="preserve">, voici une explication sur l’architecture </w:t>
      </w:r>
      <w:r>
        <w:t>mi</w:t>
      </w:r>
      <w:r w:rsidR="00DC65C4">
        <w:t>se en place</w:t>
      </w:r>
      <w:r>
        <w:t>.</w:t>
      </w:r>
    </w:p>
    <w:p w14:paraId="7C969B68" w14:textId="77777777" w:rsidR="00611684" w:rsidRDefault="00611684" w:rsidP="0098452B"/>
    <w:p w14:paraId="4D5DB751" w14:textId="7B286825" w:rsidR="009F5EDF" w:rsidRDefault="00611684" w:rsidP="0098452B">
      <w:r>
        <w:t>Tout d’abord</w:t>
      </w:r>
      <w:r w:rsidR="00CE7719">
        <w:t>,</w:t>
      </w:r>
      <w:r w:rsidR="00952698">
        <w:t xml:space="preserve"> </w:t>
      </w:r>
      <w:r>
        <w:t>une base de données est présente sur le réseau du LaboVision.</w:t>
      </w:r>
    </w:p>
    <w:p w14:paraId="220F275E" w14:textId="77777777" w:rsidR="009F5EDF" w:rsidRDefault="009F5EDF" w:rsidP="0098452B"/>
    <w:p w14:paraId="0E4021FF" w14:textId="132C0CFF" w:rsidR="00611684" w:rsidRDefault="00611684" w:rsidP="0098452B">
      <w:r>
        <w:t>L’interface du mon</w:t>
      </w:r>
      <w:r w:rsidR="00CF6642">
        <w:t>itoring d’activité est un site w</w:t>
      </w:r>
      <w:r w:rsidR="001F3EA0">
        <w:t xml:space="preserve">eb présent sur le sur le réseau du LaboVision et accessible </w:t>
      </w:r>
      <w:r w:rsidR="00AC53D0">
        <w:t xml:space="preserve">partout à l’ISEN </w:t>
      </w:r>
      <w:r w:rsidR="001F3EA0">
        <w:t xml:space="preserve">si on est connecté </w:t>
      </w:r>
      <w:r w:rsidR="00AC53D0">
        <w:t>à son réseau</w:t>
      </w:r>
      <w:r w:rsidR="001F3EA0">
        <w:t>. Cette interface affiche les données de la base de données.</w:t>
      </w:r>
      <w:r w:rsidR="00B06AD7">
        <w:t xml:space="preserve"> Il permet également de configurer les paramètres qui caractérisent une anomalie sonore.</w:t>
      </w:r>
    </w:p>
    <w:p w14:paraId="50F5F274" w14:textId="77777777" w:rsidR="001F3EA0" w:rsidRDefault="001F3EA0" w:rsidP="0098452B"/>
    <w:p w14:paraId="6540A624" w14:textId="1F5B63B5" w:rsidR="00952698" w:rsidRDefault="00D57594" w:rsidP="0098452B">
      <w:r>
        <w:t xml:space="preserve">Ensuite, il y a </w:t>
      </w:r>
      <w:r w:rsidR="00AC53D0">
        <w:t>4 programmes</w:t>
      </w:r>
      <w:r w:rsidR="00952698">
        <w:t xml:space="preserve"> qui tournent sur des machines</w:t>
      </w:r>
      <w:r>
        <w:t xml:space="preserve"> du LaboVision</w:t>
      </w:r>
      <w:r w:rsidR="009F5EDF">
        <w:t> :</w:t>
      </w:r>
    </w:p>
    <w:p w14:paraId="14B5F105" w14:textId="562CE5CD" w:rsidR="009F5EDF" w:rsidRDefault="00D57594" w:rsidP="00B36DEA">
      <w:pPr>
        <w:pStyle w:val="Paragraphedeliste"/>
        <w:numPr>
          <w:ilvl w:val="0"/>
          <w:numId w:val="2"/>
        </w:numPr>
        <w:spacing w:before="120"/>
        <w:ind w:left="714" w:hanging="357"/>
      </w:pPr>
      <w:r>
        <w:t>c</w:t>
      </w:r>
      <w:r w:rsidR="009F5EDF">
        <w:t>elui qui détecte une activité de visionnage TV.</w:t>
      </w:r>
    </w:p>
    <w:p w14:paraId="548070E2" w14:textId="1E451F11" w:rsidR="009F5EDF" w:rsidRDefault="00D57594" w:rsidP="00B36DEA">
      <w:pPr>
        <w:pStyle w:val="Paragraphedeliste"/>
        <w:numPr>
          <w:ilvl w:val="0"/>
          <w:numId w:val="2"/>
        </w:numPr>
      </w:pPr>
      <w:r>
        <w:t>c</w:t>
      </w:r>
      <w:r w:rsidR="009F5EDF">
        <w:t>elui qui détecte la présence de la personne dans les différentes zones du LaboVision.</w:t>
      </w:r>
    </w:p>
    <w:p w14:paraId="0963EE1A" w14:textId="253138CB" w:rsidR="009F5EDF" w:rsidRDefault="00D57594" w:rsidP="00B36DEA">
      <w:pPr>
        <w:pStyle w:val="Paragraphedeliste"/>
        <w:numPr>
          <w:ilvl w:val="0"/>
          <w:numId w:val="2"/>
        </w:numPr>
      </w:pPr>
      <w:r>
        <w:t>c</w:t>
      </w:r>
      <w:r w:rsidR="009F5EDF">
        <w:t>elui qui détecte les anomalies sonores de la pièce.</w:t>
      </w:r>
    </w:p>
    <w:p w14:paraId="59253785" w14:textId="79815516" w:rsidR="00611684" w:rsidRDefault="00D57594" w:rsidP="00B36DEA">
      <w:pPr>
        <w:pStyle w:val="Paragraphedeliste"/>
        <w:numPr>
          <w:ilvl w:val="0"/>
          <w:numId w:val="2"/>
        </w:numPr>
      </w:pPr>
      <w:r>
        <w:t>l</w:t>
      </w:r>
      <w:r w:rsidR="009F5EDF">
        <w:t>e dernier programme</w:t>
      </w:r>
      <w:r>
        <w:t xml:space="preserve"> qui</w:t>
      </w:r>
      <w:r w:rsidR="009F5EDF">
        <w:t xml:space="preserve"> récupère les données </w:t>
      </w:r>
      <w:r w:rsidR="00952698">
        <w:t>générées</w:t>
      </w:r>
      <w:r w:rsidR="009F5EDF">
        <w:t xml:space="preserve"> par ces 3 </w:t>
      </w:r>
      <w:r>
        <w:t xml:space="preserve">autres </w:t>
      </w:r>
      <w:r w:rsidR="009F5EDF">
        <w:t>programmes afin d</w:t>
      </w:r>
      <w:r w:rsidR="00952698">
        <w:t xml:space="preserve">e les </w:t>
      </w:r>
      <w:r w:rsidR="009F5EDF">
        <w:t>ins</w:t>
      </w:r>
      <w:r w:rsidR="00952698">
        <w:t xml:space="preserve">érer </w:t>
      </w:r>
      <w:r w:rsidR="009F5EDF">
        <w:t>dans la base de données.</w:t>
      </w:r>
    </w:p>
    <w:p w14:paraId="25AB77F2" w14:textId="77777777" w:rsidR="003D776C" w:rsidRDefault="003D776C" w:rsidP="003D776C"/>
    <w:p w14:paraId="4BC8F949" w14:textId="3B629F94" w:rsidR="003D776C" w:rsidRDefault="003D776C" w:rsidP="003D776C">
      <w:pPr>
        <w:rPr>
          <w:u w:val="single"/>
        </w:rPr>
      </w:pPr>
      <w:r w:rsidRPr="007A1E36">
        <w:rPr>
          <w:u w:val="single"/>
        </w:rPr>
        <w:t>La figure n°</w:t>
      </w:r>
      <w:r>
        <w:rPr>
          <w:u w:val="single"/>
        </w:rPr>
        <w:t>3</w:t>
      </w:r>
      <w:r w:rsidRPr="007A1E36">
        <w:rPr>
          <w:u w:val="single"/>
        </w:rPr>
        <w:t xml:space="preserve"> </w:t>
      </w:r>
      <w:r>
        <w:rPr>
          <w:u w:val="single"/>
        </w:rPr>
        <w:t>ci-dessous illustre cette architecture</w:t>
      </w:r>
      <w:r w:rsidRPr="007A1E36">
        <w:rPr>
          <w:u w:val="single"/>
        </w:rPr>
        <w:t> :</w:t>
      </w:r>
    </w:p>
    <w:p w14:paraId="41D86EBA" w14:textId="77777777" w:rsidR="00CE7719" w:rsidRDefault="00CE7719" w:rsidP="003D776C">
      <w:pPr>
        <w:rPr>
          <w:u w:val="single"/>
        </w:rPr>
      </w:pPr>
    </w:p>
    <w:tbl>
      <w:tblPr>
        <w:tblStyle w:val="Grilledutableau"/>
        <w:tblW w:w="0" w:type="auto"/>
        <w:tblLook w:val="04A0" w:firstRow="1" w:lastRow="0" w:firstColumn="1" w:lastColumn="0" w:noHBand="0" w:noVBand="1"/>
      </w:tblPr>
      <w:tblGrid>
        <w:gridCol w:w="9629"/>
      </w:tblGrid>
      <w:tr w:rsidR="00CE7719" w14:paraId="41D21B1A" w14:textId="77777777" w:rsidTr="00CE7719">
        <w:tc>
          <w:tcPr>
            <w:tcW w:w="9759" w:type="dxa"/>
          </w:tcPr>
          <w:p w14:paraId="1F274D6D" w14:textId="6B6433BB" w:rsidR="00CE7719" w:rsidRDefault="007B2E22" w:rsidP="0036110A">
            <w:pPr>
              <w:spacing w:before="60" w:after="60"/>
              <w:jc w:val="center"/>
            </w:pPr>
            <w:r>
              <w:rPr>
                <w:noProof/>
                <w:lang w:eastAsia="fr-FR"/>
              </w:rPr>
              <w:drawing>
                <wp:inline distT="0" distB="0" distL="0" distR="0" wp14:anchorId="7E217528" wp14:editId="1A5457C3">
                  <wp:extent cx="5151120" cy="3540426"/>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chitecture_MA.PNG"/>
                          <pic:cNvPicPr/>
                        </pic:nvPicPr>
                        <pic:blipFill>
                          <a:blip r:embed="rId15">
                            <a:extLst>
                              <a:ext uri="{28A0092B-C50C-407E-A947-70E740481C1C}">
                                <a14:useLocalDpi xmlns:a14="http://schemas.microsoft.com/office/drawing/2010/main" val="0"/>
                              </a:ext>
                            </a:extLst>
                          </a:blip>
                          <a:stretch>
                            <a:fillRect/>
                          </a:stretch>
                        </pic:blipFill>
                        <pic:spPr>
                          <a:xfrm>
                            <a:off x="0" y="0"/>
                            <a:ext cx="5172250" cy="3554949"/>
                          </a:xfrm>
                          <a:prstGeom prst="rect">
                            <a:avLst/>
                          </a:prstGeom>
                        </pic:spPr>
                      </pic:pic>
                    </a:graphicData>
                  </a:graphic>
                </wp:inline>
              </w:drawing>
            </w:r>
          </w:p>
        </w:tc>
      </w:tr>
    </w:tbl>
    <w:p w14:paraId="4EB4E299" w14:textId="776DCA86" w:rsidR="00A04D9E" w:rsidRDefault="007A4107" w:rsidP="007A4107">
      <w:pPr>
        <w:pStyle w:val="Lgende"/>
      </w:pPr>
      <w:bookmarkStart w:id="24" w:name="_Toc483755368"/>
      <w:r>
        <w:t xml:space="preserve">Figure </w:t>
      </w:r>
      <w:r>
        <w:fldChar w:fldCharType="begin"/>
      </w:r>
      <w:r>
        <w:instrText xml:space="preserve"> SEQ Figure \* ARABIC </w:instrText>
      </w:r>
      <w:r>
        <w:fldChar w:fldCharType="separate"/>
      </w:r>
      <w:r w:rsidR="00D71571">
        <w:rPr>
          <w:noProof/>
        </w:rPr>
        <w:t>3</w:t>
      </w:r>
      <w:r>
        <w:fldChar w:fldCharType="end"/>
      </w:r>
      <w:r>
        <w:t xml:space="preserve"> - Architecture du projet</w:t>
      </w:r>
      <w:bookmarkEnd w:id="24"/>
    </w:p>
    <w:p w14:paraId="36A4301B" w14:textId="6152CAF5" w:rsidR="007A4107" w:rsidRDefault="007A4107" w:rsidP="007A4107">
      <w:pPr>
        <w:pStyle w:val="Titre2"/>
      </w:pPr>
      <w:bookmarkStart w:id="25" w:name="_Toc483351766"/>
      <w:bookmarkStart w:id="26" w:name="_Toc483746159"/>
      <w:r>
        <w:lastRenderedPageBreak/>
        <w:t>Mise en place de la base de données</w:t>
      </w:r>
      <w:bookmarkEnd w:id="25"/>
      <w:bookmarkEnd w:id="26"/>
    </w:p>
    <w:p w14:paraId="4040FF6E" w14:textId="77777777" w:rsidR="007A4107" w:rsidRDefault="007A4107" w:rsidP="007A4107"/>
    <w:p w14:paraId="3F9CFC11" w14:textId="50C2AA3A" w:rsidR="00C246AC" w:rsidRDefault="00C246AC" w:rsidP="007A4107">
      <w:r>
        <w:t>Comme</w:t>
      </w:r>
      <w:r w:rsidR="00B95C28">
        <w:t xml:space="preserve"> la</w:t>
      </w:r>
      <w:r>
        <w:t xml:space="preserve"> </w:t>
      </w:r>
      <w:r w:rsidR="00B95C28">
        <w:t xml:space="preserve">base de données a été </w:t>
      </w:r>
      <w:r>
        <w:t>modélisé</w:t>
      </w:r>
      <w:r w:rsidR="00B95C28">
        <w:t>e</w:t>
      </w:r>
      <w:r>
        <w:t xml:space="preserve"> durant la phase de rédaction du cahier de</w:t>
      </w:r>
      <w:r w:rsidR="00B95C28">
        <w:t>s charges, il était possible de</w:t>
      </w:r>
      <w:r w:rsidR="004C5C3C">
        <w:t xml:space="preserve"> la </w:t>
      </w:r>
      <w:r>
        <w:t>déployer rapidement</w:t>
      </w:r>
      <w:r w:rsidR="004C5C3C">
        <w:t xml:space="preserve">. </w:t>
      </w:r>
      <w:r w:rsidR="00B95C28">
        <w:t>Cette tâche a été la première réalisée. Pour ce faire, la</w:t>
      </w:r>
      <w:r w:rsidR="004C5C3C">
        <w:t xml:space="preserve"> technologie </w:t>
      </w:r>
      <w:r w:rsidR="00B95C28">
        <w:t xml:space="preserve">utilisée est : </w:t>
      </w:r>
      <w:r w:rsidR="004C5C3C">
        <w:t>MySQL</w:t>
      </w:r>
      <w:r w:rsidR="004C5C3C">
        <w:rPr>
          <w:rStyle w:val="Appelnotedebasdep"/>
        </w:rPr>
        <w:footnoteReference w:id="5"/>
      </w:r>
      <w:r w:rsidR="004C5C3C">
        <w:t>.</w:t>
      </w:r>
    </w:p>
    <w:p w14:paraId="794D90DB" w14:textId="77777777" w:rsidR="004C5C3C" w:rsidRDefault="004C5C3C" w:rsidP="007A4107"/>
    <w:p w14:paraId="6C95AA3C" w14:textId="11B9E518" w:rsidR="00EE5814" w:rsidRDefault="00B95C28" w:rsidP="00EE5814">
      <w:r>
        <w:t xml:space="preserve">Ensuite, </w:t>
      </w:r>
      <w:r w:rsidR="004C5C3C">
        <w:t>un ensemble de « fichiers connecteurs »</w:t>
      </w:r>
      <w:r>
        <w:t xml:space="preserve"> ont été développés</w:t>
      </w:r>
      <w:r w:rsidR="00EE5443" w:rsidRPr="00EE5443">
        <w:t xml:space="preserve"> </w:t>
      </w:r>
      <w:r w:rsidR="00EE5443">
        <w:t xml:space="preserve">grâce </w:t>
      </w:r>
      <w:r w:rsidR="007B53B6">
        <w:t xml:space="preserve">au langage de programmation </w:t>
      </w:r>
      <w:r w:rsidR="00EE5443">
        <w:t>PHP</w:t>
      </w:r>
      <w:r w:rsidR="00EE5443">
        <w:rPr>
          <w:rStyle w:val="Appelnotedebasdep"/>
        </w:rPr>
        <w:footnoteReference w:id="6"/>
      </w:r>
      <w:r w:rsidR="00EE5443">
        <w:t xml:space="preserve">. </w:t>
      </w:r>
      <w:r w:rsidR="00EE5814">
        <w:t>La manipulation de</w:t>
      </w:r>
      <w:r w:rsidR="006918E4">
        <w:t xml:space="preserve"> la base de</w:t>
      </w:r>
      <w:r w:rsidR="00EE5814">
        <w:t xml:space="preserve"> données (insertion/récupération</w:t>
      </w:r>
      <w:r w:rsidR="006918E4">
        <w:t xml:space="preserve"> de données</w:t>
      </w:r>
      <w:r w:rsidR="00EE5814">
        <w:t>) est unique</w:t>
      </w:r>
      <w:r w:rsidR="006918E4">
        <w:t>ment réalisée au niveau</w:t>
      </w:r>
      <w:r w:rsidR="00EE5814">
        <w:t xml:space="preserve"> de ces fichiers. Ils forment un nœud intermédiaire entre la base et les </w:t>
      </w:r>
      <w:r w:rsidR="006918E4">
        <w:t>programmes</w:t>
      </w:r>
      <w:r w:rsidR="00EE5443">
        <w:t>.</w:t>
      </w:r>
      <w:r w:rsidR="006918E4">
        <w:t xml:space="preserve"> Pour que ces programmes insèrent/récupèrent des données de la base, ils appellent ces fichiers PHP et échangent des données au format de données JSON</w:t>
      </w:r>
      <w:r w:rsidR="006918E4">
        <w:rPr>
          <w:rStyle w:val="Appelnotedebasdep"/>
        </w:rPr>
        <w:footnoteReference w:id="7"/>
      </w:r>
      <w:r w:rsidR="006918E4">
        <w:t>.</w:t>
      </w:r>
    </w:p>
    <w:p w14:paraId="736108A5" w14:textId="77777777" w:rsidR="00EE5814" w:rsidRDefault="00EE5814" w:rsidP="00EE5814"/>
    <w:p w14:paraId="5B9AE8CE" w14:textId="77777777" w:rsidR="006918E4" w:rsidRDefault="004C5C3C" w:rsidP="00EE5814">
      <w:r>
        <w:t xml:space="preserve">L’avantage </w:t>
      </w:r>
      <w:r w:rsidR="00EE5443">
        <w:t>de ce système</w:t>
      </w:r>
      <w:r w:rsidR="006918E4">
        <w:t xml:space="preserve"> est :</w:t>
      </w:r>
    </w:p>
    <w:p w14:paraId="44929ABA" w14:textId="5FB90CD8" w:rsidR="006918E4" w:rsidRDefault="006918E4" w:rsidP="00B36DEA">
      <w:pPr>
        <w:pStyle w:val="Paragraphedeliste"/>
        <w:numPr>
          <w:ilvl w:val="0"/>
          <w:numId w:val="3"/>
        </w:numPr>
      </w:pPr>
      <w:r>
        <w:t>de centraliser la manipulation de la base de données à un seul endroit.</w:t>
      </w:r>
    </w:p>
    <w:p w14:paraId="1C5A08E5" w14:textId="12CE3D00" w:rsidR="006918E4" w:rsidRDefault="006918E4" w:rsidP="00B36DEA">
      <w:pPr>
        <w:pStyle w:val="Paragraphedeliste"/>
        <w:numPr>
          <w:ilvl w:val="0"/>
          <w:numId w:val="3"/>
        </w:numPr>
      </w:pPr>
      <w:r>
        <w:t>de ne pas avoir à se connecter à la base de données sous des langages de programmation différents.</w:t>
      </w:r>
    </w:p>
    <w:p w14:paraId="099FC9AE" w14:textId="23967927" w:rsidR="006918E4" w:rsidRDefault="00EE5443" w:rsidP="00B36DEA">
      <w:pPr>
        <w:pStyle w:val="Paragraphedeliste"/>
        <w:numPr>
          <w:ilvl w:val="0"/>
          <w:numId w:val="3"/>
        </w:numPr>
      </w:pPr>
      <w:r>
        <w:t xml:space="preserve"> </w:t>
      </w:r>
      <w:r w:rsidR="006918E4">
        <w:t xml:space="preserve">d’échanger des données </w:t>
      </w:r>
      <w:r w:rsidR="00B95C28">
        <w:t xml:space="preserve">au </w:t>
      </w:r>
      <w:r w:rsidR="006918E4">
        <w:t>même format utilisé par tous les langages de programmation.</w:t>
      </w:r>
    </w:p>
    <w:p w14:paraId="0C807996" w14:textId="77777777" w:rsidR="00C50D80" w:rsidRDefault="00C50D80" w:rsidP="007A4107"/>
    <w:p w14:paraId="223CE5DC" w14:textId="5048DC53" w:rsidR="00C50D80" w:rsidRPr="000C136B" w:rsidRDefault="00C50D80" w:rsidP="007A4107">
      <w:pPr>
        <w:rPr>
          <w:u w:val="single"/>
        </w:rPr>
      </w:pPr>
      <w:r w:rsidRPr="007A1E36">
        <w:rPr>
          <w:u w:val="single"/>
        </w:rPr>
        <w:t>La figure n°</w:t>
      </w:r>
      <w:r>
        <w:rPr>
          <w:u w:val="single"/>
        </w:rPr>
        <w:t>4</w:t>
      </w:r>
      <w:r w:rsidRPr="007A1E36">
        <w:rPr>
          <w:u w:val="single"/>
        </w:rPr>
        <w:t xml:space="preserve"> </w:t>
      </w:r>
      <w:r w:rsidR="00EE5814">
        <w:rPr>
          <w:u w:val="single"/>
        </w:rPr>
        <w:t>illustre ce propos</w:t>
      </w:r>
      <w:r w:rsidRPr="007A1E36">
        <w:rPr>
          <w:u w:val="single"/>
        </w:rPr>
        <w:t> :</w:t>
      </w:r>
    </w:p>
    <w:tbl>
      <w:tblPr>
        <w:tblStyle w:val="Grilledutableau"/>
        <w:tblW w:w="0" w:type="auto"/>
        <w:tblLook w:val="04A0" w:firstRow="1" w:lastRow="0" w:firstColumn="1" w:lastColumn="0" w:noHBand="0" w:noVBand="1"/>
      </w:tblPr>
      <w:tblGrid>
        <w:gridCol w:w="9629"/>
      </w:tblGrid>
      <w:tr w:rsidR="00EE5814" w14:paraId="5A8EBA27" w14:textId="77777777" w:rsidTr="00EE5814">
        <w:tc>
          <w:tcPr>
            <w:tcW w:w="9759" w:type="dxa"/>
          </w:tcPr>
          <w:p w14:paraId="0EC945FD" w14:textId="5DECEE1F" w:rsidR="00EE5814" w:rsidRDefault="008F13C0" w:rsidP="0036110A">
            <w:pPr>
              <w:spacing w:before="60" w:after="60"/>
              <w:jc w:val="center"/>
            </w:pPr>
            <w:r>
              <w:rPr>
                <w:noProof/>
                <w:lang w:eastAsia="fr-FR"/>
              </w:rPr>
              <w:drawing>
                <wp:inline distT="0" distB="0" distL="0" distR="0" wp14:anchorId="65780116" wp14:editId="56A39DE3">
                  <wp:extent cx="3131664" cy="193306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necteurs_php.PNG"/>
                          <pic:cNvPicPr/>
                        </pic:nvPicPr>
                        <pic:blipFill>
                          <a:blip r:embed="rId16">
                            <a:extLst>
                              <a:ext uri="{28A0092B-C50C-407E-A947-70E740481C1C}">
                                <a14:useLocalDpi xmlns:a14="http://schemas.microsoft.com/office/drawing/2010/main" val="0"/>
                              </a:ext>
                            </a:extLst>
                          </a:blip>
                          <a:stretch>
                            <a:fillRect/>
                          </a:stretch>
                        </pic:blipFill>
                        <pic:spPr>
                          <a:xfrm>
                            <a:off x="0" y="0"/>
                            <a:ext cx="3158382" cy="1949554"/>
                          </a:xfrm>
                          <a:prstGeom prst="rect">
                            <a:avLst/>
                          </a:prstGeom>
                        </pic:spPr>
                      </pic:pic>
                    </a:graphicData>
                  </a:graphic>
                </wp:inline>
              </w:drawing>
            </w:r>
          </w:p>
        </w:tc>
      </w:tr>
    </w:tbl>
    <w:p w14:paraId="67B6BFCB" w14:textId="76308C32" w:rsidR="00EE5814" w:rsidRDefault="00EE5814" w:rsidP="003B146E">
      <w:pPr>
        <w:pStyle w:val="Lgende"/>
      </w:pPr>
      <w:bookmarkStart w:id="27" w:name="_Toc483755369"/>
      <w:r>
        <w:t xml:space="preserve">Figure </w:t>
      </w:r>
      <w:r>
        <w:fldChar w:fldCharType="begin"/>
      </w:r>
      <w:r>
        <w:instrText xml:space="preserve"> SEQ Figure \* ARABIC </w:instrText>
      </w:r>
      <w:r>
        <w:fldChar w:fldCharType="separate"/>
      </w:r>
      <w:r w:rsidR="00D71571">
        <w:rPr>
          <w:noProof/>
        </w:rPr>
        <w:t>4</w:t>
      </w:r>
      <w:r>
        <w:fldChar w:fldCharType="end"/>
      </w:r>
      <w:r w:rsidR="008F13C0">
        <w:t xml:space="preserve"> - Fichiers connecteurs :</w:t>
      </w:r>
      <w:r>
        <w:t xml:space="preserve"> </w:t>
      </w:r>
      <w:r w:rsidR="008F13C0">
        <w:t xml:space="preserve">nœud central de la gestion de la base de données </w:t>
      </w:r>
      <w:r>
        <w:t>uniformisant les échanges de données</w:t>
      </w:r>
      <w:bookmarkEnd w:id="27"/>
    </w:p>
    <w:p w14:paraId="49D5A744" w14:textId="6C94BD3C" w:rsidR="00C246AC" w:rsidRDefault="00C246AC" w:rsidP="00C246AC">
      <w:pPr>
        <w:pStyle w:val="Titre2"/>
      </w:pPr>
      <w:bookmarkStart w:id="28" w:name="_Toc483351767"/>
      <w:bookmarkStart w:id="29" w:name="_Toc483746160"/>
      <w:r>
        <w:t>Création d’un programme Qt « modèle »</w:t>
      </w:r>
      <w:bookmarkEnd w:id="28"/>
      <w:bookmarkEnd w:id="29"/>
    </w:p>
    <w:p w14:paraId="55BB5CAD" w14:textId="77777777" w:rsidR="008F13C0" w:rsidRDefault="008F13C0" w:rsidP="008F13C0"/>
    <w:p w14:paraId="0FDF3A1C" w14:textId="3F8E5191" w:rsidR="008F13C0" w:rsidRDefault="008F13C0" w:rsidP="008F13C0">
      <w:r>
        <w:t xml:space="preserve">Avant de développer </w:t>
      </w:r>
      <w:r w:rsidR="00B95C28">
        <w:t>les 4</w:t>
      </w:r>
      <w:r>
        <w:t xml:space="preserve"> programmes (à l’aide de la technologie Qt</w:t>
      </w:r>
      <w:r w:rsidR="006460C3">
        <w:rPr>
          <w:rStyle w:val="Appelnotedebasdep"/>
        </w:rPr>
        <w:footnoteReference w:id="8"/>
      </w:r>
      <w:r>
        <w:t xml:space="preserve">), un premier programme Qt « modèle » </w:t>
      </w:r>
      <w:r w:rsidR="00A90313">
        <w:t xml:space="preserve">a été développé </w:t>
      </w:r>
      <w:r>
        <w:t xml:space="preserve">afin de créer </w:t>
      </w:r>
      <w:r w:rsidR="00193F52">
        <w:t>l’ensemble des</w:t>
      </w:r>
      <w:r>
        <w:t xml:space="preserve"> composants qui </w:t>
      </w:r>
      <w:r w:rsidR="000C136B">
        <w:t>permettent</w:t>
      </w:r>
      <w:r>
        <w:t xml:space="preserve"> de </w:t>
      </w:r>
      <w:r w:rsidR="00E06EB4">
        <w:t xml:space="preserve">réaliser les communications </w:t>
      </w:r>
      <w:r w:rsidR="00193F52">
        <w:t>exposées</w:t>
      </w:r>
      <w:r w:rsidR="000C136B">
        <w:t xml:space="preserve"> </w:t>
      </w:r>
      <w:r w:rsidR="00E06EB4">
        <w:t>dans l</w:t>
      </w:r>
      <w:r w:rsidR="00E06EB4" w:rsidRPr="00E06EB4">
        <w:t>a figure n°4</w:t>
      </w:r>
      <w:r w:rsidR="00193F52">
        <w:t xml:space="preserve"> ci-dessus</w:t>
      </w:r>
      <w:r w:rsidR="00E06EB4">
        <w:t>.</w:t>
      </w:r>
      <w:r w:rsidR="000C136B">
        <w:t xml:space="preserve"> Pour ce faire, </w:t>
      </w:r>
      <w:r w:rsidR="00B5346B">
        <w:t>les documentations officielles</w:t>
      </w:r>
      <w:r w:rsidR="000C136B">
        <w:t xml:space="preserve"> sur les technologies Qt et C++</w:t>
      </w:r>
      <w:r w:rsidR="00B5346B">
        <w:t xml:space="preserve"> ont été utilisées</w:t>
      </w:r>
      <w:r w:rsidR="000C136B">
        <w:t xml:space="preserve"> (voir liens [1] et [2] de la bibliographie page 33).</w:t>
      </w:r>
    </w:p>
    <w:p w14:paraId="39BCACCE" w14:textId="77777777" w:rsidR="008F13C0" w:rsidRDefault="008F13C0" w:rsidP="008F13C0"/>
    <w:p w14:paraId="41287D7D" w14:textId="26A215A1" w:rsidR="00E06EB4" w:rsidRDefault="008F13C0" w:rsidP="008F13C0">
      <w:r>
        <w:t>Cette étape était très importante car une fois ce programme développé,</w:t>
      </w:r>
      <w:r w:rsidR="00821BCB">
        <w:t xml:space="preserve"> la chaîne de communication de notre architecture était maîtrisée pour la première fois.</w:t>
      </w:r>
      <w:r>
        <w:t xml:space="preserve"> </w:t>
      </w:r>
      <w:r w:rsidR="00821BCB">
        <w:t xml:space="preserve">Il ne restait plus qu’à se </w:t>
      </w:r>
      <w:r w:rsidR="006460C3">
        <w:t>concentrer sur les</w:t>
      </w:r>
      <w:r>
        <w:t xml:space="preserve"> développements liés </w:t>
      </w:r>
      <w:r w:rsidR="00821BCB">
        <w:t>aux</w:t>
      </w:r>
      <w:r>
        <w:t xml:space="preserve"> fonctionnalités de suivi d’activité.</w:t>
      </w:r>
    </w:p>
    <w:p w14:paraId="10AD8BCB" w14:textId="77777777" w:rsidR="00E06EB4" w:rsidRDefault="00E06EB4" w:rsidP="00E06EB4">
      <w:pPr>
        <w:pStyle w:val="Titre2"/>
        <w:pBdr>
          <w:bottom w:val="single" w:sz="8" w:space="3" w:color="C00000"/>
        </w:pBdr>
      </w:pPr>
      <w:bookmarkStart w:id="30" w:name="_Toc483351768"/>
      <w:bookmarkStart w:id="31" w:name="_Toc483746161"/>
      <w:r>
        <w:lastRenderedPageBreak/>
        <w:t>Programme d’insertion des données</w:t>
      </w:r>
      <w:bookmarkEnd w:id="30"/>
      <w:bookmarkEnd w:id="31"/>
    </w:p>
    <w:p w14:paraId="6CD8AF61" w14:textId="77777777" w:rsidR="00E06EB4" w:rsidRDefault="00E06EB4" w:rsidP="00E06EB4"/>
    <w:p w14:paraId="4FCD04C3" w14:textId="1B92938B" w:rsidR="00E06EB4" w:rsidRDefault="00E06EB4" w:rsidP="00E06EB4">
      <w:r>
        <w:t>Le programme d’insertion de données (voir l</w:t>
      </w:r>
      <w:r w:rsidRPr="00D261E1">
        <w:t>a figure n°</w:t>
      </w:r>
      <w:r w:rsidRPr="0033420A">
        <w:t xml:space="preserve">3 </w:t>
      </w:r>
      <w:r w:rsidR="0033420A" w:rsidRPr="0033420A">
        <w:t>page 10</w:t>
      </w:r>
      <w:r w:rsidRPr="0033420A">
        <w:t>) a pour</w:t>
      </w:r>
      <w:r>
        <w:t xml:space="preserve"> objectif de récupérer les données des 3</w:t>
      </w:r>
      <w:r w:rsidR="00821BCB">
        <w:t xml:space="preserve"> autres</w:t>
      </w:r>
      <w:r>
        <w:t xml:space="preserve"> programmes, qui génèrent les données des fonctionnalités, et </w:t>
      </w:r>
      <w:r w:rsidR="00821BCB">
        <w:t xml:space="preserve">de </w:t>
      </w:r>
      <w:r>
        <w:t>les communiquer aux fichiers connecteurs pour l’insertion en base de données.</w:t>
      </w:r>
    </w:p>
    <w:p w14:paraId="073C95AB" w14:textId="77777777" w:rsidR="00E06EB4" w:rsidRDefault="00E06EB4" w:rsidP="00E06EB4"/>
    <w:p w14:paraId="3A467905" w14:textId="77777777" w:rsidR="00E06EB4" w:rsidRDefault="00E06EB4" w:rsidP="00E06EB4">
      <w:r>
        <w:t>Ces 3 programmes se comportent comme des serveurs : ils envoient les données sur un canal unique de communication. Ainsi, sur un canal circule exclusivement les données d’une fonctionnalité.</w:t>
      </w:r>
    </w:p>
    <w:p w14:paraId="3C9D7BA0" w14:textId="77777777" w:rsidR="00E06EB4" w:rsidRDefault="00E06EB4" w:rsidP="00E06EB4"/>
    <w:p w14:paraId="009C758E" w14:textId="77777777" w:rsidR="00E06EB4" w:rsidRDefault="00E06EB4" w:rsidP="00E06EB4">
      <w:r>
        <w:t>Le programme d’insertion se comporte comme un « client » : il reçoit (ou « écoute ») les données des serveurs. Lorsqu’il reçoit des données, il s’occupe de les relayer aux fichiers connecteurs.</w:t>
      </w:r>
    </w:p>
    <w:p w14:paraId="0D56868E" w14:textId="77777777" w:rsidR="00E06EB4" w:rsidRDefault="00E06EB4" w:rsidP="00E06EB4"/>
    <w:p w14:paraId="4B74B161" w14:textId="6CCD55A1" w:rsidR="00E06EB4" w:rsidRDefault="00E06EB4" w:rsidP="00E06EB4">
      <w:r>
        <w:t xml:space="preserve">Il aurait été possible d’envoyer </w:t>
      </w:r>
      <w:r w:rsidR="00143E9D">
        <w:t xml:space="preserve">directement </w:t>
      </w:r>
      <w:r>
        <w:t>les données de ces 3 programmes aux fichiers connecteurs, cependant ajouter ce 4</w:t>
      </w:r>
      <w:r w:rsidRPr="00F23229">
        <w:rPr>
          <w:vertAlign w:val="superscript"/>
        </w:rPr>
        <w:t>ème</w:t>
      </w:r>
      <w:r>
        <w:t xml:space="preserve"> programme intermédiaire </w:t>
      </w:r>
      <w:r w:rsidR="00143E9D">
        <w:t>a pour intérêt</w:t>
      </w:r>
      <w:r>
        <w:t xml:space="preserve"> de séparer le code qui correspond au développement des fonctionnalités </w:t>
      </w:r>
      <w:r w:rsidR="00143E9D">
        <w:t>du</w:t>
      </w:r>
      <w:r>
        <w:t xml:space="preserve"> code qui s’occupe d’appeler ces fichiers connecteurs.</w:t>
      </w:r>
    </w:p>
    <w:p w14:paraId="56C5B9A1" w14:textId="6A0958DF" w:rsidR="00E06EB4" w:rsidRDefault="00E06EB4" w:rsidP="00E06EB4">
      <w:r>
        <w:t xml:space="preserve">Il existe un autre avantage : si l’on souhaite à l’avenir créer un nouveau programme pour ajouter une nouvelle fonctionnalité qui aurait besoin des données de l’un des 3 autres programmes, il pourrait l’« écouter » </w:t>
      </w:r>
      <w:r w:rsidR="00143E9D">
        <w:t>afin</w:t>
      </w:r>
      <w:r>
        <w:t xml:space="preserve"> de récupérer les données.</w:t>
      </w:r>
    </w:p>
    <w:p w14:paraId="7A6F407C" w14:textId="77777777" w:rsidR="00E06EB4" w:rsidRDefault="00E06EB4" w:rsidP="00E06EB4"/>
    <w:p w14:paraId="1909BD93" w14:textId="63D49C51" w:rsidR="00E06EB4" w:rsidRPr="00D261E1" w:rsidRDefault="00143E9D" w:rsidP="00E06EB4">
      <w:r>
        <w:t>La technologie des</w:t>
      </w:r>
      <w:r w:rsidR="00E06EB4">
        <w:t xml:space="preserve"> </w:t>
      </w:r>
      <w:r w:rsidR="00E06EB4" w:rsidRPr="00AC3BA6">
        <w:t>WebSockets</w:t>
      </w:r>
      <w:r w:rsidR="00E06EB4">
        <w:rPr>
          <w:rStyle w:val="Appelnotedebasdep"/>
        </w:rPr>
        <w:footnoteReference w:id="9"/>
      </w:r>
      <w:r w:rsidR="00E06EB4">
        <w:t xml:space="preserve"> </w:t>
      </w:r>
      <w:r>
        <w:t xml:space="preserve">a été utilisée </w:t>
      </w:r>
      <w:r w:rsidR="00E06EB4">
        <w:t xml:space="preserve">pour assurer ces échanges </w:t>
      </w:r>
      <w:r>
        <w:t xml:space="preserve">de type </w:t>
      </w:r>
      <w:r w:rsidR="00E06EB4">
        <w:t>client-serveur.</w:t>
      </w:r>
    </w:p>
    <w:p w14:paraId="25BA72DE" w14:textId="77777777" w:rsidR="00E06EB4" w:rsidRDefault="00E06EB4" w:rsidP="00E06EB4"/>
    <w:p w14:paraId="7CD5668B" w14:textId="77777777" w:rsidR="00E06EB4" w:rsidRDefault="00E06EB4" w:rsidP="00E06EB4">
      <w:pPr>
        <w:rPr>
          <w:u w:val="single"/>
        </w:rPr>
      </w:pPr>
      <w:r w:rsidRPr="007A1E36">
        <w:rPr>
          <w:u w:val="single"/>
        </w:rPr>
        <w:t>La figure n°</w:t>
      </w:r>
      <w:r>
        <w:rPr>
          <w:u w:val="single"/>
        </w:rPr>
        <w:t>5 résume cette explication en image</w:t>
      </w:r>
      <w:r w:rsidRPr="007A1E36">
        <w:rPr>
          <w:u w:val="single"/>
        </w:rPr>
        <w:t> :</w:t>
      </w:r>
    </w:p>
    <w:p w14:paraId="21CBCFAB" w14:textId="77777777" w:rsidR="00E06EB4" w:rsidRDefault="00E06EB4" w:rsidP="00E06EB4"/>
    <w:tbl>
      <w:tblPr>
        <w:tblStyle w:val="Grilledutableau"/>
        <w:tblW w:w="0" w:type="auto"/>
        <w:tblLook w:val="04A0" w:firstRow="1" w:lastRow="0" w:firstColumn="1" w:lastColumn="0" w:noHBand="0" w:noVBand="1"/>
      </w:tblPr>
      <w:tblGrid>
        <w:gridCol w:w="9629"/>
      </w:tblGrid>
      <w:tr w:rsidR="00E06EB4" w14:paraId="1DFA8210" w14:textId="77777777" w:rsidTr="00E42E73">
        <w:tc>
          <w:tcPr>
            <w:tcW w:w="9759" w:type="dxa"/>
          </w:tcPr>
          <w:p w14:paraId="22EA9FA0" w14:textId="70C0C1C7" w:rsidR="00E06EB4" w:rsidRDefault="00143E9D" w:rsidP="00586079">
            <w:pPr>
              <w:spacing w:before="60" w:after="60"/>
              <w:jc w:val="center"/>
            </w:pPr>
            <w:r>
              <w:rPr>
                <w:noProof/>
                <w:lang w:eastAsia="fr-FR"/>
              </w:rPr>
              <w:drawing>
                <wp:inline distT="0" distB="0" distL="0" distR="0" wp14:anchorId="2DD6ED19" wp14:editId="7A74B45D">
                  <wp:extent cx="4259255" cy="3177540"/>
                  <wp:effectExtent l="0" t="0" r="825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socket.PNG"/>
                          <pic:cNvPicPr/>
                        </pic:nvPicPr>
                        <pic:blipFill>
                          <a:blip r:embed="rId17">
                            <a:extLst>
                              <a:ext uri="{28A0092B-C50C-407E-A947-70E740481C1C}">
                                <a14:useLocalDpi xmlns:a14="http://schemas.microsoft.com/office/drawing/2010/main" val="0"/>
                              </a:ext>
                            </a:extLst>
                          </a:blip>
                          <a:stretch>
                            <a:fillRect/>
                          </a:stretch>
                        </pic:blipFill>
                        <pic:spPr>
                          <a:xfrm>
                            <a:off x="0" y="0"/>
                            <a:ext cx="4276547" cy="3190441"/>
                          </a:xfrm>
                          <a:prstGeom prst="rect">
                            <a:avLst/>
                          </a:prstGeom>
                        </pic:spPr>
                      </pic:pic>
                    </a:graphicData>
                  </a:graphic>
                </wp:inline>
              </w:drawing>
            </w:r>
          </w:p>
        </w:tc>
      </w:tr>
    </w:tbl>
    <w:p w14:paraId="73CF654B" w14:textId="2DE3A914" w:rsidR="00E06EB4" w:rsidRDefault="002752C9" w:rsidP="002752C9">
      <w:pPr>
        <w:pStyle w:val="Lgende"/>
      </w:pPr>
      <w:bookmarkStart w:id="32" w:name="_Toc483755370"/>
      <w:r>
        <w:t xml:space="preserve">Figure </w:t>
      </w:r>
      <w:r>
        <w:fldChar w:fldCharType="begin"/>
      </w:r>
      <w:r>
        <w:instrText xml:space="preserve"> SEQ Figure \* ARABIC </w:instrText>
      </w:r>
      <w:r>
        <w:fldChar w:fldCharType="separate"/>
      </w:r>
      <w:r w:rsidR="00D71571">
        <w:rPr>
          <w:noProof/>
        </w:rPr>
        <w:t>5</w:t>
      </w:r>
      <w:r>
        <w:fldChar w:fldCharType="end"/>
      </w:r>
      <w:r>
        <w:t xml:space="preserve"> - </w:t>
      </w:r>
      <w:r w:rsidRPr="007F5D5D">
        <w:t>Communication client-serveur</w:t>
      </w:r>
      <w:bookmarkEnd w:id="32"/>
    </w:p>
    <w:p w14:paraId="53388739" w14:textId="77777777" w:rsidR="00E06EB4" w:rsidRDefault="00E06EB4" w:rsidP="008F13C0"/>
    <w:p w14:paraId="6B4A542D" w14:textId="0674070D" w:rsidR="00103DCE" w:rsidRPr="00103DCE" w:rsidRDefault="00103DCE" w:rsidP="00103DCE">
      <w:pPr>
        <w:pStyle w:val="Titre2"/>
      </w:pPr>
      <w:bookmarkStart w:id="33" w:name="_Toc483351769"/>
      <w:bookmarkStart w:id="34" w:name="_Toc483746162"/>
      <w:r>
        <w:lastRenderedPageBreak/>
        <w:t>Fonctionnalité : détection d'</w:t>
      </w:r>
      <w:r w:rsidR="00A37781">
        <w:t xml:space="preserve">une </w:t>
      </w:r>
      <w:r>
        <w:t>anomalie sonore</w:t>
      </w:r>
      <w:bookmarkEnd w:id="33"/>
      <w:bookmarkEnd w:id="34"/>
    </w:p>
    <w:p w14:paraId="677B04F3" w14:textId="77777777" w:rsidR="00103DCE" w:rsidRDefault="00103DCE" w:rsidP="00103DCE"/>
    <w:p w14:paraId="72BE11C0" w14:textId="77777777" w:rsidR="00103DCE" w:rsidRDefault="00103DCE" w:rsidP="00103DCE">
      <w:pPr>
        <w:pStyle w:val="Titre3"/>
      </w:pPr>
      <w:bookmarkStart w:id="35" w:name="_Toc483351770"/>
      <w:bookmarkStart w:id="36" w:name="_Toc483746163"/>
      <w:r>
        <w:t>Objectifs</w:t>
      </w:r>
      <w:bookmarkEnd w:id="35"/>
      <w:bookmarkEnd w:id="36"/>
    </w:p>
    <w:p w14:paraId="50E7244C" w14:textId="77777777" w:rsidR="00F724F5" w:rsidRDefault="00F724F5" w:rsidP="00F724F5"/>
    <w:p w14:paraId="4F530888" w14:textId="77777777" w:rsidR="0002281D" w:rsidRDefault="00F724F5" w:rsidP="004349B9">
      <w:r>
        <w:t>Cette fonctionnalité doit permettre de détecter des anomalies sonores du LaboVision suivant des critères paramétrables par l’utilisateur du monitoring d’activité.</w:t>
      </w:r>
    </w:p>
    <w:p w14:paraId="48553007" w14:textId="15ADEB03" w:rsidR="004349B9" w:rsidRDefault="00520A66" w:rsidP="004349B9">
      <w:r>
        <w:t>Une anomalie sonore est détectée lorsqu’elle satisfait l’</w:t>
      </w:r>
      <w:r w:rsidR="00F724F5">
        <w:t>ensemble de</w:t>
      </w:r>
      <w:r>
        <w:t xml:space="preserve"> </w:t>
      </w:r>
      <w:r w:rsidR="00F724F5">
        <w:t>ces critères : cet ensemble est nommé : « configuration d’anomalie</w:t>
      </w:r>
      <w:r w:rsidR="00991586">
        <w:t>s</w:t>
      </w:r>
      <w:r w:rsidR="00F724F5">
        <w:t xml:space="preserve"> sonore</w:t>
      </w:r>
      <w:r w:rsidR="00991586">
        <w:t>s</w:t>
      </w:r>
      <w:r w:rsidR="00F724F5">
        <w:t> ».</w:t>
      </w:r>
    </w:p>
    <w:p w14:paraId="6711A170" w14:textId="77777777" w:rsidR="00EA66A6" w:rsidRDefault="00EA66A6" w:rsidP="004349B9"/>
    <w:p w14:paraId="54665EA6" w14:textId="17D51026" w:rsidR="004349B9" w:rsidRDefault="00520A66" w:rsidP="004349B9">
      <w:r>
        <w:t xml:space="preserve">Une configuration d’anomalies sonores  possède </w:t>
      </w:r>
      <w:r w:rsidR="004349B9">
        <w:t xml:space="preserve">3 </w:t>
      </w:r>
      <w:r w:rsidR="0002281D">
        <w:t>critères</w:t>
      </w:r>
      <w:r>
        <w:t xml:space="preserve"> </w:t>
      </w:r>
      <w:r w:rsidR="004349B9">
        <w:t>:</w:t>
      </w:r>
    </w:p>
    <w:p w14:paraId="3DE67593" w14:textId="77777777" w:rsidR="004349B9" w:rsidRDefault="004349B9" w:rsidP="00B36DEA">
      <w:pPr>
        <w:pStyle w:val="Paragraphedeliste"/>
        <w:numPr>
          <w:ilvl w:val="0"/>
          <w:numId w:val="4"/>
        </w:numPr>
        <w:spacing w:before="120"/>
        <w:ind w:left="714" w:hanging="357"/>
      </w:pPr>
      <w:r>
        <w:t>la tranche horaire de la journée sur laquelle une anomalie sonore doit être détectée.</w:t>
      </w:r>
    </w:p>
    <w:p w14:paraId="7D1AF314" w14:textId="23ED3999" w:rsidR="004349B9" w:rsidRDefault="004349B9" w:rsidP="00B36DEA">
      <w:pPr>
        <w:pStyle w:val="Paragraphedeliste"/>
        <w:numPr>
          <w:ilvl w:val="0"/>
          <w:numId w:val="4"/>
        </w:numPr>
      </w:pPr>
      <w:r>
        <w:t xml:space="preserve">un seuil de déclenchement </w:t>
      </w:r>
      <w:r w:rsidR="00991586">
        <w:t>(</w:t>
      </w:r>
      <w:r>
        <w:t>en décibel</w:t>
      </w:r>
      <w:r w:rsidR="00991586">
        <w:t>)</w:t>
      </w:r>
      <w:r>
        <w:t xml:space="preserve">. Il y aura une anomalie si le niveau sonore de la pièce </w:t>
      </w:r>
      <w:r w:rsidR="003B146E">
        <w:t>est</w:t>
      </w:r>
      <w:r>
        <w:t xml:space="preserve"> supérieur ou égal à ce seuil.</w:t>
      </w:r>
    </w:p>
    <w:p w14:paraId="28975544" w14:textId="5EC7778D" w:rsidR="00103DCE" w:rsidRDefault="004349B9" w:rsidP="00B36DEA">
      <w:pPr>
        <w:pStyle w:val="Paragraphedeliste"/>
        <w:numPr>
          <w:ilvl w:val="0"/>
          <w:numId w:val="4"/>
        </w:numPr>
      </w:pPr>
      <w:r>
        <w:t>une durée</w:t>
      </w:r>
      <w:r w:rsidR="00991586">
        <w:t xml:space="preserve"> (en seconde)</w:t>
      </w:r>
      <w:r>
        <w:t xml:space="preserve"> minimale effective du dépassement de ce seuil.</w:t>
      </w:r>
    </w:p>
    <w:p w14:paraId="6B667B12" w14:textId="20B83678" w:rsidR="004349B9" w:rsidRDefault="004349B9" w:rsidP="004349B9"/>
    <w:p w14:paraId="3E2F1340" w14:textId="28C27D13" w:rsidR="004349B9" w:rsidRPr="00362CBB" w:rsidRDefault="00D63FA1" w:rsidP="004349B9">
      <w:pPr>
        <w:rPr>
          <w:u w:val="single"/>
        </w:rPr>
      </w:pPr>
      <w:r>
        <w:rPr>
          <w:u w:val="single"/>
        </w:rPr>
        <w:t>Cette figure n°6</w:t>
      </w:r>
      <w:r w:rsidR="00362CBB" w:rsidRPr="00362CBB">
        <w:rPr>
          <w:u w:val="single"/>
        </w:rPr>
        <w:t xml:space="preserve"> présente une configuration </w:t>
      </w:r>
      <w:r w:rsidR="00520A66">
        <w:rPr>
          <w:u w:val="single"/>
        </w:rPr>
        <w:t xml:space="preserve">donnée </w:t>
      </w:r>
      <w:r w:rsidR="00F724F5">
        <w:rPr>
          <w:u w:val="single"/>
        </w:rPr>
        <w:t>et 4 cas</w:t>
      </w:r>
      <w:r w:rsidR="00362CBB" w:rsidRPr="00362CBB">
        <w:rPr>
          <w:u w:val="single"/>
        </w:rPr>
        <w:t> :</w:t>
      </w:r>
    </w:p>
    <w:p w14:paraId="3193957B" w14:textId="77777777" w:rsidR="00362CBB" w:rsidRDefault="00362CBB" w:rsidP="004349B9"/>
    <w:tbl>
      <w:tblPr>
        <w:tblStyle w:val="Grilledutableau"/>
        <w:tblW w:w="0" w:type="auto"/>
        <w:tblLayout w:type="fixed"/>
        <w:tblLook w:val="04A0" w:firstRow="1" w:lastRow="0" w:firstColumn="1" w:lastColumn="0" w:noHBand="0" w:noVBand="1"/>
      </w:tblPr>
      <w:tblGrid>
        <w:gridCol w:w="963"/>
        <w:gridCol w:w="1583"/>
        <w:gridCol w:w="1115"/>
        <w:gridCol w:w="1140"/>
        <w:gridCol w:w="1140"/>
        <w:gridCol w:w="1077"/>
        <w:gridCol w:w="1188"/>
        <w:gridCol w:w="1553"/>
      </w:tblGrid>
      <w:tr w:rsidR="0053676D" w14:paraId="7B2C675F" w14:textId="27294588" w:rsidTr="0053676D">
        <w:tc>
          <w:tcPr>
            <w:tcW w:w="3661" w:type="dxa"/>
            <w:gridSpan w:val="3"/>
            <w:shd w:val="clear" w:color="auto" w:fill="BAD6A9" w:themeFill="accent2" w:themeFillTint="99"/>
            <w:vAlign w:val="center"/>
          </w:tcPr>
          <w:p w14:paraId="7E6886D3" w14:textId="5CA397AB" w:rsidR="0053676D" w:rsidRDefault="00362CBB" w:rsidP="00362CBB">
            <w:pPr>
              <w:jc w:val="center"/>
            </w:pPr>
            <w:r>
              <w:t>Configuration</w:t>
            </w:r>
            <w:r w:rsidR="0053676D">
              <w:t xml:space="preserve"> </w:t>
            </w:r>
            <w:r>
              <w:t xml:space="preserve">de détection </w:t>
            </w:r>
            <w:r w:rsidR="0053676D">
              <w:t>d’</w:t>
            </w:r>
            <w:r w:rsidR="00C5085D">
              <w:t xml:space="preserve">une </w:t>
            </w:r>
            <w:r w:rsidR="0053676D">
              <w:t>anomalie sonore</w:t>
            </w:r>
          </w:p>
        </w:tc>
        <w:tc>
          <w:tcPr>
            <w:tcW w:w="3357" w:type="dxa"/>
            <w:gridSpan w:val="3"/>
            <w:shd w:val="clear" w:color="auto" w:fill="FFFF00"/>
            <w:vAlign w:val="center"/>
          </w:tcPr>
          <w:p w14:paraId="183B4CE5" w14:textId="7591B9B9" w:rsidR="0053676D" w:rsidRDefault="0053676D" w:rsidP="0053676D">
            <w:pPr>
              <w:jc w:val="center"/>
            </w:pPr>
            <w:r>
              <w:t>Niveau sonore réel dans la salle</w:t>
            </w:r>
          </w:p>
        </w:tc>
        <w:tc>
          <w:tcPr>
            <w:tcW w:w="1188" w:type="dxa"/>
            <w:vMerge w:val="restart"/>
            <w:vAlign w:val="center"/>
          </w:tcPr>
          <w:p w14:paraId="3601B93F" w14:textId="4D14975F" w:rsidR="0053676D" w:rsidRDefault="0053676D" w:rsidP="0053676D">
            <w:pPr>
              <w:jc w:val="center"/>
            </w:pPr>
            <w:r>
              <w:t>Anomalie sonore ?</w:t>
            </w:r>
          </w:p>
        </w:tc>
        <w:tc>
          <w:tcPr>
            <w:tcW w:w="1553" w:type="dxa"/>
            <w:vMerge w:val="restart"/>
            <w:vAlign w:val="center"/>
          </w:tcPr>
          <w:p w14:paraId="755D3517" w14:textId="196EF4F5" w:rsidR="0053676D" w:rsidRDefault="0053676D" w:rsidP="0053676D">
            <w:pPr>
              <w:jc w:val="center"/>
            </w:pPr>
            <w:r>
              <w:t>Explications</w:t>
            </w:r>
          </w:p>
        </w:tc>
      </w:tr>
      <w:tr w:rsidR="0053676D" w14:paraId="16BC9B5B" w14:textId="13CAA686" w:rsidTr="000E47CC">
        <w:tc>
          <w:tcPr>
            <w:tcW w:w="963" w:type="dxa"/>
            <w:shd w:val="clear" w:color="auto" w:fill="BFBFBF" w:themeFill="background1" w:themeFillShade="BF"/>
            <w:vAlign w:val="center"/>
          </w:tcPr>
          <w:p w14:paraId="4CF10BD1" w14:textId="3349C0B6" w:rsidR="0053676D" w:rsidRPr="0053676D" w:rsidRDefault="0053676D" w:rsidP="000E47CC">
            <w:pPr>
              <w:jc w:val="center"/>
              <w:rPr>
                <w:sz w:val="20"/>
              </w:rPr>
            </w:pPr>
            <w:r w:rsidRPr="0053676D">
              <w:rPr>
                <w:sz w:val="20"/>
              </w:rPr>
              <w:t>Tranche horaire</w:t>
            </w:r>
          </w:p>
        </w:tc>
        <w:tc>
          <w:tcPr>
            <w:tcW w:w="1583" w:type="dxa"/>
            <w:shd w:val="clear" w:color="auto" w:fill="BFBFBF" w:themeFill="background1" w:themeFillShade="BF"/>
            <w:vAlign w:val="center"/>
          </w:tcPr>
          <w:p w14:paraId="565F3D45" w14:textId="6E0A7811" w:rsidR="0053676D" w:rsidRPr="0053676D" w:rsidRDefault="0053676D" w:rsidP="000E47CC">
            <w:pPr>
              <w:jc w:val="center"/>
              <w:rPr>
                <w:sz w:val="20"/>
              </w:rPr>
            </w:pPr>
            <w:r w:rsidRPr="0053676D">
              <w:rPr>
                <w:sz w:val="20"/>
              </w:rPr>
              <w:t>Seuil (dB) de déclenchement</w:t>
            </w:r>
          </w:p>
        </w:tc>
        <w:tc>
          <w:tcPr>
            <w:tcW w:w="1115" w:type="dxa"/>
            <w:shd w:val="clear" w:color="auto" w:fill="BFBFBF" w:themeFill="background1" w:themeFillShade="BF"/>
            <w:vAlign w:val="center"/>
          </w:tcPr>
          <w:p w14:paraId="1EBE72EF" w14:textId="2609DE36" w:rsidR="0053676D" w:rsidRPr="0053676D" w:rsidRDefault="00991586" w:rsidP="00991586">
            <w:pPr>
              <w:jc w:val="center"/>
              <w:rPr>
                <w:sz w:val="20"/>
              </w:rPr>
            </w:pPr>
            <w:r>
              <w:rPr>
                <w:sz w:val="20"/>
              </w:rPr>
              <w:t>Durée (sec</w:t>
            </w:r>
            <w:r w:rsidR="0053676D" w:rsidRPr="0053676D">
              <w:rPr>
                <w:sz w:val="20"/>
              </w:rPr>
              <w:t>) minimale</w:t>
            </w:r>
          </w:p>
        </w:tc>
        <w:tc>
          <w:tcPr>
            <w:tcW w:w="1140" w:type="dxa"/>
            <w:shd w:val="clear" w:color="auto" w:fill="BFBFBF" w:themeFill="background1" w:themeFillShade="BF"/>
            <w:vAlign w:val="center"/>
          </w:tcPr>
          <w:p w14:paraId="0B4BFFC3" w14:textId="513A2DD2" w:rsidR="0053676D" w:rsidRPr="0053676D" w:rsidRDefault="0053676D" w:rsidP="000E47CC">
            <w:pPr>
              <w:jc w:val="center"/>
              <w:rPr>
                <w:sz w:val="20"/>
              </w:rPr>
            </w:pPr>
            <w:r w:rsidRPr="0053676D">
              <w:rPr>
                <w:sz w:val="20"/>
              </w:rPr>
              <w:t>Heure de début (heure</w:t>
            </w:r>
            <w:r w:rsidR="00991586">
              <w:rPr>
                <w:sz w:val="20"/>
              </w:rPr>
              <w:t>s</w:t>
            </w:r>
            <w:r w:rsidRPr="0053676D">
              <w:rPr>
                <w:sz w:val="20"/>
              </w:rPr>
              <w:t> : minute</w:t>
            </w:r>
            <w:r w:rsidR="00991586">
              <w:rPr>
                <w:sz w:val="20"/>
              </w:rPr>
              <w:t>s</w:t>
            </w:r>
            <w:r w:rsidRPr="0053676D">
              <w:rPr>
                <w:sz w:val="20"/>
              </w:rPr>
              <w:t> : secondes)</w:t>
            </w:r>
          </w:p>
        </w:tc>
        <w:tc>
          <w:tcPr>
            <w:tcW w:w="1140" w:type="dxa"/>
            <w:shd w:val="clear" w:color="auto" w:fill="BFBFBF" w:themeFill="background1" w:themeFillShade="BF"/>
            <w:vAlign w:val="center"/>
          </w:tcPr>
          <w:p w14:paraId="7D9F9382" w14:textId="5B776012" w:rsidR="0053676D" w:rsidRPr="0053676D" w:rsidRDefault="0053676D" w:rsidP="000E47CC">
            <w:pPr>
              <w:jc w:val="center"/>
              <w:rPr>
                <w:sz w:val="20"/>
              </w:rPr>
            </w:pPr>
            <w:r w:rsidRPr="0053676D">
              <w:rPr>
                <w:sz w:val="20"/>
              </w:rPr>
              <w:t>Heure de fin (heure</w:t>
            </w:r>
            <w:r w:rsidR="00991586">
              <w:rPr>
                <w:sz w:val="20"/>
              </w:rPr>
              <w:t>s</w:t>
            </w:r>
            <w:r w:rsidRPr="0053676D">
              <w:rPr>
                <w:sz w:val="20"/>
              </w:rPr>
              <w:t> : minute</w:t>
            </w:r>
            <w:r w:rsidR="00991586">
              <w:rPr>
                <w:sz w:val="20"/>
              </w:rPr>
              <w:t>s</w:t>
            </w:r>
            <w:r w:rsidRPr="0053676D">
              <w:rPr>
                <w:sz w:val="20"/>
              </w:rPr>
              <w:t> : secondes)</w:t>
            </w:r>
          </w:p>
        </w:tc>
        <w:tc>
          <w:tcPr>
            <w:tcW w:w="1077" w:type="dxa"/>
            <w:shd w:val="clear" w:color="auto" w:fill="BFBFBF" w:themeFill="background1" w:themeFillShade="BF"/>
            <w:vAlign w:val="center"/>
          </w:tcPr>
          <w:p w14:paraId="6DEAE0DA" w14:textId="41B5B774" w:rsidR="0053676D" w:rsidRPr="0053676D" w:rsidRDefault="0053676D" w:rsidP="000E47CC">
            <w:pPr>
              <w:jc w:val="center"/>
              <w:rPr>
                <w:sz w:val="20"/>
              </w:rPr>
            </w:pPr>
            <w:r w:rsidRPr="0053676D">
              <w:rPr>
                <w:sz w:val="20"/>
              </w:rPr>
              <w:t>Niveau moyen (dB) sur ce</w:t>
            </w:r>
            <w:r>
              <w:rPr>
                <w:sz w:val="20"/>
              </w:rPr>
              <w:t xml:space="preserve">tte </w:t>
            </w:r>
            <w:r w:rsidRPr="0053676D">
              <w:rPr>
                <w:sz w:val="20"/>
              </w:rPr>
              <w:t>période</w:t>
            </w:r>
          </w:p>
        </w:tc>
        <w:tc>
          <w:tcPr>
            <w:tcW w:w="1188" w:type="dxa"/>
            <w:vMerge/>
          </w:tcPr>
          <w:p w14:paraId="66C10A7F" w14:textId="77777777" w:rsidR="0053676D" w:rsidRDefault="0053676D" w:rsidP="004349B9"/>
        </w:tc>
        <w:tc>
          <w:tcPr>
            <w:tcW w:w="1553" w:type="dxa"/>
            <w:vMerge/>
          </w:tcPr>
          <w:p w14:paraId="60631D32" w14:textId="77777777" w:rsidR="0053676D" w:rsidRDefault="0053676D" w:rsidP="004349B9"/>
        </w:tc>
      </w:tr>
      <w:tr w:rsidR="00A31CBF" w14:paraId="2316C593" w14:textId="5564020C" w:rsidTr="000E47CC">
        <w:tc>
          <w:tcPr>
            <w:tcW w:w="963" w:type="dxa"/>
            <w:vMerge w:val="restart"/>
            <w:vAlign w:val="center"/>
          </w:tcPr>
          <w:p w14:paraId="5CA0B724" w14:textId="1005EB89" w:rsidR="00A31CBF" w:rsidRPr="0053676D" w:rsidRDefault="00A31CBF" w:rsidP="0053676D">
            <w:pPr>
              <w:jc w:val="center"/>
            </w:pPr>
            <w:r w:rsidRPr="0053676D">
              <w:t>12h – 18h</w:t>
            </w:r>
          </w:p>
        </w:tc>
        <w:tc>
          <w:tcPr>
            <w:tcW w:w="1583" w:type="dxa"/>
            <w:vMerge w:val="restart"/>
            <w:vAlign w:val="center"/>
          </w:tcPr>
          <w:p w14:paraId="1C9ECC0D" w14:textId="22927227" w:rsidR="00A31CBF" w:rsidRPr="0053676D" w:rsidRDefault="0002281D" w:rsidP="0053676D">
            <w:pPr>
              <w:jc w:val="center"/>
            </w:pPr>
            <w:r>
              <w:t>80</w:t>
            </w:r>
          </w:p>
        </w:tc>
        <w:tc>
          <w:tcPr>
            <w:tcW w:w="1115" w:type="dxa"/>
            <w:vMerge w:val="restart"/>
            <w:vAlign w:val="center"/>
          </w:tcPr>
          <w:p w14:paraId="1306DEC0" w14:textId="719A6D1B" w:rsidR="00A31CBF" w:rsidRPr="0053676D" w:rsidRDefault="00A31CBF" w:rsidP="0053676D">
            <w:pPr>
              <w:jc w:val="center"/>
            </w:pPr>
            <w:r w:rsidRPr="0053676D">
              <w:t>2</w:t>
            </w:r>
          </w:p>
        </w:tc>
        <w:tc>
          <w:tcPr>
            <w:tcW w:w="1140" w:type="dxa"/>
            <w:vAlign w:val="center"/>
          </w:tcPr>
          <w:p w14:paraId="099C1EEE" w14:textId="55F79F4D" w:rsidR="00A31CBF" w:rsidRPr="0053676D" w:rsidRDefault="00A31CBF" w:rsidP="000E47CC">
            <w:pPr>
              <w:jc w:val="center"/>
              <w:rPr>
                <w:sz w:val="20"/>
              </w:rPr>
            </w:pPr>
            <w:r w:rsidRPr="0053676D">
              <w:rPr>
                <w:sz w:val="20"/>
              </w:rPr>
              <w:t>13 :</w:t>
            </w:r>
            <w:r w:rsidR="00991586">
              <w:rPr>
                <w:sz w:val="20"/>
              </w:rPr>
              <w:t xml:space="preserve"> </w:t>
            </w:r>
            <w:r w:rsidRPr="0053676D">
              <w:rPr>
                <w:sz w:val="20"/>
              </w:rPr>
              <w:t>10 :</w:t>
            </w:r>
            <w:r w:rsidR="00991586">
              <w:rPr>
                <w:sz w:val="20"/>
              </w:rPr>
              <w:t xml:space="preserve"> </w:t>
            </w:r>
            <w:r w:rsidRPr="0053676D">
              <w:rPr>
                <w:sz w:val="20"/>
              </w:rPr>
              <w:t>00</w:t>
            </w:r>
          </w:p>
        </w:tc>
        <w:tc>
          <w:tcPr>
            <w:tcW w:w="1140" w:type="dxa"/>
            <w:vAlign w:val="center"/>
          </w:tcPr>
          <w:p w14:paraId="455B4642" w14:textId="6FD11A30" w:rsidR="00A31CBF" w:rsidRPr="0053676D" w:rsidRDefault="00A31CBF" w:rsidP="000E47CC">
            <w:pPr>
              <w:jc w:val="center"/>
              <w:rPr>
                <w:sz w:val="20"/>
              </w:rPr>
            </w:pPr>
            <w:r w:rsidRPr="0053676D">
              <w:rPr>
                <w:sz w:val="20"/>
              </w:rPr>
              <w:t>13 :</w:t>
            </w:r>
            <w:r w:rsidR="00991586">
              <w:rPr>
                <w:sz w:val="20"/>
              </w:rPr>
              <w:t xml:space="preserve"> </w:t>
            </w:r>
            <w:r w:rsidRPr="0053676D">
              <w:rPr>
                <w:sz w:val="20"/>
              </w:rPr>
              <w:t>10 :</w:t>
            </w:r>
            <w:r w:rsidR="00991586">
              <w:rPr>
                <w:sz w:val="20"/>
              </w:rPr>
              <w:t xml:space="preserve"> </w:t>
            </w:r>
            <w:r w:rsidRPr="0053676D">
              <w:rPr>
                <w:sz w:val="20"/>
              </w:rPr>
              <w:t>05</w:t>
            </w:r>
          </w:p>
        </w:tc>
        <w:tc>
          <w:tcPr>
            <w:tcW w:w="1077" w:type="dxa"/>
            <w:vAlign w:val="center"/>
          </w:tcPr>
          <w:p w14:paraId="59A33BD9" w14:textId="1BB0EFBD" w:rsidR="00A31CBF" w:rsidRPr="0053676D" w:rsidRDefault="00A31CBF" w:rsidP="000E47CC">
            <w:pPr>
              <w:jc w:val="center"/>
              <w:rPr>
                <w:sz w:val="20"/>
              </w:rPr>
            </w:pPr>
            <w:r w:rsidRPr="0053676D">
              <w:rPr>
                <w:sz w:val="20"/>
              </w:rPr>
              <w:t>82</w:t>
            </w:r>
          </w:p>
        </w:tc>
        <w:tc>
          <w:tcPr>
            <w:tcW w:w="1188" w:type="dxa"/>
            <w:shd w:val="clear" w:color="auto" w:fill="92D050"/>
            <w:vAlign w:val="center"/>
          </w:tcPr>
          <w:p w14:paraId="663BE6EB" w14:textId="6DE9F1B6" w:rsidR="00A31CBF" w:rsidRDefault="00A31CBF" w:rsidP="0053676D">
            <w:pPr>
              <w:jc w:val="center"/>
            </w:pPr>
            <w:r w:rsidRPr="0053676D">
              <w:t>OUI</w:t>
            </w:r>
          </w:p>
        </w:tc>
        <w:tc>
          <w:tcPr>
            <w:tcW w:w="1553" w:type="dxa"/>
          </w:tcPr>
          <w:p w14:paraId="78AF5C00" w14:textId="3C28AAE0" w:rsidR="00A31CBF" w:rsidRPr="0053676D" w:rsidRDefault="00A31CBF" w:rsidP="0053676D">
            <w:pPr>
              <w:jc w:val="center"/>
              <w:rPr>
                <w:highlight w:val="green"/>
              </w:rPr>
            </w:pPr>
            <w:r w:rsidRPr="0053676D">
              <w:rPr>
                <w:sz w:val="20"/>
              </w:rPr>
              <w:t>Tous les critères sont respectés</w:t>
            </w:r>
          </w:p>
        </w:tc>
      </w:tr>
      <w:tr w:rsidR="00A31CBF" w14:paraId="5DC1EFD1" w14:textId="7A695D70" w:rsidTr="000E47CC">
        <w:tc>
          <w:tcPr>
            <w:tcW w:w="963" w:type="dxa"/>
            <w:vMerge/>
          </w:tcPr>
          <w:p w14:paraId="031DC5DF" w14:textId="77777777" w:rsidR="00A31CBF" w:rsidRPr="0053676D" w:rsidRDefault="00A31CBF" w:rsidP="0053676D">
            <w:pPr>
              <w:jc w:val="center"/>
              <w:rPr>
                <w:sz w:val="20"/>
              </w:rPr>
            </w:pPr>
          </w:p>
        </w:tc>
        <w:tc>
          <w:tcPr>
            <w:tcW w:w="1583" w:type="dxa"/>
            <w:vMerge/>
          </w:tcPr>
          <w:p w14:paraId="283CA6CC" w14:textId="77777777" w:rsidR="00A31CBF" w:rsidRPr="0053676D" w:rsidRDefault="00A31CBF" w:rsidP="0053676D">
            <w:pPr>
              <w:jc w:val="center"/>
              <w:rPr>
                <w:sz w:val="20"/>
              </w:rPr>
            </w:pPr>
          </w:p>
        </w:tc>
        <w:tc>
          <w:tcPr>
            <w:tcW w:w="1115" w:type="dxa"/>
            <w:vMerge/>
          </w:tcPr>
          <w:p w14:paraId="39D7AF16" w14:textId="77777777" w:rsidR="00A31CBF" w:rsidRPr="0053676D" w:rsidRDefault="00A31CBF" w:rsidP="0053676D">
            <w:pPr>
              <w:jc w:val="center"/>
              <w:rPr>
                <w:sz w:val="20"/>
              </w:rPr>
            </w:pPr>
          </w:p>
        </w:tc>
        <w:tc>
          <w:tcPr>
            <w:tcW w:w="1140" w:type="dxa"/>
            <w:vAlign w:val="center"/>
          </w:tcPr>
          <w:p w14:paraId="2264BAB5" w14:textId="015DD8B0" w:rsidR="00A31CBF" w:rsidRPr="0053676D" w:rsidRDefault="00A31CBF" w:rsidP="000E47CC">
            <w:pPr>
              <w:jc w:val="center"/>
              <w:rPr>
                <w:sz w:val="20"/>
              </w:rPr>
            </w:pPr>
            <w:r>
              <w:rPr>
                <w:sz w:val="20"/>
              </w:rPr>
              <w:t>09</w:t>
            </w:r>
            <w:r w:rsidRPr="0053676D">
              <w:rPr>
                <w:sz w:val="20"/>
              </w:rPr>
              <w:t> :</w:t>
            </w:r>
            <w:r w:rsidR="00991586">
              <w:rPr>
                <w:sz w:val="20"/>
              </w:rPr>
              <w:t xml:space="preserve"> </w:t>
            </w:r>
            <w:r>
              <w:rPr>
                <w:sz w:val="20"/>
              </w:rPr>
              <w:t>00</w:t>
            </w:r>
            <w:r w:rsidRPr="0053676D">
              <w:rPr>
                <w:sz w:val="20"/>
              </w:rPr>
              <w:t> :</w:t>
            </w:r>
            <w:r w:rsidR="00991586">
              <w:rPr>
                <w:sz w:val="20"/>
              </w:rPr>
              <w:t xml:space="preserve"> </w:t>
            </w:r>
            <w:r>
              <w:rPr>
                <w:sz w:val="20"/>
              </w:rPr>
              <w:t>1</w:t>
            </w:r>
            <w:r w:rsidRPr="0053676D">
              <w:rPr>
                <w:sz w:val="20"/>
              </w:rPr>
              <w:t>0</w:t>
            </w:r>
          </w:p>
        </w:tc>
        <w:tc>
          <w:tcPr>
            <w:tcW w:w="1140" w:type="dxa"/>
            <w:vAlign w:val="center"/>
          </w:tcPr>
          <w:p w14:paraId="0D5B71D2" w14:textId="79D1D6AB" w:rsidR="00A31CBF" w:rsidRPr="0053676D" w:rsidRDefault="00A31CBF" w:rsidP="000E47CC">
            <w:pPr>
              <w:jc w:val="center"/>
              <w:rPr>
                <w:sz w:val="20"/>
              </w:rPr>
            </w:pPr>
            <w:r>
              <w:rPr>
                <w:sz w:val="20"/>
              </w:rPr>
              <w:t>09</w:t>
            </w:r>
            <w:r w:rsidRPr="0053676D">
              <w:rPr>
                <w:sz w:val="20"/>
              </w:rPr>
              <w:t> :</w:t>
            </w:r>
            <w:r w:rsidR="00991586">
              <w:rPr>
                <w:sz w:val="20"/>
              </w:rPr>
              <w:t xml:space="preserve"> </w:t>
            </w:r>
            <w:r>
              <w:rPr>
                <w:sz w:val="20"/>
              </w:rPr>
              <w:t>00</w:t>
            </w:r>
            <w:r w:rsidRPr="0053676D">
              <w:rPr>
                <w:sz w:val="20"/>
              </w:rPr>
              <w:t> :</w:t>
            </w:r>
            <w:r w:rsidR="00991586">
              <w:rPr>
                <w:sz w:val="20"/>
              </w:rPr>
              <w:t xml:space="preserve"> </w:t>
            </w:r>
            <w:r>
              <w:rPr>
                <w:sz w:val="20"/>
              </w:rPr>
              <w:t>2</w:t>
            </w:r>
            <w:r w:rsidRPr="0053676D">
              <w:rPr>
                <w:sz w:val="20"/>
              </w:rPr>
              <w:t>0</w:t>
            </w:r>
          </w:p>
        </w:tc>
        <w:tc>
          <w:tcPr>
            <w:tcW w:w="1077" w:type="dxa"/>
            <w:vAlign w:val="center"/>
          </w:tcPr>
          <w:p w14:paraId="082A4462" w14:textId="64C83C71" w:rsidR="00A31CBF" w:rsidRPr="0053676D" w:rsidRDefault="00A31CBF" w:rsidP="000E47CC">
            <w:pPr>
              <w:jc w:val="center"/>
              <w:rPr>
                <w:sz w:val="20"/>
              </w:rPr>
            </w:pPr>
            <w:r>
              <w:rPr>
                <w:sz w:val="20"/>
              </w:rPr>
              <w:t>82</w:t>
            </w:r>
          </w:p>
        </w:tc>
        <w:tc>
          <w:tcPr>
            <w:tcW w:w="1188" w:type="dxa"/>
            <w:shd w:val="clear" w:color="auto" w:fill="FF0000"/>
            <w:vAlign w:val="center"/>
          </w:tcPr>
          <w:p w14:paraId="588E14D4" w14:textId="32E376C0" w:rsidR="00A31CBF" w:rsidRPr="0053676D" w:rsidRDefault="00A31CBF" w:rsidP="00A31CBF">
            <w:pPr>
              <w:jc w:val="center"/>
              <w:rPr>
                <w:color w:val="FFFFFF" w:themeColor="background1"/>
              </w:rPr>
            </w:pPr>
            <w:r w:rsidRPr="0053676D">
              <w:rPr>
                <w:color w:val="FFFFFF" w:themeColor="background1"/>
              </w:rPr>
              <w:t>NON</w:t>
            </w:r>
          </w:p>
        </w:tc>
        <w:tc>
          <w:tcPr>
            <w:tcW w:w="1553" w:type="dxa"/>
          </w:tcPr>
          <w:p w14:paraId="37329231" w14:textId="1BF9EC12" w:rsidR="00A31CBF" w:rsidRPr="00A31CBF" w:rsidRDefault="00A31CBF" w:rsidP="0053676D">
            <w:pPr>
              <w:jc w:val="center"/>
              <w:rPr>
                <w:sz w:val="20"/>
              </w:rPr>
            </w:pPr>
            <w:r w:rsidRPr="00A31CBF">
              <w:rPr>
                <w:sz w:val="20"/>
              </w:rPr>
              <w:t>Mauvaise tranche horaire</w:t>
            </w:r>
          </w:p>
        </w:tc>
      </w:tr>
      <w:tr w:rsidR="00A31CBF" w14:paraId="17103CE9" w14:textId="2A1F290F" w:rsidTr="000E47CC">
        <w:tc>
          <w:tcPr>
            <w:tcW w:w="963" w:type="dxa"/>
            <w:vMerge/>
          </w:tcPr>
          <w:p w14:paraId="556072E2" w14:textId="77777777" w:rsidR="00A31CBF" w:rsidRPr="0053676D" w:rsidRDefault="00A31CBF" w:rsidP="0053676D">
            <w:pPr>
              <w:jc w:val="center"/>
              <w:rPr>
                <w:sz w:val="20"/>
              </w:rPr>
            </w:pPr>
          </w:p>
        </w:tc>
        <w:tc>
          <w:tcPr>
            <w:tcW w:w="1583" w:type="dxa"/>
            <w:vMerge/>
          </w:tcPr>
          <w:p w14:paraId="7024205D" w14:textId="77777777" w:rsidR="00A31CBF" w:rsidRPr="0053676D" w:rsidRDefault="00A31CBF" w:rsidP="0053676D">
            <w:pPr>
              <w:jc w:val="center"/>
              <w:rPr>
                <w:sz w:val="20"/>
              </w:rPr>
            </w:pPr>
          </w:p>
        </w:tc>
        <w:tc>
          <w:tcPr>
            <w:tcW w:w="1115" w:type="dxa"/>
            <w:vMerge/>
          </w:tcPr>
          <w:p w14:paraId="34FA8EF1" w14:textId="77777777" w:rsidR="00A31CBF" w:rsidRPr="0053676D" w:rsidRDefault="00A31CBF" w:rsidP="0053676D">
            <w:pPr>
              <w:jc w:val="center"/>
              <w:rPr>
                <w:sz w:val="20"/>
              </w:rPr>
            </w:pPr>
          </w:p>
        </w:tc>
        <w:tc>
          <w:tcPr>
            <w:tcW w:w="1140" w:type="dxa"/>
            <w:vAlign w:val="center"/>
          </w:tcPr>
          <w:p w14:paraId="0B4A7079" w14:textId="4932E893" w:rsidR="00A31CBF" w:rsidRPr="0053676D" w:rsidRDefault="00A31CBF" w:rsidP="000E47CC">
            <w:pPr>
              <w:jc w:val="center"/>
              <w:rPr>
                <w:sz w:val="20"/>
              </w:rPr>
            </w:pPr>
            <w:r w:rsidRPr="0053676D">
              <w:rPr>
                <w:sz w:val="20"/>
              </w:rPr>
              <w:t>13 :</w:t>
            </w:r>
            <w:r w:rsidR="00991586">
              <w:rPr>
                <w:sz w:val="20"/>
              </w:rPr>
              <w:t xml:space="preserve"> </w:t>
            </w:r>
            <w:r w:rsidRPr="0053676D">
              <w:rPr>
                <w:sz w:val="20"/>
              </w:rPr>
              <w:t>10 :</w:t>
            </w:r>
            <w:r w:rsidR="00991586">
              <w:rPr>
                <w:sz w:val="20"/>
              </w:rPr>
              <w:t xml:space="preserve"> </w:t>
            </w:r>
            <w:r w:rsidRPr="0053676D">
              <w:rPr>
                <w:sz w:val="20"/>
              </w:rPr>
              <w:t>00</w:t>
            </w:r>
          </w:p>
        </w:tc>
        <w:tc>
          <w:tcPr>
            <w:tcW w:w="1140" w:type="dxa"/>
            <w:vAlign w:val="center"/>
          </w:tcPr>
          <w:p w14:paraId="41C978EC" w14:textId="5A939D81" w:rsidR="00A31CBF" w:rsidRPr="0053676D" w:rsidRDefault="00A31CBF" w:rsidP="000E47CC">
            <w:pPr>
              <w:jc w:val="center"/>
              <w:rPr>
                <w:sz w:val="20"/>
              </w:rPr>
            </w:pPr>
            <w:r w:rsidRPr="0053676D">
              <w:rPr>
                <w:sz w:val="20"/>
              </w:rPr>
              <w:t>13 :</w:t>
            </w:r>
            <w:r w:rsidR="00991586">
              <w:rPr>
                <w:sz w:val="20"/>
              </w:rPr>
              <w:t xml:space="preserve"> </w:t>
            </w:r>
            <w:r w:rsidRPr="0053676D">
              <w:rPr>
                <w:sz w:val="20"/>
              </w:rPr>
              <w:t>10 :</w:t>
            </w:r>
            <w:r w:rsidR="00991586">
              <w:rPr>
                <w:sz w:val="20"/>
              </w:rPr>
              <w:t xml:space="preserve"> </w:t>
            </w:r>
            <w:r w:rsidRPr="0053676D">
              <w:rPr>
                <w:sz w:val="20"/>
              </w:rPr>
              <w:t>05</w:t>
            </w:r>
          </w:p>
        </w:tc>
        <w:tc>
          <w:tcPr>
            <w:tcW w:w="1077" w:type="dxa"/>
            <w:vAlign w:val="center"/>
          </w:tcPr>
          <w:p w14:paraId="6930BA97" w14:textId="7834A9E2" w:rsidR="00A31CBF" w:rsidRPr="0053676D" w:rsidRDefault="00A31CBF" w:rsidP="000E47CC">
            <w:pPr>
              <w:jc w:val="center"/>
              <w:rPr>
                <w:sz w:val="20"/>
              </w:rPr>
            </w:pPr>
            <w:r>
              <w:rPr>
                <w:sz w:val="20"/>
              </w:rPr>
              <w:t>70</w:t>
            </w:r>
          </w:p>
        </w:tc>
        <w:tc>
          <w:tcPr>
            <w:tcW w:w="1188" w:type="dxa"/>
            <w:shd w:val="clear" w:color="auto" w:fill="FF0000"/>
            <w:vAlign w:val="center"/>
          </w:tcPr>
          <w:p w14:paraId="0D73304A" w14:textId="14799D1A" w:rsidR="00A31CBF" w:rsidRDefault="00A31CBF" w:rsidP="00A31CBF">
            <w:pPr>
              <w:jc w:val="center"/>
            </w:pPr>
            <w:r w:rsidRPr="0053676D">
              <w:rPr>
                <w:color w:val="FFFFFF" w:themeColor="background1"/>
              </w:rPr>
              <w:t>NON</w:t>
            </w:r>
          </w:p>
        </w:tc>
        <w:tc>
          <w:tcPr>
            <w:tcW w:w="1553" w:type="dxa"/>
          </w:tcPr>
          <w:p w14:paraId="0876F454" w14:textId="423ABF50" w:rsidR="00A31CBF" w:rsidRPr="00A31CBF" w:rsidRDefault="00A31CBF" w:rsidP="0053676D">
            <w:pPr>
              <w:jc w:val="center"/>
              <w:rPr>
                <w:sz w:val="20"/>
              </w:rPr>
            </w:pPr>
            <w:r w:rsidRPr="00A31CBF">
              <w:rPr>
                <w:sz w:val="20"/>
              </w:rPr>
              <w:t>Seuil de déclenchement non dépassé</w:t>
            </w:r>
          </w:p>
        </w:tc>
      </w:tr>
      <w:tr w:rsidR="00A31CBF" w14:paraId="19F895C8" w14:textId="77777777" w:rsidTr="000E47CC">
        <w:tc>
          <w:tcPr>
            <w:tcW w:w="963" w:type="dxa"/>
            <w:vMerge/>
          </w:tcPr>
          <w:p w14:paraId="69329DBF" w14:textId="77777777" w:rsidR="00A31CBF" w:rsidRPr="0053676D" w:rsidRDefault="00A31CBF" w:rsidP="00A31CBF">
            <w:pPr>
              <w:jc w:val="center"/>
              <w:rPr>
                <w:sz w:val="20"/>
              </w:rPr>
            </w:pPr>
          </w:p>
        </w:tc>
        <w:tc>
          <w:tcPr>
            <w:tcW w:w="1583" w:type="dxa"/>
            <w:vMerge/>
          </w:tcPr>
          <w:p w14:paraId="55DA97CE" w14:textId="77777777" w:rsidR="00A31CBF" w:rsidRPr="0053676D" w:rsidRDefault="00A31CBF" w:rsidP="00A31CBF">
            <w:pPr>
              <w:jc w:val="center"/>
              <w:rPr>
                <w:sz w:val="20"/>
              </w:rPr>
            </w:pPr>
          </w:p>
        </w:tc>
        <w:tc>
          <w:tcPr>
            <w:tcW w:w="1115" w:type="dxa"/>
            <w:vMerge/>
          </w:tcPr>
          <w:p w14:paraId="3DFE977F" w14:textId="77777777" w:rsidR="00A31CBF" w:rsidRPr="0053676D" w:rsidRDefault="00A31CBF" w:rsidP="00A31CBF">
            <w:pPr>
              <w:jc w:val="center"/>
              <w:rPr>
                <w:sz w:val="20"/>
              </w:rPr>
            </w:pPr>
          </w:p>
        </w:tc>
        <w:tc>
          <w:tcPr>
            <w:tcW w:w="1140" w:type="dxa"/>
            <w:vAlign w:val="center"/>
          </w:tcPr>
          <w:p w14:paraId="6B06BEEC" w14:textId="41113BA3" w:rsidR="00A31CBF" w:rsidRPr="0053676D" w:rsidRDefault="00A31CBF" w:rsidP="000E47CC">
            <w:pPr>
              <w:jc w:val="center"/>
              <w:rPr>
                <w:sz w:val="20"/>
              </w:rPr>
            </w:pPr>
            <w:r w:rsidRPr="0053676D">
              <w:rPr>
                <w:sz w:val="20"/>
              </w:rPr>
              <w:t>13 :10 :</w:t>
            </w:r>
            <w:r w:rsidR="00991586">
              <w:rPr>
                <w:sz w:val="20"/>
              </w:rPr>
              <w:t xml:space="preserve"> </w:t>
            </w:r>
            <w:r w:rsidRPr="0053676D">
              <w:rPr>
                <w:sz w:val="20"/>
              </w:rPr>
              <w:t>00</w:t>
            </w:r>
          </w:p>
        </w:tc>
        <w:tc>
          <w:tcPr>
            <w:tcW w:w="1140" w:type="dxa"/>
            <w:vAlign w:val="center"/>
          </w:tcPr>
          <w:p w14:paraId="7CD75120" w14:textId="538AB0A5" w:rsidR="00A31CBF" w:rsidRPr="0053676D" w:rsidRDefault="00A31CBF" w:rsidP="000E47CC">
            <w:pPr>
              <w:jc w:val="center"/>
              <w:rPr>
                <w:sz w:val="20"/>
              </w:rPr>
            </w:pPr>
            <w:r w:rsidRPr="0053676D">
              <w:rPr>
                <w:sz w:val="20"/>
              </w:rPr>
              <w:t>13 :</w:t>
            </w:r>
            <w:r w:rsidR="00991586">
              <w:rPr>
                <w:sz w:val="20"/>
              </w:rPr>
              <w:t xml:space="preserve"> </w:t>
            </w:r>
            <w:r w:rsidRPr="0053676D">
              <w:rPr>
                <w:sz w:val="20"/>
              </w:rPr>
              <w:t>10 :</w:t>
            </w:r>
            <w:r w:rsidR="00991586">
              <w:rPr>
                <w:sz w:val="20"/>
              </w:rPr>
              <w:t xml:space="preserve"> </w:t>
            </w:r>
            <w:r w:rsidRPr="0053676D">
              <w:rPr>
                <w:sz w:val="20"/>
              </w:rPr>
              <w:t>0</w:t>
            </w:r>
            <w:r>
              <w:rPr>
                <w:sz w:val="20"/>
              </w:rPr>
              <w:t>1</w:t>
            </w:r>
          </w:p>
        </w:tc>
        <w:tc>
          <w:tcPr>
            <w:tcW w:w="1077" w:type="dxa"/>
            <w:vAlign w:val="center"/>
          </w:tcPr>
          <w:p w14:paraId="6B504051" w14:textId="10D908A1" w:rsidR="00A31CBF" w:rsidRDefault="00A31CBF" w:rsidP="000E47CC">
            <w:pPr>
              <w:jc w:val="center"/>
              <w:rPr>
                <w:sz w:val="20"/>
              </w:rPr>
            </w:pPr>
            <w:r>
              <w:rPr>
                <w:sz w:val="20"/>
              </w:rPr>
              <w:t>82</w:t>
            </w:r>
          </w:p>
        </w:tc>
        <w:tc>
          <w:tcPr>
            <w:tcW w:w="1188" w:type="dxa"/>
            <w:shd w:val="clear" w:color="auto" w:fill="FF0000"/>
            <w:vAlign w:val="center"/>
          </w:tcPr>
          <w:p w14:paraId="00C061D6" w14:textId="25F5363C" w:rsidR="00A31CBF" w:rsidRPr="0053676D" w:rsidRDefault="00A31CBF" w:rsidP="00A31CBF">
            <w:pPr>
              <w:jc w:val="center"/>
              <w:rPr>
                <w:color w:val="FFFFFF" w:themeColor="background1"/>
              </w:rPr>
            </w:pPr>
            <w:r w:rsidRPr="0053676D">
              <w:rPr>
                <w:color w:val="FFFFFF" w:themeColor="background1"/>
              </w:rPr>
              <w:t>NON</w:t>
            </w:r>
          </w:p>
        </w:tc>
        <w:tc>
          <w:tcPr>
            <w:tcW w:w="1553" w:type="dxa"/>
          </w:tcPr>
          <w:p w14:paraId="6F75EC56" w14:textId="56BE7888" w:rsidR="00A31CBF" w:rsidRPr="00A31CBF" w:rsidRDefault="00A31CBF" w:rsidP="00A31CBF">
            <w:pPr>
              <w:jc w:val="center"/>
              <w:rPr>
                <w:sz w:val="20"/>
              </w:rPr>
            </w:pPr>
            <w:r w:rsidRPr="00A31CBF">
              <w:rPr>
                <w:sz w:val="20"/>
              </w:rPr>
              <w:t>Durée du bruit inférieur à la durée minimale</w:t>
            </w:r>
          </w:p>
        </w:tc>
      </w:tr>
    </w:tbl>
    <w:p w14:paraId="1E7B6F40" w14:textId="61700B37" w:rsidR="0002281D" w:rsidRPr="0002281D" w:rsidRDefault="002A109A" w:rsidP="0002281D">
      <w:pPr>
        <w:pStyle w:val="Lgende"/>
      </w:pPr>
      <w:bookmarkStart w:id="37" w:name="_Toc483755371"/>
      <w:r>
        <w:t xml:space="preserve">Figure </w:t>
      </w:r>
      <w:r>
        <w:fldChar w:fldCharType="begin"/>
      </w:r>
      <w:r>
        <w:instrText xml:space="preserve"> SEQ Figure \* ARABIC </w:instrText>
      </w:r>
      <w:r>
        <w:fldChar w:fldCharType="separate"/>
      </w:r>
      <w:r w:rsidR="00D71571">
        <w:rPr>
          <w:noProof/>
        </w:rPr>
        <w:t>6</w:t>
      </w:r>
      <w:r>
        <w:fldChar w:fldCharType="end"/>
      </w:r>
      <w:r>
        <w:t xml:space="preserve"> - Exemple de configuration et de détection d'une anomalie sonore</w:t>
      </w:r>
      <w:bookmarkEnd w:id="37"/>
    </w:p>
    <w:p w14:paraId="25522F42" w14:textId="4CE91443" w:rsidR="00C5085D" w:rsidRDefault="00C5085D" w:rsidP="00D959BF">
      <w:pPr>
        <w:pStyle w:val="Titre3"/>
        <w:ind w:left="0"/>
      </w:pPr>
    </w:p>
    <w:p w14:paraId="00BBDA01" w14:textId="3C36E021" w:rsidR="00103DCE" w:rsidRDefault="00103DCE" w:rsidP="00103DCE">
      <w:pPr>
        <w:pStyle w:val="Titre3"/>
      </w:pPr>
      <w:bookmarkStart w:id="38" w:name="_Toc483351771"/>
      <w:bookmarkStart w:id="39" w:name="_Toc483746164"/>
      <w:r>
        <w:t>Moyens technique</w:t>
      </w:r>
      <w:bookmarkEnd w:id="38"/>
      <w:r w:rsidR="007E7A84">
        <w:t>s</w:t>
      </w:r>
      <w:bookmarkEnd w:id="39"/>
    </w:p>
    <w:p w14:paraId="213E47C8" w14:textId="77777777" w:rsidR="0002281D" w:rsidRDefault="0002281D" w:rsidP="0002281D"/>
    <w:p w14:paraId="566F2175" w14:textId="6D369912" w:rsidR="00C5085D" w:rsidRDefault="00991586" w:rsidP="0002281D">
      <w:r>
        <w:t>Le matériel à disposition p</w:t>
      </w:r>
      <w:r w:rsidR="00C5085D">
        <w:t>our développer le pro</w:t>
      </w:r>
      <w:r>
        <w:t xml:space="preserve">gramme de cette fonctionnalité est </w:t>
      </w:r>
      <w:r w:rsidR="00C5085D">
        <w:t>:</w:t>
      </w:r>
    </w:p>
    <w:p w14:paraId="6D54989F" w14:textId="066A75FC" w:rsidR="0002281D" w:rsidRDefault="00991586" w:rsidP="00B36DEA">
      <w:pPr>
        <w:pStyle w:val="Paragraphedeliste"/>
        <w:numPr>
          <w:ilvl w:val="0"/>
          <w:numId w:val="5"/>
        </w:numPr>
        <w:spacing w:before="120"/>
        <w:ind w:left="714" w:hanging="357"/>
      </w:pPr>
      <w:r>
        <w:t>le</w:t>
      </w:r>
      <w:r w:rsidR="00C5085D">
        <w:t xml:space="preserve"> programme Qt « modèle » (explications page </w:t>
      </w:r>
      <w:r>
        <w:t>11</w:t>
      </w:r>
      <w:r w:rsidR="00C5085D">
        <w:t>).</w:t>
      </w:r>
    </w:p>
    <w:p w14:paraId="3CB3C797" w14:textId="629B3FCC" w:rsidR="00C5085D" w:rsidRDefault="00C5085D" w:rsidP="00B36DEA">
      <w:pPr>
        <w:pStyle w:val="Paragraphedeliste"/>
        <w:numPr>
          <w:ilvl w:val="0"/>
          <w:numId w:val="5"/>
        </w:numPr>
      </w:pPr>
      <w:r>
        <w:t xml:space="preserve">une caméra avec un microphone intégré présente à </w:t>
      </w:r>
      <w:r w:rsidR="003B4CCE">
        <w:t>l’extérieur</w:t>
      </w:r>
      <w:r>
        <w:t xml:space="preserve"> du LaboVision.</w:t>
      </w:r>
    </w:p>
    <w:p w14:paraId="7F9FC7EF" w14:textId="79542E83" w:rsidR="00C5085D" w:rsidRDefault="00C5085D" w:rsidP="00B36DEA">
      <w:pPr>
        <w:pStyle w:val="Paragraphedeliste"/>
        <w:numPr>
          <w:ilvl w:val="0"/>
          <w:numId w:val="5"/>
        </w:numPr>
      </w:pPr>
      <w:r>
        <w:t>un microphone de PC.</w:t>
      </w:r>
    </w:p>
    <w:p w14:paraId="1F6FFD39" w14:textId="3D3CEB0F" w:rsidR="00C5085D" w:rsidRPr="0002281D" w:rsidRDefault="00C5085D" w:rsidP="00B36DEA">
      <w:pPr>
        <w:pStyle w:val="Paragraphedeliste"/>
        <w:numPr>
          <w:ilvl w:val="0"/>
          <w:numId w:val="5"/>
        </w:numPr>
      </w:pPr>
      <w:r>
        <w:t>la base de données qui stocke les configurations des anomalies sonores.</w:t>
      </w:r>
    </w:p>
    <w:p w14:paraId="50AED690" w14:textId="77777777" w:rsidR="00103DCE" w:rsidRDefault="00103DCE" w:rsidP="00103DCE"/>
    <w:p w14:paraId="1A418171" w14:textId="77777777" w:rsidR="00C5085D" w:rsidRDefault="00C5085D" w:rsidP="00103DCE"/>
    <w:p w14:paraId="5E0F88D1" w14:textId="77777777" w:rsidR="00C5085D" w:rsidRDefault="00C5085D" w:rsidP="00103DCE"/>
    <w:p w14:paraId="15009FAE" w14:textId="77777777" w:rsidR="00C5085D" w:rsidRDefault="00C5085D" w:rsidP="00103DCE"/>
    <w:p w14:paraId="53FAA350" w14:textId="77777777" w:rsidR="00C5085D" w:rsidRDefault="00C5085D" w:rsidP="00103DCE"/>
    <w:p w14:paraId="17A80EF3" w14:textId="77777777" w:rsidR="00C5085D" w:rsidRPr="00103DCE" w:rsidRDefault="00C5085D" w:rsidP="00103DCE"/>
    <w:p w14:paraId="41A71787" w14:textId="77777777" w:rsidR="00103DCE" w:rsidRDefault="00103DCE" w:rsidP="00103DCE">
      <w:pPr>
        <w:pStyle w:val="Titre3"/>
      </w:pPr>
      <w:bookmarkStart w:id="40" w:name="_Toc483351772"/>
      <w:bookmarkStart w:id="41" w:name="_Toc483746165"/>
      <w:r>
        <w:lastRenderedPageBreak/>
        <w:t>Développement</w:t>
      </w:r>
      <w:bookmarkEnd w:id="40"/>
      <w:bookmarkEnd w:id="41"/>
    </w:p>
    <w:p w14:paraId="361CA04F" w14:textId="77777777" w:rsidR="00F724F5" w:rsidRPr="00F724F5" w:rsidRDefault="00F724F5" w:rsidP="00F724F5"/>
    <w:p w14:paraId="470FBD70" w14:textId="364FC515" w:rsidR="003B4CCE" w:rsidRDefault="00F724F5" w:rsidP="00B56740">
      <w:r>
        <w:t xml:space="preserve">Pour développer cette fonctionnalité, </w:t>
      </w:r>
      <w:r w:rsidR="00B56740">
        <w:t>5</w:t>
      </w:r>
      <w:r w:rsidR="008D0D3B">
        <w:t xml:space="preserve"> étapes étaient nécessaires.</w:t>
      </w:r>
    </w:p>
    <w:p w14:paraId="70659B2D" w14:textId="77777777" w:rsidR="008D0D3B" w:rsidRDefault="008D0D3B" w:rsidP="008D0D3B">
      <w:pPr>
        <w:rPr>
          <w:u w:val="single"/>
        </w:rPr>
      </w:pPr>
    </w:p>
    <w:p w14:paraId="04FF023D" w14:textId="46059F6C" w:rsidR="008D0D3B" w:rsidRDefault="008D0D3B" w:rsidP="008D0D3B">
      <w:pPr>
        <w:rPr>
          <w:u w:val="single"/>
        </w:rPr>
      </w:pPr>
      <w:r w:rsidRPr="008D0D3B">
        <w:rPr>
          <w:u w:val="single"/>
        </w:rPr>
        <w:t>1</w:t>
      </w:r>
      <w:r w:rsidRPr="008D0D3B">
        <w:rPr>
          <w:u w:val="single"/>
          <w:vertAlign w:val="superscript"/>
        </w:rPr>
        <w:t>ère</w:t>
      </w:r>
      <w:r w:rsidRPr="008D0D3B">
        <w:rPr>
          <w:u w:val="single"/>
        </w:rPr>
        <w:t xml:space="preserve"> étape :</w:t>
      </w:r>
    </w:p>
    <w:p w14:paraId="19F395AB" w14:textId="77777777" w:rsidR="008D0D3B" w:rsidRDefault="008D0D3B" w:rsidP="008D0D3B">
      <w:pPr>
        <w:rPr>
          <w:u w:val="single"/>
        </w:rPr>
      </w:pPr>
    </w:p>
    <w:p w14:paraId="6674C79B" w14:textId="73C2B212" w:rsidR="00194DF9" w:rsidRDefault="008D0D3B" w:rsidP="00F724F5">
      <w:r>
        <w:t>Développer un programme capable de récupérer le niveau sonore en décibel</w:t>
      </w:r>
      <w:r>
        <w:rPr>
          <w:rStyle w:val="Appelnotedebasdep"/>
        </w:rPr>
        <w:footnoteReference w:id="10"/>
      </w:r>
      <w:r w:rsidR="00D11A1A">
        <w:t xml:space="preserve"> (dB) de la pièce. </w:t>
      </w:r>
      <w:r w:rsidR="00B242C2">
        <w:t>Au départ, il était prévu d’</w:t>
      </w:r>
      <w:r w:rsidR="003B4CCE">
        <w:t xml:space="preserve">utiliser une caméra avec un microphone intégré présente à l’extérieur du LaboVision. </w:t>
      </w:r>
      <w:r w:rsidR="00B242C2">
        <w:t xml:space="preserve">Des difficultés techniques ont été rencontrées concernant la récupération du </w:t>
      </w:r>
      <w:r w:rsidR="003B4CCE">
        <w:t>flux audio de cette caméra. De plus, l’emplacement de cette caméra (extérieur d</w:t>
      </w:r>
      <w:r w:rsidR="00B242C2">
        <w:t xml:space="preserve">e la pièce) allait certainement </w:t>
      </w:r>
      <w:r w:rsidR="003B4CCE">
        <w:t>fournir des niveaux sonores trop bas.</w:t>
      </w:r>
      <w:r>
        <w:t xml:space="preserve"> </w:t>
      </w:r>
      <w:r w:rsidR="00B242C2">
        <w:t>Il a donc été décidé</w:t>
      </w:r>
      <w:r w:rsidR="003B4CCE">
        <w:t xml:space="preserve"> d’utiliser un microphone branché directement à un PC présent dans la salle pour récupérer son niveau sonore.</w:t>
      </w:r>
      <w:r w:rsidR="00D11A1A">
        <w:t xml:space="preserve"> De bons tutoriels disponibles sur internet ont été utiles (voir liens [10] et [11] de la bibliographie page 33).</w:t>
      </w:r>
    </w:p>
    <w:p w14:paraId="2AB3DA5E" w14:textId="77777777" w:rsidR="008D0D3B" w:rsidRDefault="008D0D3B" w:rsidP="008D0D3B"/>
    <w:p w14:paraId="23BEA224" w14:textId="50CD1446" w:rsidR="008D0D3B" w:rsidRDefault="008D0D3B" w:rsidP="008D0D3B">
      <w:pPr>
        <w:rPr>
          <w:u w:val="single"/>
        </w:rPr>
      </w:pPr>
      <w:r w:rsidRPr="008D0D3B">
        <w:rPr>
          <w:u w:val="single"/>
        </w:rPr>
        <w:t>2</w:t>
      </w:r>
      <w:r w:rsidRPr="008D0D3B">
        <w:rPr>
          <w:u w:val="single"/>
          <w:vertAlign w:val="superscript"/>
        </w:rPr>
        <w:t>ème</w:t>
      </w:r>
      <w:r w:rsidRPr="008D0D3B">
        <w:rPr>
          <w:u w:val="single"/>
        </w:rPr>
        <w:t xml:space="preserve"> étape :</w:t>
      </w:r>
    </w:p>
    <w:p w14:paraId="7B6FEFF5" w14:textId="77777777" w:rsidR="008D0D3B" w:rsidRDefault="008D0D3B" w:rsidP="00F724F5"/>
    <w:p w14:paraId="6732B432" w14:textId="2FD381E9" w:rsidR="008D0D3B" w:rsidRDefault="00194DF9" w:rsidP="00F724F5">
      <w:r w:rsidRPr="008D0D3B">
        <w:t xml:space="preserve">Une fois le niveau sonore de la salle obtenu, </w:t>
      </w:r>
      <w:r w:rsidR="00D94253">
        <w:t xml:space="preserve">il a fallu </w:t>
      </w:r>
      <w:r w:rsidR="00B242C2">
        <w:t>quantifier</w:t>
      </w:r>
      <w:r w:rsidR="00D94253">
        <w:t xml:space="preserve"> différents</w:t>
      </w:r>
      <w:r w:rsidR="008D0D3B" w:rsidRPr="008D0D3B">
        <w:t xml:space="preserve"> niveaux sonores liés aux activités de la personne dans le LaboVision :</w:t>
      </w:r>
    </w:p>
    <w:p w14:paraId="57AC23EB" w14:textId="77777777" w:rsidR="006506C3" w:rsidRPr="008D0D3B" w:rsidRDefault="006506C3" w:rsidP="00F724F5"/>
    <w:p w14:paraId="60B1CBCD" w14:textId="2196E8FA" w:rsidR="00194DF9" w:rsidRDefault="00194DF9" w:rsidP="00B36DEA">
      <w:pPr>
        <w:pStyle w:val="Paragraphedeliste"/>
        <w:numPr>
          <w:ilvl w:val="0"/>
          <w:numId w:val="6"/>
        </w:numPr>
      </w:pPr>
      <w:r>
        <w:t>niveau sonore de la tél</w:t>
      </w:r>
      <w:r w:rsidR="00266075">
        <w:t>évision (son TV acceptable, son TV trop fort</w:t>
      </w:r>
      <w:r>
        <w:t>).</w:t>
      </w:r>
    </w:p>
    <w:p w14:paraId="1704653C" w14:textId="7A4CBC40" w:rsidR="00194DF9" w:rsidRPr="00194DF9" w:rsidRDefault="00194DF9" w:rsidP="00B36DEA">
      <w:pPr>
        <w:pStyle w:val="Paragraphedeliste"/>
        <w:numPr>
          <w:ilvl w:val="0"/>
          <w:numId w:val="6"/>
        </w:numPr>
      </w:pPr>
      <w:r>
        <w:t>niveau sonore d’une conversation (micro proche, miro loin).</w:t>
      </w:r>
    </w:p>
    <w:p w14:paraId="07FEF9A3" w14:textId="441E5700" w:rsidR="008D0D3B" w:rsidRDefault="008D0D3B" w:rsidP="00B36DEA">
      <w:pPr>
        <w:pStyle w:val="Paragraphedeliste"/>
        <w:numPr>
          <w:ilvl w:val="0"/>
          <w:numId w:val="6"/>
        </w:numPr>
      </w:pPr>
      <w:r>
        <w:t>niveau sonore d’une personne qui crie / en souffrance (micro proche, miro loin).</w:t>
      </w:r>
    </w:p>
    <w:p w14:paraId="4E9F9F60" w14:textId="1926F259" w:rsidR="00266075" w:rsidRDefault="00B242C2" w:rsidP="00B36DEA">
      <w:pPr>
        <w:pStyle w:val="Paragraphedeliste"/>
        <w:numPr>
          <w:ilvl w:val="0"/>
          <w:numId w:val="6"/>
        </w:numPr>
      </w:pPr>
      <w:r>
        <w:t>b</w:t>
      </w:r>
      <w:r w:rsidR="00266075">
        <w:t>ruit dans le lit</w:t>
      </w:r>
      <w:r>
        <w:t>.</w:t>
      </w:r>
    </w:p>
    <w:p w14:paraId="47BA969D" w14:textId="77777777" w:rsidR="0093273B" w:rsidRDefault="0093273B" w:rsidP="0093273B">
      <w:pPr>
        <w:pStyle w:val="Paragraphedeliste"/>
      </w:pPr>
    </w:p>
    <w:tbl>
      <w:tblPr>
        <w:tblStyle w:val="Grilledutableau"/>
        <w:tblW w:w="9857" w:type="dxa"/>
        <w:tblInd w:w="-5" w:type="dxa"/>
        <w:tblLook w:val="04A0" w:firstRow="1" w:lastRow="0" w:firstColumn="1" w:lastColumn="0" w:noHBand="0" w:noVBand="1"/>
      </w:tblPr>
      <w:tblGrid>
        <w:gridCol w:w="910"/>
        <w:gridCol w:w="1229"/>
        <w:gridCol w:w="1036"/>
        <w:gridCol w:w="1496"/>
        <w:gridCol w:w="1496"/>
        <w:gridCol w:w="1490"/>
        <w:gridCol w:w="1490"/>
        <w:gridCol w:w="710"/>
      </w:tblGrid>
      <w:tr w:rsidR="00266075" w14:paraId="216F1384" w14:textId="77777777" w:rsidTr="00266075">
        <w:tc>
          <w:tcPr>
            <w:tcW w:w="910" w:type="dxa"/>
            <w:shd w:val="clear" w:color="auto" w:fill="D9D9D9" w:themeFill="background1" w:themeFillShade="D9"/>
            <w:vAlign w:val="center"/>
          </w:tcPr>
          <w:p w14:paraId="416DCEEF" w14:textId="320F6D44" w:rsidR="00266075" w:rsidRDefault="00266075" w:rsidP="00266075">
            <w:pPr>
              <w:jc w:val="center"/>
            </w:pPr>
            <w:r>
              <w:t>Cas de figure</w:t>
            </w:r>
          </w:p>
        </w:tc>
        <w:tc>
          <w:tcPr>
            <w:tcW w:w="1229" w:type="dxa"/>
            <w:shd w:val="clear" w:color="auto" w:fill="FCF1D9" w:themeFill="accent3" w:themeFillTint="33"/>
            <w:vAlign w:val="center"/>
          </w:tcPr>
          <w:p w14:paraId="0BBA583E" w14:textId="4C0A47B5" w:rsidR="00266075" w:rsidRPr="00266075" w:rsidRDefault="00266075" w:rsidP="00266075">
            <w:pPr>
              <w:jc w:val="center"/>
              <w:rPr>
                <w:sz w:val="20"/>
              </w:rPr>
            </w:pPr>
            <w:r w:rsidRPr="00266075">
              <w:rPr>
                <w:sz w:val="20"/>
              </w:rPr>
              <w:t>TV allumée, son acceptable</w:t>
            </w:r>
          </w:p>
        </w:tc>
        <w:tc>
          <w:tcPr>
            <w:tcW w:w="1036" w:type="dxa"/>
            <w:shd w:val="clear" w:color="auto" w:fill="FCF1D9" w:themeFill="accent3" w:themeFillTint="33"/>
            <w:vAlign w:val="center"/>
          </w:tcPr>
          <w:p w14:paraId="06D80570" w14:textId="4BAFCE16" w:rsidR="00266075" w:rsidRPr="00266075" w:rsidRDefault="00266075" w:rsidP="00266075">
            <w:pPr>
              <w:jc w:val="center"/>
              <w:rPr>
                <w:sz w:val="20"/>
              </w:rPr>
            </w:pPr>
            <w:r w:rsidRPr="00266075">
              <w:rPr>
                <w:sz w:val="20"/>
              </w:rPr>
              <w:t>TV allumée, son trop fort</w:t>
            </w:r>
          </w:p>
        </w:tc>
        <w:tc>
          <w:tcPr>
            <w:tcW w:w="1496" w:type="dxa"/>
            <w:shd w:val="clear" w:color="auto" w:fill="FCF1D9" w:themeFill="accent3" w:themeFillTint="33"/>
            <w:vAlign w:val="center"/>
          </w:tcPr>
          <w:p w14:paraId="28555508" w14:textId="0FC4E324" w:rsidR="00266075" w:rsidRPr="00266075" w:rsidRDefault="00266075" w:rsidP="00266075">
            <w:pPr>
              <w:jc w:val="center"/>
              <w:rPr>
                <w:sz w:val="20"/>
              </w:rPr>
            </w:pPr>
            <w:r w:rsidRPr="00266075">
              <w:rPr>
                <w:sz w:val="20"/>
              </w:rPr>
              <w:t>Conversation active, micro proche</w:t>
            </w:r>
          </w:p>
        </w:tc>
        <w:tc>
          <w:tcPr>
            <w:tcW w:w="1496" w:type="dxa"/>
            <w:shd w:val="clear" w:color="auto" w:fill="FCF1D9" w:themeFill="accent3" w:themeFillTint="33"/>
            <w:vAlign w:val="center"/>
          </w:tcPr>
          <w:p w14:paraId="6CABE859" w14:textId="26E91E97" w:rsidR="00266075" w:rsidRPr="00266075" w:rsidRDefault="00266075" w:rsidP="00266075">
            <w:pPr>
              <w:jc w:val="center"/>
              <w:rPr>
                <w:sz w:val="20"/>
              </w:rPr>
            </w:pPr>
            <w:r w:rsidRPr="00266075">
              <w:rPr>
                <w:sz w:val="20"/>
              </w:rPr>
              <w:t>Conversation active, micro éloigné</w:t>
            </w:r>
          </w:p>
        </w:tc>
        <w:tc>
          <w:tcPr>
            <w:tcW w:w="1490" w:type="dxa"/>
            <w:shd w:val="clear" w:color="auto" w:fill="FCF1D9" w:themeFill="accent3" w:themeFillTint="33"/>
            <w:vAlign w:val="center"/>
          </w:tcPr>
          <w:p w14:paraId="19FD935F" w14:textId="51D1B210" w:rsidR="00266075" w:rsidRPr="00266075" w:rsidRDefault="00266075" w:rsidP="00266075">
            <w:pPr>
              <w:jc w:val="center"/>
              <w:rPr>
                <w:sz w:val="20"/>
              </w:rPr>
            </w:pPr>
            <w:r w:rsidRPr="00266075">
              <w:rPr>
                <w:sz w:val="20"/>
              </w:rPr>
              <w:t>Crie/douleur, micro proche</w:t>
            </w:r>
          </w:p>
        </w:tc>
        <w:tc>
          <w:tcPr>
            <w:tcW w:w="1490" w:type="dxa"/>
            <w:shd w:val="clear" w:color="auto" w:fill="FCF1D9" w:themeFill="accent3" w:themeFillTint="33"/>
            <w:vAlign w:val="center"/>
          </w:tcPr>
          <w:p w14:paraId="300B72DD" w14:textId="0ECDC0B5" w:rsidR="00266075" w:rsidRPr="00266075" w:rsidRDefault="00266075" w:rsidP="00266075">
            <w:pPr>
              <w:jc w:val="center"/>
              <w:rPr>
                <w:sz w:val="20"/>
              </w:rPr>
            </w:pPr>
            <w:r w:rsidRPr="00266075">
              <w:rPr>
                <w:sz w:val="20"/>
              </w:rPr>
              <w:t>Crie/douleur, micro éloigné</w:t>
            </w:r>
          </w:p>
        </w:tc>
        <w:tc>
          <w:tcPr>
            <w:tcW w:w="710" w:type="dxa"/>
            <w:shd w:val="clear" w:color="auto" w:fill="FCF1D9" w:themeFill="accent3" w:themeFillTint="33"/>
            <w:vAlign w:val="center"/>
          </w:tcPr>
          <w:p w14:paraId="42424979" w14:textId="0666618D" w:rsidR="00266075" w:rsidRPr="00266075" w:rsidRDefault="00266075" w:rsidP="00266075">
            <w:pPr>
              <w:jc w:val="center"/>
              <w:rPr>
                <w:sz w:val="20"/>
              </w:rPr>
            </w:pPr>
            <w:r w:rsidRPr="00266075">
              <w:rPr>
                <w:sz w:val="20"/>
              </w:rPr>
              <w:t>Bruit dans le lit</w:t>
            </w:r>
          </w:p>
        </w:tc>
      </w:tr>
      <w:tr w:rsidR="00266075" w14:paraId="6A13BE1C" w14:textId="77777777" w:rsidTr="00266075">
        <w:tc>
          <w:tcPr>
            <w:tcW w:w="910" w:type="dxa"/>
            <w:shd w:val="clear" w:color="auto" w:fill="D9D9D9" w:themeFill="background1" w:themeFillShade="D9"/>
            <w:vAlign w:val="center"/>
          </w:tcPr>
          <w:p w14:paraId="56853521" w14:textId="5E75CC80" w:rsidR="00266075" w:rsidRDefault="00266075" w:rsidP="00266075">
            <w:pPr>
              <w:jc w:val="center"/>
            </w:pPr>
            <w:r>
              <w:t>Niveau en dB</w:t>
            </w:r>
          </w:p>
        </w:tc>
        <w:tc>
          <w:tcPr>
            <w:tcW w:w="1229" w:type="dxa"/>
            <w:vAlign w:val="center"/>
          </w:tcPr>
          <w:p w14:paraId="3D4C8280" w14:textId="7C860144" w:rsidR="00266075" w:rsidRDefault="00E96957" w:rsidP="00E96957">
            <w:pPr>
              <w:jc w:val="center"/>
            </w:pPr>
            <w:r>
              <w:t>20</w:t>
            </w:r>
            <w:r w:rsidR="009B2E07">
              <w:t>-50</w:t>
            </w:r>
          </w:p>
        </w:tc>
        <w:tc>
          <w:tcPr>
            <w:tcW w:w="1036" w:type="dxa"/>
            <w:vAlign w:val="center"/>
          </w:tcPr>
          <w:p w14:paraId="3B373048" w14:textId="4BBDEF10" w:rsidR="00266075" w:rsidRDefault="009B2E07" w:rsidP="00266075">
            <w:pPr>
              <w:jc w:val="center"/>
            </w:pPr>
            <w:r>
              <w:t>6</w:t>
            </w:r>
            <w:r w:rsidR="001724C1">
              <w:t>0</w:t>
            </w:r>
          </w:p>
        </w:tc>
        <w:tc>
          <w:tcPr>
            <w:tcW w:w="1496" w:type="dxa"/>
            <w:vAlign w:val="center"/>
          </w:tcPr>
          <w:p w14:paraId="4F441472" w14:textId="14A5D7C4" w:rsidR="00266075" w:rsidRDefault="00741B15" w:rsidP="00266075">
            <w:pPr>
              <w:jc w:val="center"/>
            </w:pPr>
            <w:r>
              <w:t>30-4</w:t>
            </w:r>
            <w:r w:rsidR="00266075">
              <w:t>0</w:t>
            </w:r>
          </w:p>
        </w:tc>
        <w:tc>
          <w:tcPr>
            <w:tcW w:w="1496" w:type="dxa"/>
            <w:vAlign w:val="center"/>
          </w:tcPr>
          <w:p w14:paraId="01D12E89" w14:textId="6D887214" w:rsidR="00266075" w:rsidRDefault="00741B15" w:rsidP="00266075">
            <w:pPr>
              <w:jc w:val="center"/>
            </w:pPr>
            <w:r>
              <w:t>15</w:t>
            </w:r>
          </w:p>
        </w:tc>
        <w:tc>
          <w:tcPr>
            <w:tcW w:w="1490" w:type="dxa"/>
            <w:vAlign w:val="center"/>
          </w:tcPr>
          <w:p w14:paraId="50F2FE6F" w14:textId="4E3ABE78" w:rsidR="00266075" w:rsidRDefault="0093273B" w:rsidP="00266075">
            <w:pPr>
              <w:jc w:val="center"/>
            </w:pPr>
            <w:r>
              <w:t>80</w:t>
            </w:r>
          </w:p>
        </w:tc>
        <w:tc>
          <w:tcPr>
            <w:tcW w:w="1490" w:type="dxa"/>
            <w:vAlign w:val="center"/>
          </w:tcPr>
          <w:p w14:paraId="1517B8CD" w14:textId="3EA9E6E6" w:rsidR="00266075" w:rsidRDefault="0093273B" w:rsidP="00266075">
            <w:pPr>
              <w:jc w:val="center"/>
            </w:pPr>
            <w:r>
              <w:t>70</w:t>
            </w:r>
          </w:p>
        </w:tc>
        <w:tc>
          <w:tcPr>
            <w:tcW w:w="710" w:type="dxa"/>
            <w:vAlign w:val="center"/>
          </w:tcPr>
          <w:p w14:paraId="4A195E19" w14:textId="307ADB2A" w:rsidR="00266075" w:rsidRDefault="00E96957" w:rsidP="00266075">
            <w:pPr>
              <w:jc w:val="center"/>
            </w:pPr>
            <w:r>
              <w:t>15</w:t>
            </w:r>
          </w:p>
        </w:tc>
      </w:tr>
    </w:tbl>
    <w:p w14:paraId="52428526" w14:textId="2D17C61E" w:rsidR="00EA3276" w:rsidRDefault="0094128B" w:rsidP="0094128B">
      <w:pPr>
        <w:pStyle w:val="Lgende"/>
      </w:pPr>
      <w:bookmarkStart w:id="42" w:name="_Toc483755372"/>
      <w:r>
        <w:t xml:space="preserve">Figure </w:t>
      </w:r>
      <w:r>
        <w:fldChar w:fldCharType="begin"/>
      </w:r>
      <w:r>
        <w:instrText xml:space="preserve"> SEQ Figure \* ARABIC </w:instrText>
      </w:r>
      <w:r>
        <w:fldChar w:fldCharType="separate"/>
      </w:r>
      <w:r w:rsidR="00D71571">
        <w:rPr>
          <w:noProof/>
        </w:rPr>
        <w:t>7</w:t>
      </w:r>
      <w:r>
        <w:fldChar w:fldCharType="end"/>
      </w:r>
      <w:r>
        <w:t xml:space="preserve"> - </w:t>
      </w:r>
      <w:r w:rsidRPr="007D7028">
        <w:t>Niveaux sonores moyens des activités de la personne dans la pièce</w:t>
      </w:r>
      <w:bookmarkEnd w:id="42"/>
    </w:p>
    <w:p w14:paraId="1D5E1950" w14:textId="5DB5DEE3" w:rsidR="0093273B" w:rsidRDefault="0093273B" w:rsidP="0093273B">
      <w:r w:rsidRPr="00287FB7">
        <w:rPr>
          <w:b/>
        </w:rPr>
        <w:t>Remarque :</w:t>
      </w:r>
      <w:r>
        <w:t xml:space="preserve"> Le niveau en dB du micro placé dans la salle est valable uniquement pour ce</w:t>
      </w:r>
      <w:r w:rsidR="00287FB7">
        <w:t>lui-ci</w:t>
      </w:r>
      <w:r>
        <w:t>.</w:t>
      </w:r>
      <w:r w:rsidR="00287FB7">
        <w:t xml:space="preserve"> Ce niveau </w:t>
      </w:r>
      <w:r>
        <w:t xml:space="preserve">se calcule </w:t>
      </w:r>
      <w:r w:rsidR="00287FB7">
        <w:t>en fonction de</w:t>
      </w:r>
      <w:r>
        <w:t xml:space="preserve"> son échelle qui correspond</w:t>
      </w:r>
      <w:r w:rsidR="00287FB7">
        <w:t xml:space="preserve"> à l’écart entre</w:t>
      </w:r>
      <w:r>
        <w:t xml:space="preserve"> sa sensibilité minimale et maximale. Sa capacité à détecter un son proche ou lointain dépend de ses caractéristiques.</w:t>
      </w:r>
    </w:p>
    <w:p w14:paraId="593690CE" w14:textId="76A3E316" w:rsidR="0093273B" w:rsidRDefault="00B242C2" w:rsidP="0093273B">
      <w:r>
        <w:t xml:space="preserve">Si on souhaite </w:t>
      </w:r>
      <w:r w:rsidR="0093273B">
        <w:t>changer de microphone en remplacement de celui mis en pla</w:t>
      </w:r>
      <w:r w:rsidR="00510BB0">
        <w:t>ce, il faudra remplir à nouveau</w:t>
      </w:r>
      <w:r w:rsidR="0093273B">
        <w:t xml:space="preserve"> ce tableau afin d’avoir une idée des niveaux sonores</w:t>
      </w:r>
      <w:r w:rsidR="00510BB0">
        <w:t xml:space="preserve"> </w:t>
      </w:r>
      <w:r>
        <w:t>de ces</w:t>
      </w:r>
      <w:r w:rsidR="00510BB0">
        <w:t xml:space="preserve"> activités</w:t>
      </w:r>
      <w:r w:rsidR="0093273B">
        <w:t>. Disposer de ce tableau facilite la gestion des configurations d’anomalies sonores.</w:t>
      </w:r>
    </w:p>
    <w:p w14:paraId="6E81AAF1" w14:textId="77777777" w:rsidR="00287FB7" w:rsidRDefault="00287FB7" w:rsidP="0093273B"/>
    <w:p w14:paraId="12A7ED9D" w14:textId="514A8A0F" w:rsidR="00B56740" w:rsidRDefault="00B56740" w:rsidP="008D0D3B">
      <w:r>
        <w:t>Une fois ces niveaux obtenus,</w:t>
      </w:r>
      <w:r w:rsidR="008D0D3B">
        <w:t xml:space="preserve"> </w:t>
      </w:r>
      <w:r w:rsidR="0021051B">
        <w:t>deux</w:t>
      </w:r>
      <w:r w:rsidR="008D0D3B">
        <w:t xml:space="preserve"> configurations d’anomalies sonores</w:t>
      </w:r>
      <w:r w:rsidR="0021051B">
        <w:t xml:space="preserve"> ont été mises en place</w:t>
      </w:r>
      <w:r w:rsidR="006506C3">
        <w:t xml:space="preserve"> en fonction de ces niveaux. Ces configurations ont été stockées </w:t>
      </w:r>
      <w:r w:rsidR="008D0D3B">
        <w:t>dans la base</w:t>
      </w:r>
      <w:r>
        <w:t xml:space="preserve"> </w:t>
      </w:r>
      <w:r w:rsidR="006506C3">
        <w:t>de données</w:t>
      </w:r>
      <w:r>
        <w:t>.</w:t>
      </w:r>
    </w:p>
    <w:p w14:paraId="4A198CE0" w14:textId="77777777" w:rsidR="00B56740" w:rsidRDefault="00B56740" w:rsidP="008D0D3B"/>
    <w:p w14:paraId="22447636" w14:textId="77777777" w:rsidR="00D11A1A" w:rsidRDefault="00D11A1A" w:rsidP="00B56740">
      <w:pPr>
        <w:rPr>
          <w:u w:val="single"/>
        </w:rPr>
      </w:pPr>
    </w:p>
    <w:p w14:paraId="3777BB27" w14:textId="77777777" w:rsidR="00D11A1A" w:rsidRDefault="00D11A1A" w:rsidP="00B56740">
      <w:pPr>
        <w:rPr>
          <w:u w:val="single"/>
        </w:rPr>
      </w:pPr>
    </w:p>
    <w:p w14:paraId="0753903A" w14:textId="77777777" w:rsidR="00D11A1A" w:rsidRDefault="00D11A1A" w:rsidP="00B56740">
      <w:pPr>
        <w:rPr>
          <w:u w:val="single"/>
        </w:rPr>
      </w:pPr>
    </w:p>
    <w:p w14:paraId="68AC386C" w14:textId="610BE15D" w:rsidR="00B56740" w:rsidRDefault="00B56740" w:rsidP="00B56740">
      <w:pPr>
        <w:rPr>
          <w:u w:val="single"/>
        </w:rPr>
      </w:pPr>
      <w:r>
        <w:rPr>
          <w:u w:val="single"/>
        </w:rPr>
        <w:lastRenderedPageBreak/>
        <w:t>3</w:t>
      </w:r>
      <w:r w:rsidRPr="008D0D3B">
        <w:rPr>
          <w:u w:val="single"/>
          <w:vertAlign w:val="superscript"/>
        </w:rPr>
        <w:t>ème</w:t>
      </w:r>
      <w:r w:rsidRPr="008D0D3B">
        <w:rPr>
          <w:u w:val="single"/>
        </w:rPr>
        <w:t xml:space="preserve"> étape :</w:t>
      </w:r>
    </w:p>
    <w:p w14:paraId="331CD847" w14:textId="77777777" w:rsidR="00B56740" w:rsidRDefault="00B56740" w:rsidP="00B56740">
      <w:pPr>
        <w:rPr>
          <w:u w:val="single"/>
        </w:rPr>
      </w:pPr>
    </w:p>
    <w:p w14:paraId="67AB7666" w14:textId="62A58A39" w:rsidR="00B56740" w:rsidRDefault="00B56740" w:rsidP="00B56740">
      <w:r w:rsidRPr="00B56740">
        <w:t>R</w:t>
      </w:r>
      <w:r w:rsidR="00C81D61">
        <w:t>écupérer</w:t>
      </w:r>
      <w:r w:rsidR="00C31289">
        <w:t xml:space="preserve"> dans le programme Qt </w:t>
      </w:r>
      <w:r w:rsidRPr="00B56740">
        <w:t>les configurations</w:t>
      </w:r>
      <w:r w:rsidR="00C31289">
        <w:t xml:space="preserve"> des anomalies sonores stockées. En </w:t>
      </w:r>
      <w:r>
        <w:t>cas de changement de</w:t>
      </w:r>
      <w:r w:rsidR="00C31289">
        <w:t xml:space="preserve"> ces configurations, il faut mettre à jour </w:t>
      </w:r>
      <w:r w:rsidR="0021051B">
        <w:t>le programme</w:t>
      </w:r>
      <w:r w:rsidR="00C31289">
        <w:t>.</w:t>
      </w:r>
    </w:p>
    <w:p w14:paraId="339F5344" w14:textId="77777777" w:rsidR="0021051B" w:rsidRPr="00B56740" w:rsidRDefault="0021051B" w:rsidP="00B56740"/>
    <w:p w14:paraId="27C689B3" w14:textId="5FE711AC" w:rsidR="00B56740" w:rsidRDefault="00B56740" w:rsidP="00B56740">
      <w:pPr>
        <w:rPr>
          <w:u w:val="single"/>
        </w:rPr>
      </w:pPr>
      <w:r>
        <w:rPr>
          <w:u w:val="single"/>
        </w:rPr>
        <w:t>4</w:t>
      </w:r>
      <w:r w:rsidRPr="008D0D3B">
        <w:rPr>
          <w:u w:val="single"/>
          <w:vertAlign w:val="superscript"/>
        </w:rPr>
        <w:t>ème</w:t>
      </w:r>
      <w:r w:rsidRPr="008D0D3B">
        <w:rPr>
          <w:u w:val="single"/>
        </w:rPr>
        <w:t xml:space="preserve"> étape :</w:t>
      </w:r>
    </w:p>
    <w:p w14:paraId="2D4893C4" w14:textId="77777777" w:rsidR="00B56740" w:rsidRDefault="00B56740" w:rsidP="00B56740">
      <w:pPr>
        <w:rPr>
          <w:u w:val="single"/>
        </w:rPr>
      </w:pPr>
    </w:p>
    <w:p w14:paraId="54599793" w14:textId="62CB4F14" w:rsidR="00B56740" w:rsidRPr="00B56740" w:rsidRDefault="00B56740" w:rsidP="00B56740">
      <w:r>
        <w:t xml:space="preserve">En fonction des </w:t>
      </w:r>
      <w:r w:rsidRPr="00B56740">
        <w:t>configurations</w:t>
      </w:r>
      <w:r>
        <w:t xml:space="preserve"> précédemment récupérées, vérifier que le programme détecte bien </w:t>
      </w:r>
      <w:r w:rsidR="006506C3">
        <w:t>une anomalie sonore.</w:t>
      </w:r>
    </w:p>
    <w:p w14:paraId="188E57AF" w14:textId="77777777" w:rsidR="00B56740" w:rsidRDefault="00B56740" w:rsidP="00B56740">
      <w:pPr>
        <w:rPr>
          <w:u w:val="single"/>
        </w:rPr>
      </w:pPr>
    </w:p>
    <w:p w14:paraId="03454693" w14:textId="79F4D85D" w:rsidR="00B56740" w:rsidRDefault="00B56740" w:rsidP="00B56740">
      <w:pPr>
        <w:rPr>
          <w:u w:val="single"/>
        </w:rPr>
      </w:pPr>
      <w:r>
        <w:rPr>
          <w:u w:val="single"/>
        </w:rPr>
        <w:t>5</w:t>
      </w:r>
      <w:r w:rsidRPr="008D0D3B">
        <w:rPr>
          <w:u w:val="single"/>
          <w:vertAlign w:val="superscript"/>
        </w:rPr>
        <w:t>ème</w:t>
      </w:r>
      <w:r w:rsidRPr="008D0D3B">
        <w:rPr>
          <w:u w:val="single"/>
        </w:rPr>
        <w:t xml:space="preserve"> étape :</w:t>
      </w:r>
    </w:p>
    <w:p w14:paraId="13B12B0E" w14:textId="77777777" w:rsidR="00B56740" w:rsidRDefault="00B56740" w:rsidP="00B56740">
      <w:pPr>
        <w:rPr>
          <w:u w:val="single"/>
        </w:rPr>
      </w:pPr>
    </w:p>
    <w:p w14:paraId="48EF02B4" w14:textId="6C75F4E3" w:rsidR="00B56740" w:rsidRPr="00B56740" w:rsidRDefault="00B56740" w:rsidP="00B56740">
      <w:r w:rsidRPr="00B56740">
        <w:t>Transmettre les données de l’anomalie sonore (heure de début</w:t>
      </w:r>
      <w:r w:rsidR="0021051B">
        <w:t>, heure de fin</w:t>
      </w:r>
      <w:r w:rsidRPr="00B56740">
        <w:t xml:space="preserve">, </w:t>
      </w:r>
      <w:r w:rsidR="00510BB0">
        <w:t xml:space="preserve">niveau sonore moyen sur </w:t>
      </w:r>
      <w:r w:rsidR="0021051B">
        <w:t>cette</w:t>
      </w:r>
      <w:r w:rsidR="00510BB0">
        <w:t xml:space="preserve"> période</w:t>
      </w:r>
      <w:r w:rsidRPr="00B56740">
        <w:t>) sur le réseau comme illustré sur la figure n</w:t>
      </w:r>
      <w:r w:rsidRPr="0033420A">
        <w:t xml:space="preserve">°5 </w:t>
      </w:r>
      <w:r w:rsidR="0033420A" w:rsidRPr="0033420A">
        <w:t>page 12</w:t>
      </w:r>
      <w:r w:rsidRPr="0033420A">
        <w:t>.</w:t>
      </w:r>
    </w:p>
    <w:p w14:paraId="69D3CD40" w14:textId="77777777" w:rsidR="006506C3" w:rsidRDefault="006506C3" w:rsidP="00F724F5"/>
    <w:p w14:paraId="423E749B" w14:textId="77777777" w:rsidR="00103DCE" w:rsidRDefault="00103DCE" w:rsidP="00103DCE">
      <w:pPr>
        <w:pStyle w:val="Titre3"/>
      </w:pPr>
      <w:bookmarkStart w:id="43" w:name="_Toc483351773"/>
      <w:bookmarkStart w:id="44" w:name="_Toc483746166"/>
      <w:r>
        <w:t>Tests (scénarios)</w:t>
      </w:r>
      <w:bookmarkEnd w:id="43"/>
      <w:bookmarkEnd w:id="44"/>
    </w:p>
    <w:p w14:paraId="7D9D4AA1" w14:textId="77777777" w:rsidR="00315FAD" w:rsidRDefault="00315FAD" w:rsidP="00315FAD"/>
    <w:p w14:paraId="164504CB" w14:textId="458C2A9C" w:rsidR="00315FAD" w:rsidRDefault="0021051B" w:rsidP="00315FAD">
      <w:r>
        <w:t>Voici les deux configurations d’anomalies sonores qui ont été mises en place</w:t>
      </w:r>
      <w:r w:rsidR="00EA3276">
        <w:t> :</w:t>
      </w:r>
    </w:p>
    <w:p w14:paraId="77F895D6" w14:textId="77777777" w:rsidR="00E8793C" w:rsidRDefault="00E8793C" w:rsidP="00315FAD"/>
    <w:tbl>
      <w:tblPr>
        <w:tblStyle w:val="Grilledutableau"/>
        <w:tblW w:w="0" w:type="auto"/>
        <w:tblLook w:val="04A0" w:firstRow="1" w:lastRow="0" w:firstColumn="1" w:lastColumn="0" w:noHBand="0" w:noVBand="1"/>
      </w:tblPr>
      <w:tblGrid>
        <w:gridCol w:w="3681"/>
        <w:gridCol w:w="1984"/>
        <w:gridCol w:w="1556"/>
        <w:gridCol w:w="2408"/>
      </w:tblGrid>
      <w:tr w:rsidR="00E60A62" w14:paraId="1E9106B7" w14:textId="77777777" w:rsidTr="0067723A">
        <w:tc>
          <w:tcPr>
            <w:tcW w:w="3681" w:type="dxa"/>
            <w:shd w:val="clear" w:color="auto" w:fill="auto"/>
            <w:vAlign w:val="center"/>
          </w:tcPr>
          <w:p w14:paraId="174DD8A4" w14:textId="71BCB750" w:rsidR="00E60A62" w:rsidRDefault="00E60A62" w:rsidP="00E60A62">
            <w:pPr>
              <w:jc w:val="center"/>
            </w:pPr>
          </w:p>
        </w:tc>
        <w:tc>
          <w:tcPr>
            <w:tcW w:w="1984" w:type="dxa"/>
            <w:shd w:val="clear" w:color="auto" w:fill="FCF1D9" w:themeFill="accent3" w:themeFillTint="33"/>
            <w:vAlign w:val="center"/>
          </w:tcPr>
          <w:p w14:paraId="207CDC81" w14:textId="5739108E" w:rsidR="00E60A62" w:rsidRDefault="00E60A62" w:rsidP="00E60A62">
            <w:pPr>
              <w:jc w:val="center"/>
            </w:pPr>
            <w:r>
              <w:t>Tranche horaire</w:t>
            </w:r>
          </w:p>
        </w:tc>
        <w:tc>
          <w:tcPr>
            <w:tcW w:w="1556" w:type="dxa"/>
            <w:shd w:val="clear" w:color="auto" w:fill="FCF1D9" w:themeFill="accent3" w:themeFillTint="33"/>
            <w:vAlign w:val="center"/>
          </w:tcPr>
          <w:p w14:paraId="7123FAEE" w14:textId="6C46D6A8" w:rsidR="00E60A62" w:rsidRDefault="00E60A62" w:rsidP="00E60A62">
            <w:pPr>
              <w:jc w:val="center"/>
            </w:pPr>
            <w:r>
              <w:t>Seuil (dB)</w:t>
            </w:r>
          </w:p>
        </w:tc>
        <w:tc>
          <w:tcPr>
            <w:tcW w:w="2408" w:type="dxa"/>
            <w:shd w:val="clear" w:color="auto" w:fill="FCF1D9" w:themeFill="accent3" w:themeFillTint="33"/>
            <w:vAlign w:val="center"/>
          </w:tcPr>
          <w:p w14:paraId="0C5E73E6" w14:textId="74A5DB59" w:rsidR="00E60A62" w:rsidRDefault="00E60A62" w:rsidP="00E60A62">
            <w:pPr>
              <w:jc w:val="center"/>
            </w:pPr>
            <w:r>
              <w:t>Durée (sec)</w:t>
            </w:r>
          </w:p>
        </w:tc>
      </w:tr>
      <w:tr w:rsidR="00E60A62" w14:paraId="32FA0897" w14:textId="77777777" w:rsidTr="00E60A62">
        <w:tc>
          <w:tcPr>
            <w:tcW w:w="3681" w:type="dxa"/>
            <w:shd w:val="clear" w:color="auto" w:fill="D9D9D9" w:themeFill="background1" w:themeFillShade="D9"/>
            <w:vAlign w:val="center"/>
          </w:tcPr>
          <w:p w14:paraId="3CBB4AE2" w14:textId="7D1460BF" w:rsidR="00E60A62" w:rsidRDefault="00E60A62" w:rsidP="00E60A62">
            <w:r>
              <w:t>Configuration 1 (nuit)</w:t>
            </w:r>
          </w:p>
        </w:tc>
        <w:tc>
          <w:tcPr>
            <w:tcW w:w="1984" w:type="dxa"/>
            <w:vAlign w:val="center"/>
          </w:tcPr>
          <w:p w14:paraId="7834A6FA" w14:textId="08FCCD9F" w:rsidR="00E60A62" w:rsidRDefault="00E60A62" w:rsidP="00E60A62">
            <w:pPr>
              <w:jc w:val="center"/>
            </w:pPr>
            <w:r>
              <w:t>00h - 8h</w:t>
            </w:r>
          </w:p>
        </w:tc>
        <w:tc>
          <w:tcPr>
            <w:tcW w:w="1556" w:type="dxa"/>
            <w:vAlign w:val="center"/>
          </w:tcPr>
          <w:p w14:paraId="16F6ADB9" w14:textId="7DE7A09B" w:rsidR="00E60A62" w:rsidRDefault="00F61F86" w:rsidP="00E60A62">
            <w:pPr>
              <w:jc w:val="center"/>
            </w:pPr>
            <w:r>
              <w:t>20</w:t>
            </w:r>
          </w:p>
        </w:tc>
        <w:tc>
          <w:tcPr>
            <w:tcW w:w="2408" w:type="dxa"/>
            <w:vAlign w:val="center"/>
          </w:tcPr>
          <w:p w14:paraId="10735113" w14:textId="114FE308" w:rsidR="00E60A62" w:rsidRDefault="00F61F86" w:rsidP="00E60A62">
            <w:pPr>
              <w:jc w:val="center"/>
            </w:pPr>
            <w:r>
              <w:t>2</w:t>
            </w:r>
          </w:p>
        </w:tc>
      </w:tr>
      <w:tr w:rsidR="00E60A62" w14:paraId="2BF01DD0" w14:textId="77777777" w:rsidTr="00E60A62">
        <w:tc>
          <w:tcPr>
            <w:tcW w:w="3681" w:type="dxa"/>
            <w:shd w:val="clear" w:color="auto" w:fill="D9D9D9" w:themeFill="background1" w:themeFillShade="D9"/>
            <w:vAlign w:val="center"/>
          </w:tcPr>
          <w:p w14:paraId="3D2855A8" w14:textId="0402A0FF" w:rsidR="00E60A62" w:rsidRDefault="00E60A62" w:rsidP="00E60A62">
            <w:r>
              <w:t>Configuration 2 (journée</w:t>
            </w:r>
            <w:r w:rsidR="00510BB0">
              <w:t>/soirée</w:t>
            </w:r>
            <w:r>
              <w:t>)</w:t>
            </w:r>
          </w:p>
        </w:tc>
        <w:tc>
          <w:tcPr>
            <w:tcW w:w="1984" w:type="dxa"/>
            <w:vAlign w:val="center"/>
          </w:tcPr>
          <w:p w14:paraId="4F6AEED7" w14:textId="537D971D" w:rsidR="00E60A62" w:rsidRDefault="00510BB0" w:rsidP="00E60A62">
            <w:pPr>
              <w:jc w:val="center"/>
            </w:pPr>
            <w:r>
              <w:t>8h - 00</w:t>
            </w:r>
            <w:r w:rsidR="00E60A62">
              <w:t>h</w:t>
            </w:r>
          </w:p>
        </w:tc>
        <w:tc>
          <w:tcPr>
            <w:tcW w:w="1556" w:type="dxa"/>
            <w:vAlign w:val="center"/>
          </w:tcPr>
          <w:p w14:paraId="54597BA8" w14:textId="6E546D81" w:rsidR="00E60A62" w:rsidRDefault="00F61F86" w:rsidP="00E60A62">
            <w:pPr>
              <w:jc w:val="center"/>
            </w:pPr>
            <w:r>
              <w:t>60</w:t>
            </w:r>
          </w:p>
        </w:tc>
        <w:tc>
          <w:tcPr>
            <w:tcW w:w="2408" w:type="dxa"/>
            <w:vAlign w:val="center"/>
          </w:tcPr>
          <w:p w14:paraId="07E9B5CD" w14:textId="084EC973" w:rsidR="00E60A62" w:rsidRDefault="00F61F86" w:rsidP="00E60A62">
            <w:pPr>
              <w:jc w:val="center"/>
            </w:pPr>
            <w:r>
              <w:t>4</w:t>
            </w:r>
          </w:p>
        </w:tc>
      </w:tr>
    </w:tbl>
    <w:p w14:paraId="4B47E18D" w14:textId="363A9B21" w:rsidR="00E60A62" w:rsidRDefault="0094128B" w:rsidP="0094128B">
      <w:pPr>
        <w:pStyle w:val="Lgende"/>
      </w:pPr>
      <w:bookmarkStart w:id="45" w:name="_Toc483755373"/>
      <w:r>
        <w:t xml:space="preserve">Figure </w:t>
      </w:r>
      <w:r>
        <w:fldChar w:fldCharType="begin"/>
      </w:r>
      <w:r>
        <w:instrText xml:space="preserve"> SEQ Figure \* ARABIC </w:instrText>
      </w:r>
      <w:r>
        <w:fldChar w:fldCharType="separate"/>
      </w:r>
      <w:r w:rsidR="00D71571">
        <w:rPr>
          <w:noProof/>
        </w:rPr>
        <w:t>8</w:t>
      </w:r>
      <w:r>
        <w:fldChar w:fldCharType="end"/>
      </w:r>
      <w:r>
        <w:t xml:space="preserve"> - Configurations sonores effectives</w:t>
      </w:r>
      <w:bookmarkEnd w:id="45"/>
    </w:p>
    <w:p w14:paraId="24D682EB" w14:textId="2AD3AAA1" w:rsidR="00EA3276" w:rsidRDefault="002744B5" w:rsidP="00315FAD">
      <w:r>
        <w:t xml:space="preserve">Durant la </w:t>
      </w:r>
      <w:r w:rsidR="009600A1">
        <w:t>nuit, comme il est censé ne pas y avoir de bruit, notre niveau est relativ</w:t>
      </w:r>
      <w:r w:rsidR="00E96957">
        <w:t>ement bas (</w:t>
      </w:r>
      <w:r w:rsidR="00F61F86">
        <w:rPr>
          <w:b/>
        </w:rPr>
        <w:t>20</w:t>
      </w:r>
      <w:r w:rsidR="009600A1" w:rsidRPr="009B2E07">
        <w:rPr>
          <w:b/>
        </w:rPr>
        <w:t xml:space="preserve"> dB</w:t>
      </w:r>
      <w:r w:rsidR="009600A1">
        <w:t>)</w:t>
      </w:r>
      <w:r w:rsidR="00F61F86">
        <w:t>. S</w:t>
      </w:r>
      <w:r w:rsidR="00E96957">
        <w:t>achant que pour obtenir une anomalie sonore,</w:t>
      </w:r>
      <w:r w:rsidR="00F61F86">
        <w:t xml:space="preserve"> ce bruit devra durer au moins 2</w:t>
      </w:r>
      <w:r w:rsidR="00E96957">
        <w:t xml:space="preserve"> seconde</w:t>
      </w:r>
      <w:r w:rsidR="00F61F86">
        <w:t>s</w:t>
      </w:r>
      <w:r w:rsidR="009600A1">
        <w:t xml:space="preserve">. </w:t>
      </w:r>
      <w:r w:rsidR="00F61F86">
        <w:t>Cette configuration permet de détecter si la télévision est restée allumée, si la personne bouge dans son lit ou si elle se déplace dans la pièce.</w:t>
      </w:r>
    </w:p>
    <w:p w14:paraId="0897184D" w14:textId="64357BCF" w:rsidR="009600A1" w:rsidRDefault="00D97FBC" w:rsidP="00315FAD">
      <w:r>
        <w:t>En journée ou en soirée</w:t>
      </w:r>
      <w:r w:rsidR="009600A1">
        <w:t>, le seuil est na</w:t>
      </w:r>
      <w:r w:rsidR="009B2E07">
        <w:t>turellement plus haut (</w:t>
      </w:r>
      <w:r w:rsidR="00F61F86">
        <w:rPr>
          <w:b/>
        </w:rPr>
        <w:t>60</w:t>
      </w:r>
      <w:r w:rsidR="009600A1" w:rsidRPr="009B2E07">
        <w:rPr>
          <w:b/>
        </w:rPr>
        <w:t xml:space="preserve"> dB</w:t>
      </w:r>
      <w:r w:rsidR="009600A1">
        <w:t xml:space="preserve">) et </w:t>
      </w:r>
      <w:r w:rsidR="00B31E52">
        <w:t xml:space="preserve">le bruit </w:t>
      </w:r>
      <w:r w:rsidR="009600A1">
        <w:t xml:space="preserve">doit </w:t>
      </w:r>
      <w:r w:rsidR="00F61F86">
        <w:t>durer plus longtemps (au moins 4</w:t>
      </w:r>
      <w:r w:rsidR="009600A1">
        <w:t xml:space="preserve"> secondes). </w:t>
      </w:r>
      <w:r w:rsidR="00F61F86">
        <w:t>Cette configuration permet de détecter</w:t>
      </w:r>
      <w:r w:rsidR="009600A1">
        <w:t xml:space="preserve"> un son de télévision trop important </w:t>
      </w:r>
      <w:r>
        <w:t>et</w:t>
      </w:r>
      <w:r w:rsidR="009600A1">
        <w:t xml:space="preserve"> si la personne crie / est en souffrance.</w:t>
      </w:r>
      <w:r>
        <w:t xml:space="preserve"> S’il y a un bruit ambiant engendré par des activités banales (déplacements, discussions, etc…), ce bruit ne sera pas détecté car il </w:t>
      </w:r>
      <w:r w:rsidR="00F61F86">
        <w:t xml:space="preserve">sera en-dessous du seuil des 60 </w:t>
      </w:r>
      <w:r>
        <w:t>dB.</w:t>
      </w:r>
      <w:r w:rsidR="005F4746">
        <w:t xml:space="preserve"> </w:t>
      </w:r>
      <w:r w:rsidR="00F61F86">
        <w:t>Ce</w:t>
      </w:r>
      <w:r w:rsidR="005F4746">
        <w:t xml:space="preserve"> cas n’est pas considéré comme une anomalie.</w:t>
      </w:r>
    </w:p>
    <w:p w14:paraId="6FAE4F09" w14:textId="77777777" w:rsidR="00A36FD2" w:rsidRDefault="00A36FD2" w:rsidP="00A36FD2"/>
    <w:p w14:paraId="63CAC1C9" w14:textId="70A7B078" w:rsidR="001724C1" w:rsidRPr="001724C1" w:rsidRDefault="001724C1" w:rsidP="00A36FD2">
      <w:pPr>
        <w:rPr>
          <w:u w:val="single"/>
        </w:rPr>
      </w:pPr>
      <w:r w:rsidRPr="001724C1">
        <w:rPr>
          <w:u w:val="single"/>
        </w:rPr>
        <w:t>V</w:t>
      </w:r>
      <w:r w:rsidR="00F61F86">
        <w:rPr>
          <w:u w:val="single"/>
        </w:rPr>
        <w:t>oici les tests qui ont été mené</w:t>
      </w:r>
      <w:r w:rsidRPr="001724C1">
        <w:rPr>
          <w:u w:val="single"/>
        </w:rPr>
        <w:t>s :</w:t>
      </w:r>
    </w:p>
    <w:p w14:paraId="375C1CD4" w14:textId="77777777" w:rsidR="001724C1" w:rsidRDefault="001724C1" w:rsidP="00A36FD2"/>
    <w:tbl>
      <w:tblPr>
        <w:tblStyle w:val="Grilledutableau"/>
        <w:tblW w:w="9629" w:type="dxa"/>
        <w:tblLayout w:type="fixed"/>
        <w:tblLook w:val="04A0" w:firstRow="1" w:lastRow="0" w:firstColumn="1" w:lastColumn="0" w:noHBand="0" w:noVBand="1"/>
      </w:tblPr>
      <w:tblGrid>
        <w:gridCol w:w="3539"/>
        <w:gridCol w:w="1701"/>
        <w:gridCol w:w="992"/>
        <w:gridCol w:w="1560"/>
        <w:gridCol w:w="1837"/>
      </w:tblGrid>
      <w:tr w:rsidR="00325BD1" w14:paraId="21B438EF" w14:textId="77777777" w:rsidTr="005F4746">
        <w:tc>
          <w:tcPr>
            <w:tcW w:w="3539" w:type="dxa"/>
            <w:shd w:val="clear" w:color="auto" w:fill="D9D9D9" w:themeFill="background1" w:themeFillShade="D9"/>
          </w:tcPr>
          <w:p w14:paraId="21CE3DB9" w14:textId="6C7B858E" w:rsidR="00325BD1" w:rsidRDefault="00325BD1" w:rsidP="00A36FD2">
            <w:r>
              <w:t>Scénario</w:t>
            </w:r>
          </w:p>
        </w:tc>
        <w:tc>
          <w:tcPr>
            <w:tcW w:w="1701" w:type="dxa"/>
            <w:shd w:val="clear" w:color="auto" w:fill="D9D9D9" w:themeFill="background1" w:themeFillShade="D9"/>
          </w:tcPr>
          <w:p w14:paraId="157FAF01" w14:textId="4A31F62D" w:rsidR="00325BD1" w:rsidRPr="00A36FD2" w:rsidRDefault="00325BD1" w:rsidP="00A36FD2">
            <w:pPr>
              <w:rPr>
                <w:color w:val="00B050"/>
              </w:rPr>
            </w:pPr>
            <w:r>
              <w:rPr>
                <w:color w:val="auto"/>
              </w:rPr>
              <w:t>Anomalie sonore doit être déclenchée ?</w:t>
            </w:r>
          </w:p>
        </w:tc>
        <w:tc>
          <w:tcPr>
            <w:tcW w:w="992" w:type="dxa"/>
            <w:shd w:val="clear" w:color="auto" w:fill="D9D9D9" w:themeFill="background1" w:themeFillShade="D9"/>
          </w:tcPr>
          <w:p w14:paraId="4B92B833" w14:textId="3E45E1E2" w:rsidR="00325BD1" w:rsidRDefault="00325BD1" w:rsidP="00A36FD2">
            <w:r w:rsidRPr="00A36FD2">
              <w:rPr>
                <w:color w:val="00B050"/>
              </w:rPr>
              <w:t>OK</w:t>
            </w:r>
            <w:r>
              <w:t xml:space="preserve"> </w:t>
            </w:r>
            <w:r w:rsidRPr="00A36FD2">
              <w:rPr>
                <w:color w:val="FF0000"/>
              </w:rPr>
              <w:t>KO</w:t>
            </w:r>
          </w:p>
        </w:tc>
        <w:tc>
          <w:tcPr>
            <w:tcW w:w="1560" w:type="dxa"/>
            <w:shd w:val="clear" w:color="auto" w:fill="D9D9D9" w:themeFill="background1" w:themeFillShade="D9"/>
          </w:tcPr>
          <w:p w14:paraId="56B16354" w14:textId="261CE131" w:rsidR="00325BD1" w:rsidRDefault="00325BD1" w:rsidP="00A36FD2">
            <w:r>
              <w:t xml:space="preserve">Bug(s) </w:t>
            </w:r>
            <w:r w:rsidRPr="00A36FD2">
              <w:rPr>
                <w:color w:val="00B050"/>
              </w:rPr>
              <w:t xml:space="preserve">traité(s) </w:t>
            </w:r>
            <w:r>
              <w:t xml:space="preserve">/ </w:t>
            </w:r>
            <w:r w:rsidRPr="00A36FD2">
              <w:rPr>
                <w:color w:val="FF0000"/>
              </w:rPr>
              <w:t>non traité(s)</w:t>
            </w:r>
          </w:p>
        </w:tc>
        <w:tc>
          <w:tcPr>
            <w:tcW w:w="1837" w:type="dxa"/>
            <w:shd w:val="clear" w:color="auto" w:fill="D9D9D9" w:themeFill="background1" w:themeFillShade="D9"/>
          </w:tcPr>
          <w:p w14:paraId="6E3C7DD5" w14:textId="17FAB5E9" w:rsidR="00325BD1" w:rsidRDefault="00325BD1" w:rsidP="00A36FD2">
            <w:r>
              <w:t>Remarque(s)</w:t>
            </w:r>
          </w:p>
        </w:tc>
      </w:tr>
      <w:tr w:rsidR="00325BD1" w14:paraId="30E06796" w14:textId="77777777" w:rsidTr="005F4746">
        <w:tc>
          <w:tcPr>
            <w:tcW w:w="3539" w:type="dxa"/>
          </w:tcPr>
          <w:p w14:paraId="5C50D741" w14:textId="185005CF" w:rsidR="00325BD1" w:rsidRPr="005C7D39" w:rsidRDefault="00325BD1" w:rsidP="00325BD1">
            <w:pPr>
              <w:rPr>
                <w:sz w:val="20"/>
              </w:rPr>
            </w:pPr>
            <w:r w:rsidRPr="005C7D39">
              <w:rPr>
                <w:color w:val="auto"/>
                <w:sz w:val="20"/>
                <w:highlight w:val="yellow"/>
              </w:rPr>
              <w:t>N’importe quand :</w:t>
            </w:r>
            <w:r w:rsidRPr="005C7D39">
              <w:rPr>
                <w:color w:val="auto"/>
                <w:sz w:val="20"/>
              </w:rPr>
              <w:t xml:space="preserve"> </w:t>
            </w:r>
            <w:r w:rsidRPr="005C7D39">
              <w:rPr>
                <w:sz w:val="20"/>
              </w:rPr>
              <w:t>TV avec un son trop fort</w:t>
            </w:r>
          </w:p>
        </w:tc>
        <w:tc>
          <w:tcPr>
            <w:tcW w:w="1701" w:type="dxa"/>
            <w:vAlign w:val="center"/>
          </w:tcPr>
          <w:p w14:paraId="245ECAA8" w14:textId="50FB91EB" w:rsidR="00325BD1" w:rsidRDefault="00325BD1" w:rsidP="00EA7EFF">
            <w:pPr>
              <w:jc w:val="center"/>
            </w:pPr>
            <w:r>
              <w:t>Oui</w:t>
            </w:r>
          </w:p>
        </w:tc>
        <w:tc>
          <w:tcPr>
            <w:tcW w:w="992" w:type="dxa"/>
            <w:vAlign w:val="center"/>
          </w:tcPr>
          <w:p w14:paraId="6391540A" w14:textId="2833DEF5" w:rsidR="00325BD1" w:rsidRPr="005F4746" w:rsidRDefault="00E73FCB" w:rsidP="00EA7EFF">
            <w:pPr>
              <w:jc w:val="center"/>
              <w:rPr>
                <w:color w:val="00B050"/>
              </w:rPr>
            </w:pPr>
            <w:r w:rsidRPr="005F4746">
              <w:rPr>
                <w:color w:val="00B050"/>
              </w:rPr>
              <w:t>OK</w:t>
            </w:r>
          </w:p>
        </w:tc>
        <w:tc>
          <w:tcPr>
            <w:tcW w:w="1560" w:type="dxa"/>
            <w:vAlign w:val="center"/>
          </w:tcPr>
          <w:p w14:paraId="5951E8A3" w14:textId="5140594A" w:rsidR="00325BD1" w:rsidRDefault="005F4746" w:rsidP="00EA7EFF">
            <w:pPr>
              <w:jc w:val="center"/>
            </w:pPr>
            <w:r>
              <w:t>/</w:t>
            </w:r>
          </w:p>
        </w:tc>
        <w:tc>
          <w:tcPr>
            <w:tcW w:w="1837" w:type="dxa"/>
            <w:vAlign w:val="center"/>
          </w:tcPr>
          <w:p w14:paraId="3656895C" w14:textId="04541E73" w:rsidR="00325BD1" w:rsidRDefault="00617266" w:rsidP="00EA7EFF">
            <w:pPr>
              <w:jc w:val="center"/>
            </w:pPr>
            <w:r>
              <w:t>/</w:t>
            </w:r>
          </w:p>
        </w:tc>
      </w:tr>
      <w:tr w:rsidR="00EA7EFF" w14:paraId="613F308E" w14:textId="77777777" w:rsidTr="005F4746">
        <w:tc>
          <w:tcPr>
            <w:tcW w:w="3539" w:type="dxa"/>
          </w:tcPr>
          <w:p w14:paraId="41ADBFA3" w14:textId="5F23B376" w:rsidR="00EA7EFF" w:rsidRPr="005C7D39" w:rsidRDefault="00EA7EFF" w:rsidP="00EA7EFF">
            <w:pPr>
              <w:rPr>
                <w:sz w:val="20"/>
              </w:rPr>
            </w:pPr>
            <w:r w:rsidRPr="005C7D39">
              <w:rPr>
                <w:color w:val="auto"/>
                <w:sz w:val="20"/>
                <w:highlight w:val="yellow"/>
              </w:rPr>
              <w:t>N’importe quand :</w:t>
            </w:r>
            <w:r w:rsidRPr="005C7D39">
              <w:rPr>
                <w:color w:val="auto"/>
                <w:sz w:val="20"/>
              </w:rPr>
              <w:t xml:space="preserve"> </w:t>
            </w:r>
            <w:r w:rsidRPr="005C7D39">
              <w:rPr>
                <w:sz w:val="20"/>
              </w:rPr>
              <w:t>individu dans la salle qui crie / est en souffrance</w:t>
            </w:r>
          </w:p>
        </w:tc>
        <w:tc>
          <w:tcPr>
            <w:tcW w:w="1701" w:type="dxa"/>
            <w:vAlign w:val="center"/>
          </w:tcPr>
          <w:p w14:paraId="419DB8F7" w14:textId="337455C9" w:rsidR="00EA7EFF" w:rsidRDefault="00EA7EFF" w:rsidP="00EA7EFF">
            <w:pPr>
              <w:jc w:val="center"/>
            </w:pPr>
            <w:r>
              <w:t>Oui</w:t>
            </w:r>
          </w:p>
        </w:tc>
        <w:tc>
          <w:tcPr>
            <w:tcW w:w="992" w:type="dxa"/>
            <w:vAlign w:val="center"/>
          </w:tcPr>
          <w:p w14:paraId="5ACDB305" w14:textId="0D524529" w:rsidR="00EA7EFF" w:rsidRPr="005F4746" w:rsidRDefault="001E1BD9" w:rsidP="00EA7EFF">
            <w:pPr>
              <w:jc w:val="center"/>
              <w:rPr>
                <w:color w:val="00B050"/>
              </w:rPr>
            </w:pPr>
            <w:r w:rsidRPr="005F4746">
              <w:rPr>
                <w:color w:val="00B050"/>
              </w:rPr>
              <w:t>OK</w:t>
            </w:r>
          </w:p>
        </w:tc>
        <w:tc>
          <w:tcPr>
            <w:tcW w:w="1560" w:type="dxa"/>
            <w:vAlign w:val="center"/>
          </w:tcPr>
          <w:p w14:paraId="2059B81C" w14:textId="2CAE3A69" w:rsidR="00EA7EFF" w:rsidRDefault="005F4746" w:rsidP="00EA7EFF">
            <w:pPr>
              <w:jc w:val="center"/>
            </w:pPr>
            <w:r>
              <w:t>/</w:t>
            </w:r>
          </w:p>
        </w:tc>
        <w:tc>
          <w:tcPr>
            <w:tcW w:w="1837" w:type="dxa"/>
            <w:vAlign w:val="center"/>
          </w:tcPr>
          <w:p w14:paraId="2CF8D63A" w14:textId="2A20DF85" w:rsidR="00EA7EFF" w:rsidRDefault="00617266" w:rsidP="00EA7EFF">
            <w:pPr>
              <w:jc w:val="center"/>
            </w:pPr>
            <w:r>
              <w:t>/</w:t>
            </w:r>
          </w:p>
        </w:tc>
      </w:tr>
      <w:tr w:rsidR="007B0303" w14:paraId="2C9D5189" w14:textId="77777777" w:rsidTr="005F4746">
        <w:tc>
          <w:tcPr>
            <w:tcW w:w="3539" w:type="dxa"/>
          </w:tcPr>
          <w:p w14:paraId="29838C30" w14:textId="75598369" w:rsidR="007B0303" w:rsidRPr="005C7D39" w:rsidRDefault="007B0303" w:rsidP="00EA7EFF">
            <w:pPr>
              <w:rPr>
                <w:color w:val="auto"/>
                <w:sz w:val="20"/>
                <w:highlight w:val="yellow"/>
              </w:rPr>
            </w:pPr>
            <w:r w:rsidRPr="005C7D39">
              <w:rPr>
                <w:color w:val="auto"/>
                <w:sz w:val="20"/>
                <w:highlight w:val="yellow"/>
              </w:rPr>
              <w:t>N’importe quand :</w:t>
            </w:r>
            <w:r w:rsidRPr="005C7D39">
              <w:rPr>
                <w:color w:val="auto"/>
                <w:sz w:val="20"/>
              </w:rPr>
              <w:t xml:space="preserve"> silence total</w:t>
            </w:r>
          </w:p>
        </w:tc>
        <w:tc>
          <w:tcPr>
            <w:tcW w:w="1701" w:type="dxa"/>
            <w:vAlign w:val="center"/>
          </w:tcPr>
          <w:p w14:paraId="36A5C5EF" w14:textId="06133DB2" w:rsidR="007B0303" w:rsidRDefault="007B0303" w:rsidP="00EA7EFF">
            <w:pPr>
              <w:jc w:val="center"/>
            </w:pPr>
            <w:r w:rsidRPr="007B0303">
              <w:rPr>
                <w:color w:val="FF0000"/>
              </w:rPr>
              <w:t>Non</w:t>
            </w:r>
          </w:p>
        </w:tc>
        <w:tc>
          <w:tcPr>
            <w:tcW w:w="992" w:type="dxa"/>
            <w:vAlign w:val="center"/>
          </w:tcPr>
          <w:p w14:paraId="10A73A05" w14:textId="30607646" w:rsidR="007B0303" w:rsidRPr="005F4746" w:rsidRDefault="001E1BD9" w:rsidP="001E1BD9">
            <w:pPr>
              <w:jc w:val="center"/>
              <w:rPr>
                <w:color w:val="00B050"/>
              </w:rPr>
            </w:pPr>
            <w:r w:rsidRPr="005F4746">
              <w:rPr>
                <w:color w:val="00B050"/>
              </w:rPr>
              <w:t>OK</w:t>
            </w:r>
          </w:p>
        </w:tc>
        <w:tc>
          <w:tcPr>
            <w:tcW w:w="1560" w:type="dxa"/>
            <w:vAlign w:val="center"/>
          </w:tcPr>
          <w:p w14:paraId="7A697D46" w14:textId="33038F68" w:rsidR="007B0303" w:rsidRDefault="005F4746" w:rsidP="00EA7EFF">
            <w:pPr>
              <w:jc w:val="center"/>
            </w:pPr>
            <w:r>
              <w:t>/</w:t>
            </w:r>
          </w:p>
        </w:tc>
        <w:tc>
          <w:tcPr>
            <w:tcW w:w="1837" w:type="dxa"/>
            <w:vAlign w:val="center"/>
          </w:tcPr>
          <w:p w14:paraId="3BF7CDC2" w14:textId="27A2D152" w:rsidR="007B0303" w:rsidRDefault="00617266" w:rsidP="00EA7EFF">
            <w:pPr>
              <w:jc w:val="center"/>
            </w:pPr>
            <w:r>
              <w:t>/</w:t>
            </w:r>
          </w:p>
        </w:tc>
      </w:tr>
      <w:tr w:rsidR="005C7D39" w14:paraId="345E24DC" w14:textId="77777777" w:rsidTr="005F4746">
        <w:tc>
          <w:tcPr>
            <w:tcW w:w="3539" w:type="dxa"/>
          </w:tcPr>
          <w:p w14:paraId="6C6C9DBE" w14:textId="442399BA" w:rsidR="005C7D39" w:rsidRPr="005C7D39" w:rsidRDefault="005F4746" w:rsidP="005C7D39">
            <w:pPr>
              <w:rPr>
                <w:color w:val="auto"/>
                <w:sz w:val="20"/>
                <w:highlight w:val="yellow"/>
              </w:rPr>
            </w:pPr>
            <w:r>
              <w:rPr>
                <w:color w:val="7B4968" w:themeColor="accent5" w:themeShade="BF"/>
                <w:sz w:val="20"/>
              </w:rPr>
              <w:t>08–00</w:t>
            </w:r>
            <w:r w:rsidR="005C7D39" w:rsidRPr="005C7D39">
              <w:rPr>
                <w:color w:val="7B4968" w:themeColor="accent5" w:themeShade="BF"/>
                <w:sz w:val="20"/>
              </w:rPr>
              <w:t>h </w:t>
            </w:r>
            <w:r w:rsidR="001724C1">
              <w:rPr>
                <w:color w:val="7B4968" w:themeColor="accent5" w:themeShade="BF"/>
                <w:sz w:val="20"/>
              </w:rPr>
              <w:t xml:space="preserve">(journée) </w:t>
            </w:r>
            <w:r w:rsidR="005C7D39" w:rsidRPr="005C7D39">
              <w:rPr>
                <w:color w:val="7B4968" w:themeColor="accent5" w:themeShade="BF"/>
                <w:sz w:val="20"/>
              </w:rPr>
              <w:t>:</w:t>
            </w:r>
            <w:r w:rsidR="001724C1">
              <w:rPr>
                <w:color w:val="7B4968" w:themeColor="accent5" w:themeShade="BF"/>
                <w:sz w:val="20"/>
              </w:rPr>
              <w:t xml:space="preserve"> </w:t>
            </w:r>
            <w:r w:rsidR="005C7D39" w:rsidRPr="005C7D39">
              <w:rPr>
                <w:color w:val="auto"/>
                <w:sz w:val="20"/>
              </w:rPr>
              <w:t>individu actif qui occasionne un bruit ambiant mais pas alarmant (discussion, TV allumée mais avec un son raisonnable)</w:t>
            </w:r>
          </w:p>
        </w:tc>
        <w:tc>
          <w:tcPr>
            <w:tcW w:w="1701" w:type="dxa"/>
            <w:vAlign w:val="center"/>
          </w:tcPr>
          <w:p w14:paraId="1DEC714B" w14:textId="7338FBB6" w:rsidR="005C7D39" w:rsidRPr="007B0303" w:rsidRDefault="005C7D39" w:rsidP="005C7D39">
            <w:pPr>
              <w:jc w:val="center"/>
              <w:rPr>
                <w:color w:val="FF0000"/>
              </w:rPr>
            </w:pPr>
            <w:r w:rsidRPr="00EA7EFF">
              <w:rPr>
                <w:color w:val="FF0000"/>
              </w:rPr>
              <w:t>Non</w:t>
            </w:r>
          </w:p>
        </w:tc>
        <w:tc>
          <w:tcPr>
            <w:tcW w:w="992" w:type="dxa"/>
            <w:vAlign w:val="center"/>
          </w:tcPr>
          <w:p w14:paraId="12C31A0C" w14:textId="5E99EB77" w:rsidR="005C7D39" w:rsidRPr="005F4746" w:rsidRDefault="000A3A7C" w:rsidP="005C7D39">
            <w:pPr>
              <w:jc w:val="center"/>
              <w:rPr>
                <w:color w:val="00B050"/>
              </w:rPr>
            </w:pPr>
            <w:r w:rsidRPr="005F4746">
              <w:rPr>
                <w:color w:val="00B050"/>
              </w:rPr>
              <w:t>OK</w:t>
            </w:r>
          </w:p>
        </w:tc>
        <w:tc>
          <w:tcPr>
            <w:tcW w:w="1560" w:type="dxa"/>
            <w:vAlign w:val="center"/>
          </w:tcPr>
          <w:p w14:paraId="61CB02FE" w14:textId="2AA16AA4" w:rsidR="005C7D39" w:rsidRDefault="005F4746" w:rsidP="005C7D39">
            <w:pPr>
              <w:jc w:val="center"/>
            </w:pPr>
            <w:r>
              <w:t>/</w:t>
            </w:r>
          </w:p>
        </w:tc>
        <w:tc>
          <w:tcPr>
            <w:tcW w:w="1837" w:type="dxa"/>
            <w:vAlign w:val="center"/>
          </w:tcPr>
          <w:p w14:paraId="443EB2CC" w14:textId="63D619A6" w:rsidR="005C7D39" w:rsidRDefault="00617266" w:rsidP="005C7D39">
            <w:pPr>
              <w:jc w:val="center"/>
            </w:pPr>
            <w:r>
              <w:t>/</w:t>
            </w:r>
          </w:p>
        </w:tc>
      </w:tr>
      <w:tr w:rsidR="001724C1" w14:paraId="3EBB5182" w14:textId="77777777" w:rsidTr="005F4746">
        <w:tc>
          <w:tcPr>
            <w:tcW w:w="3539" w:type="dxa"/>
          </w:tcPr>
          <w:p w14:paraId="19F8F9AD" w14:textId="7C645914" w:rsidR="001724C1" w:rsidRPr="005C7D39" w:rsidRDefault="001724C1" w:rsidP="001724C1">
            <w:pPr>
              <w:rPr>
                <w:sz w:val="20"/>
              </w:rPr>
            </w:pPr>
            <w:r w:rsidRPr="005C7D39">
              <w:rPr>
                <w:color w:val="E06B08" w:themeColor="accent6" w:themeShade="BF"/>
                <w:sz w:val="20"/>
              </w:rPr>
              <w:t>00–08h</w:t>
            </w:r>
            <w:r>
              <w:rPr>
                <w:color w:val="E06B08" w:themeColor="accent6" w:themeShade="BF"/>
                <w:sz w:val="20"/>
              </w:rPr>
              <w:t xml:space="preserve"> (nuit) </w:t>
            </w:r>
            <w:r w:rsidRPr="005C7D39">
              <w:rPr>
                <w:color w:val="E06B08" w:themeColor="accent6" w:themeShade="BF"/>
                <w:sz w:val="20"/>
              </w:rPr>
              <w:t xml:space="preserve">: </w:t>
            </w:r>
            <w:r w:rsidRPr="005C7D39">
              <w:rPr>
                <w:sz w:val="20"/>
              </w:rPr>
              <w:t>TV avec du son correct</w:t>
            </w:r>
          </w:p>
        </w:tc>
        <w:tc>
          <w:tcPr>
            <w:tcW w:w="1701" w:type="dxa"/>
            <w:vAlign w:val="center"/>
          </w:tcPr>
          <w:p w14:paraId="0F9DAD78" w14:textId="38F86380" w:rsidR="001724C1" w:rsidRDefault="001724C1" w:rsidP="001724C1">
            <w:pPr>
              <w:jc w:val="center"/>
            </w:pPr>
            <w:r>
              <w:t>Oui</w:t>
            </w:r>
          </w:p>
        </w:tc>
        <w:tc>
          <w:tcPr>
            <w:tcW w:w="992" w:type="dxa"/>
            <w:vAlign w:val="center"/>
          </w:tcPr>
          <w:p w14:paraId="2F238379" w14:textId="5C9CF8FE" w:rsidR="001724C1" w:rsidRPr="005F4746" w:rsidRDefault="003B7125" w:rsidP="0032094F">
            <w:pPr>
              <w:jc w:val="center"/>
              <w:rPr>
                <w:color w:val="00B050"/>
              </w:rPr>
            </w:pPr>
            <w:r w:rsidRPr="005F4746">
              <w:rPr>
                <w:color w:val="00B050"/>
              </w:rPr>
              <w:t>OK</w:t>
            </w:r>
          </w:p>
        </w:tc>
        <w:tc>
          <w:tcPr>
            <w:tcW w:w="1560" w:type="dxa"/>
            <w:vAlign w:val="center"/>
          </w:tcPr>
          <w:p w14:paraId="007780AB" w14:textId="4A2BBE91" w:rsidR="001724C1" w:rsidRDefault="00617266" w:rsidP="001724C1">
            <w:pPr>
              <w:jc w:val="center"/>
            </w:pPr>
            <w:r>
              <w:t>/</w:t>
            </w:r>
          </w:p>
        </w:tc>
        <w:tc>
          <w:tcPr>
            <w:tcW w:w="1837" w:type="dxa"/>
            <w:vAlign w:val="center"/>
          </w:tcPr>
          <w:p w14:paraId="038FCD15" w14:textId="1081D58C" w:rsidR="001724C1" w:rsidRDefault="0032094F" w:rsidP="001724C1">
            <w:pPr>
              <w:jc w:val="center"/>
            </w:pPr>
            <w:r>
              <w:t>/</w:t>
            </w:r>
          </w:p>
        </w:tc>
      </w:tr>
      <w:tr w:rsidR="001724C1" w14:paraId="5911F8E8" w14:textId="77777777" w:rsidTr="005F4746">
        <w:tc>
          <w:tcPr>
            <w:tcW w:w="3539" w:type="dxa"/>
          </w:tcPr>
          <w:p w14:paraId="3332B403" w14:textId="769ED318" w:rsidR="001724C1" w:rsidRPr="005C7D39" w:rsidRDefault="001724C1" w:rsidP="001724C1">
            <w:pPr>
              <w:rPr>
                <w:sz w:val="20"/>
              </w:rPr>
            </w:pPr>
            <w:r w:rsidRPr="005C7D39">
              <w:rPr>
                <w:color w:val="E06B08" w:themeColor="accent6" w:themeShade="BF"/>
                <w:sz w:val="20"/>
              </w:rPr>
              <w:t>00–08h</w:t>
            </w:r>
            <w:r>
              <w:rPr>
                <w:color w:val="E06B08" w:themeColor="accent6" w:themeShade="BF"/>
                <w:sz w:val="20"/>
              </w:rPr>
              <w:t xml:space="preserve"> (nuit) </w:t>
            </w:r>
            <w:r w:rsidRPr="005C7D39">
              <w:rPr>
                <w:color w:val="E06B08" w:themeColor="accent6" w:themeShade="BF"/>
                <w:sz w:val="20"/>
              </w:rPr>
              <w:t xml:space="preserve">: </w:t>
            </w:r>
            <w:r w:rsidRPr="005C7D39">
              <w:rPr>
                <w:sz w:val="20"/>
              </w:rPr>
              <w:t>bouger dans le lit</w:t>
            </w:r>
          </w:p>
        </w:tc>
        <w:tc>
          <w:tcPr>
            <w:tcW w:w="1701" w:type="dxa"/>
            <w:vAlign w:val="center"/>
          </w:tcPr>
          <w:p w14:paraId="408439EB" w14:textId="2D20FFC6" w:rsidR="001724C1" w:rsidRDefault="001724C1" w:rsidP="001724C1">
            <w:pPr>
              <w:jc w:val="center"/>
            </w:pPr>
            <w:r>
              <w:t>Oui</w:t>
            </w:r>
          </w:p>
        </w:tc>
        <w:tc>
          <w:tcPr>
            <w:tcW w:w="992" w:type="dxa"/>
            <w:vAlign w:val="center"/>
          </w:tcPr>
          <w:p w14:paraId="562E6A10" w14:textId="7F922C35" w:rsidR="001724C1" w:rsidRPr="005F4746" w:rsidRDefault="001E1BD9" w:rsidP="001724C1">
            <w:pPr>
              <w:jc w:val="center"/>
              <w:rPr>
                <w:color w:val="00B050"/>
              </w:rPr>
            </w:pPr>
            <w:r w:rsidRPr="005F4746">
              <w:rPr>
                <w:color w:val="00B050"/>
              </w:rPr>
              <w:t>OK</w:t>
            </w:r>
          </w:p>
        </w:tc>
        <w:tc>
          <w:tcPr>
            <w:tcW w:w="1560" w:type="dxa"/>
            <w:vAlign w:val="center"/>
          </w:tcPr>
          <w:p w14:paraId="4DA7CBFE" w14:textId="0B3AA4EF" w:rsidR="001724C1" w:rsidRDefault="00617266" w:rsidP="001724C1">
            <w:pPr>
              <w:jc w:val="center"/>
            </w:pPr>
            <w:r>
              <w:t>/</w:t>
            </w:r>
          </w:p>
        </w:tc>
        <w:tc>
          <w:tcPr>
            <w:tcW w:w="1837" w:type="dxa"/>
            <w:vAlign w:val="center"/>
          </w:tcPr>
          <w:p w14:paraId="3949A37E" w14:textId="6B2C80C0" w:rsidR="001724C1" w:rsidRDefault="00617266" w:rsidP="001724C1">
            <w:pPr>
              <w:jc w:val="center"/>
            </w:pPr>
            <w:r>
              <w:t>/</w:t>
            </w:r>
          </w:p>
        </w:tc>
      </w:tr>
      <w:tr w:rsidR="001724C1" w14:paraId="04F46510" w14:textId="77777777" w:rsidTr="005F4746">
        <w:tc>
          <w:tcPr>
            <w:tcW w:w="3539" w:type="dxa"/>
          </w:tcPr>
          <w:p w14:paraId="6BC74DCA" w14:textId="461539ED" w:rsidR="001724C1" w:rsidRPr="005C7D39" w:rsidRDefault="001724C1" w:rsidP="001724C1">
            <w:pPr>
              <w:rPr>
                <w:color w:val="E06B08" w:themeColor="accent6" w:themeShade="BF"/>
                <w:sz w:val="20"/>
              </w:rPr>
            </w:pPr>
            <w:r w:rsidRPr="005C7D39">
              <w:rPr>
                <w:color w:val="E06B08" w:themeColor="accent6" w:themeShade="BF"/>
                <w:sz w:val="20"/>
              </w:rPr>
              <w:lastRenderedPageBreak/>
              <w:t>00–08h</w:t>
            </w:r>
            <w:r>
              <w:rPr>
                <w:color w:val="E06B08" w:themeColor="accent6" w:themeShade="BF"/>
                <w:sz w:val="20"/>
              </w:rPr>
              <w:t xml:space="preserve"> (nuit)</w:t>
            </w:r>
            <w:r w:rsidRPr="005C7D39">
              <w:rPr>
                <w:color w:val="E06B08" w:themeColor="accent6" w:themeShade="BF"/>
                <w:sz w:val="20"/>
              </w:rPr>
              <w:t xml:space="preserve"> : </w:t>
            </w:r>
            <w:r w:rsidRPr="005C7D39">
              <w:rPr>
                <w:color w:val="auto"/>
                <w:sz w:val="20"/>
              </w:rPr>
              <w:t>individu physiquement actif occasionnant un bruit ambiant</w:t>
            </w:r>
          </w:p>
        </w:tc>
        <w:tc>
          <w:tcPr>
            <w:tcW w:w="1701" w:type="dxa"/>
            <w:vAlign w:val="center"/>
          </w:tcPr>
          <w:p w14:paraId="580033B8" w14:textId="186ECA41" w:rsidR="001724C1" w:rsidRDefault="001724C1" w:rsidP="001724C1">
            <w:pPr>
              <w:jc w:val="center"/>
            </w:pPr>
            <w:r>
              <w:t>Oui</w:t>
            </w:r>
          </w:p>
        </w:tc>
        <w:tc>
          <w:tcPr>
            <w:tcW w:w="992" w:type="dxa"/>
            <w:vAlign w:val="center"/>
          </w:tcPr>
          <w:p w14:paraId="1ACD0512" w14:textId="25B6DCE6" w:rsidR="001724C1" w:rsidRPr="005F4746" w:rsidRDefault="001E1BD9" w:rsidP="001724C1">
            <w:pPr>
              <w:jc w:val="center"/>
              <w:rPr>
                <w:color w:val="00B050"/>
              </w:rPr>
            </w:pPr>
            <w:r w:rsidRPr="005F4746">
              <w:rPr>
                <w:color w:val="00B050"/>
              </w:rPr>
              <w:t>OK</w:t>
            </w:r>
          </w:p>
        </w:tc>
        <w:tc>
          <w:tcPr>
            <w:tcW w:w="1560" w:type="dxa"/>
            <w:vAlign w:val="center"/>
          </w:tcPr>
          <w:p w14:paraId="4648343E" w14:textId="25544534" w:rsidR="001724C1" w:rsidRDefault="00617266" w:rsidP="001724C1">
            <w:pPr>
              <w:jc w:val="center"/>
            </w:pPr>
            <w:r>
              <w:t>/</w:t>
            </w:r>
          </w:p>
        </w:tc>
        <w:tc>
          <w:tcPr>
            <w:tcW w:w="1837" w:type="dxa"/>
            <w:vAlign w:val="center"/>
          </w:tcPr>
          <w:p w14:paraId="5B090AE9" w14:textId="2C44EC5D" w:rsidR="001724C1" w:rsidRDefault="00617266" w:rsidP="001724C1">
            <w:pPr>
              <w:jc w:val="center"/>
            </w:pPr>
            <w:r>
              <w:t>/</w:t>
            </w:r>
          </w:p>
        </w:tc>
      </w:tr>
    </w:tbl>
    <w:p w14:paraId="1F709BBF" w14:textId="77777777" w:rsidR="00617266" w:rsidRDefault="00617266" w:rsidP="00194DF9"/>
    <w:p w14:paraId="09A0A0FD" w14:textId="77777777" w:rsidR="0032094F" w:rsidRDefault="0032094F" w:rsidP="00194DF9"/>
    <w:p w14:paraId="7AFE9499" w14:textId="48413BD1" w:rsidR="00617266" w:rsidRDefault="00617266" w:rsidP="00194DF9">
      <w:r w:rsidRPr="00617266">
        <w:rPr>
          <w:b/>
        </w:rPr>
        <w:t>Remarque :</w:t>
      </w:r>
      <w:r>
        <w:t xml:space="preserve"> </w:t>
      </w:r>
      <w:r w:rsidR="00FF2A64">
        <w:t>Le microphone mis en place se situe</w:t>
      </w:r>
      <w:r>
        <w:t xml:space="preserve"> à un seul endroit dans le LaboVision. Il est difficile de détecter des sons </w:t>
      </w:r>
      <w:r w:rsidR="0032094F">
        <w:t>trop lointains s’ils sont faibles</w:t>
      </w:r>
      <w:r>
        <w:t xml:space="preserve">. </w:t>
      </w:r>
      <w:r w:rsidR="0032094F">
        <w:t>L</w:t>
      </w:r>
      <w:r w:rsidR="00FF2A64">
        <w:t>es résultats de ces tests</w:t>
      </w:r>
      <w:r w:rsidR="0032094F">
        <w:t xml:space="preserve"> sont considérés comme satisfaisants</w:t>
      </w:r>
      <w:r>
        <w:t xml:space="preserve">. </w:t>
      </w:r>
      <w:r w:rsidR="0032094F">
        <w:t>Un</w:t>
      </w:r>
      <w:r>
        <w:t xml:space="preserve"> bon compris </w:t>
      </w:r>
      <w:r w:rsidR="0032094F">
        <w:t xml:space="preserve">a été trouvé </w:t>
      </w:r>
      <w:r>
        <w:t xml:space="preserve">entre des seuils trop faibles (tout est détecté) et des seuils trop élevés (rien n’est </w:t>
      </w:r>
      <w:r w:rsidR="00FF2A64">
        <w:t>détecté</w:t>
      </w:r>
      <w:r>
        <w:t>).</w:t>
      </w:r>
    </w:p>
    <w:p w14:paraId="1397B8C1" w14:textId="77777777" w:rsidR="00617266" w:rsidRDefault="00617266" w:rsidP="00194DF9"/>
    <w:p w14:paraId="1E7654CD" w14:textId="044119B2" w:rsidR="001F7A78" w:rsidRPr="001F7A78" w:rsidRDefault="001F7A78" w:rsidP="00194DF9">
      <w:r w:rsidRPr="001F7A78">
        <w:rPr>
          <w:b/>
        </w:rPr>
        <w:t>Remarque</w:t>
      </w:r>
      <w:r w:rsidR="00617266">
        <w:rPr>
          <w:b/>
        </w:rPr>
        <w:t xml:space="preserve"> 2</w:t>
      </w:r>
      <w:r w:rsidRPr="001F7A78">
        <w:rPr>
          <w:b/>
        </w:rPr>
        <w:t> :</w:t>
      </w:r>
      <w:r>
        <w:t xml:space="preserve"> si aucune configuration </w:t>
      </w:r>
      <w:r w:rsidR="00617266">
        <w:t>n’est mise en place</w:t>
      </w:r>
      <w:r>
        <w:t xml:space="preserve"> </w:t>
      </w:r>
      <w:r w:rsidR="00617266">
        <w:t>concernant</w:t>
      </w:r>
      <w:r>
        <w:t xml:space="preserve"> une tranche horaire, aucune anomalie sonore ne </w:t>
      </w:r>
      <w:r w:rsidR="0032094F">
        <w:t>sera</w:t>
      </w:r>
      <w:r>
        <w:t xml:space="preserve"> déclenchée.</w:t>
      </w:r>
    </w:p>
    <w:p w14:paraId="29C24AA0" w14:textId="77777777" w:rsidR="00103DCE" w:rsidRPr="00103DCE" w:rsidRDefault="00103DCE" w:rsidP="00103DCE"/>
    <w:p w14:paraId="005C93AB" w14:textId="4EC99C54" w:rsidR="00194DF9" w:rsidRDefault="00103DCE" w:rsidP="00194DF9">
      <w:pPr>
        <w:pStyle w:val="Titre3"/>
      </w:pPr>
      <w:bookmarkStart w:id="46" w:name="_Toc483351774"/>
      <w:bookmarkStart w:id="47" w:name="_Toc483746167"/>
      <w:r>
        <w:t xml:space="preserve">Retour sur </w:t>
      </w:r>
      <w:r w:rsidR="00570279">
        <w:t xml:space="preserve">les </w:t>
      </w:r>
      <w:r>
        <w:t>objectifs</w:t>
      </w:r>
      <w:bookmarkEnd w:id="46"/>
      <w:bookmarkEnd w:id="47"/>
    </w:p>
    <w:p w14:paraId="690E59AE" w14:textId="77777777" w:rsidR="00EB2367" w:rsidRDefault="00EB2367" w:rsidP="00EB2367"/>
    <w:p w14:paraId="6693542E" w14:textId="2712DDB2" w:rsidR="00EB2367" w:rsidRPr="00EB2367" w:rsidRDefault="00EB2367" w:rsidP="00EB2367">
      <w:r>
        <w:t>Tous les objectifs de cette fonctionnalité ont été satisfait</w:t>
      </w:r>
      <w:r w:rsidR="0032094F">
        <w:t>s</w:t>
      </w:r>
      <w:r>
        <w:t>, à l’exception d’une : l’utilisation d’un microphon</w:t>
      </w:r>
      <w:r w:rsidR="00FF2A64">
        <w:t>e PC au lieu d’un micro caméra</w:t>
      </w:r>
      <w:r w:rsidR="0032094F">
        <w:t xml:space="preserve"> présent de façon durable dans le LaboVision</w:t>
      </w:r>
      <w:r w:rsidR="00FF2A64">
        <w:t>.</w:t>
      </w:r>
    </w:p>
    <w:p w14:paraId="1DB5B48B" w14:textId="77777777" w:rsidR="00103DCE" w:rsidRPr="00103DCE" w:rsidRDefault="00103DCE" w:rsidP="00103DCE"/>
    <w:p w14:paraId="7A1E1AA4" w14:textId="6DD995ED" w:rsidR="00103DCE" w:rsidRDefault="00EB2367" w:rsidP="00103DCE">
      <w:pPr>
        <w:pStyle w:val="Titre3"/>
      </w:pPr>
      <w:bookmarkStart w:id="48" w:name="_Toc483351775"/>
      <w:bookmarkStart w:id="49" w:name="_Toc483746168"/>
      <w:r>
        <w:t>A</w:t>
      </w:r>
      <w:r w:rsidR="00103DCE">
        <w:t>méliorations futures</w:t>
      </w:r>
      <w:bookmarkEnd w:id="48"/>
      <w:bookmarkEnd w:id="49"/>
    </w:p>
    <w:p w14:paraId="6180DE22" w14:textId="77777777" w:rsidR="00103DCE" w:rsidRDefault="00103DCE" w:rsidP="008F13C0"/>
    <w:p w14:paraId="606D848F" w14:textId="39B0EE8F" w:rsidR="007D4140" w:rsidRDefault="00EB2367" w:rsidP="008F13C0">
      <w:r>
        <w:t>Dans l’hypothèse de la poursuite du développement de cette fonctionnalité, il faudrait continuer à chercher comment récupérer le flux audio d’une caméra possédant un micro.</w:t>
      </w:r>
      <w:r w:rsidR="00FF2A64">
        <w:t xml:space="preserve"> Ceci permettra d’éviter la pose d’un microphone dans la salle </w:t>
      </w:r>
      <w:r w:rsidR="0032094F">
        <w:t>comme il est fait actuellement</w:t>
      </w:r>
      <w:r w:rsidR="00FF2A64">
        <w:t>.</w:t>
      </w:r>
    </w:p>
    <w:p w14:paraId="6483599C" w14:textId="77777777" w:rsidR="007D4140" w:rsidRDefault="007D4140" w:rsidP="008F13C0"/>
    <w:p w14:paraId="19CFB235" w14:textId="1EE4679C" w:rsidR="0032094F" w:rsidRDefault="0032094F" w:rsidP="008F13C0">
      <w:r>
        <w:t>Il pourrait être intéressant de récupérer le son et la vidéo durant l’anomalie sonore afin de lever le doute sur la nature de l’</w:t>
      </w:r>
      <w:r w:rsidR="00C65752">
        <w:t>anomalie sonore</w:t>
      </w:r>
      <w:r>
        <w:t>.</w:t>
      </w:r>
    </w:p>
    <w:p w14:paraId="1E119296" w14:textId="77777777" w:rsidR="007D4140" w:rsidRDefault="007D4140" w:rsidP="008F13C0"/>
    <w:p w14:paraId="23FD6C1E" w14:textId="77777777" w:rsidR="00FF2A64" w:rsidRDefault="00FF2A64" w:rsidP="008F13C0"/>
    <w:p w14:paraId="4C299111" w14:textId="77777777" w:rsidR="00FF2A64" w:rsidRDefault="00FF2A64" w:rsidP="008F13C0"/>
    <w:p w14:paraId="71AF0EAB" w14:textId="77777777" w:rsidR="00FF2A64" w:rsidRDefault="00FF2A64" w:rsidP="008F13C0"/>
    <w:p w14:paraId="63D299A0" w14:textId="77777777" w:rsidR="00FF2A64" w:rsidRDefault="00FF2A64" w:rsidP="008F13C0"/>
    <w:p w14:paraId="215C715C" w14:textId="77777777" w:rsidR="00FF2A64" w:rsidRDefault="00FF2A64" w:rsidP="008F13C0"/>
    <w:p w14:paraId="72758EEA" w14:textId="77777777" w:rsidR="00FF2A64" w:rsidRDefault="00FF2A64" w:rsidP="008F13C0"/>
    <w:p w14:paraId="22F8A590" w14:textId="77777777" w:rsidR="00FF2A64" w:rsidRDefault="00FF2A64" w:rsidP="008F13C0"/>
    <w:p w14:paraId="37F45736" w14:textId="77777777" w:rsidR="00FF2A64" w:rsidRDefault="00FF2A64" w:rsidP="008F13C0"/>
    <w:p w14:paraId="33C27A8D" w14:textId="77777777" w:rsidR="00FF2A64" w:rsidRDefault="00FF2A64" w:rsidP="008F13C0"/>
    <w:p w14:paraId="46E43516" w14:textId="77777777" w:rsidR="00FF2A64" w:rsidRDefault="00FF2A64" w:rsidP="008F13C0"/>
    <w:p w14:paraId="3BD559DF" w14:textId="77777777" w:rsidR="00FF2A64" w:rsidRDefault="00FF2A64" w:rsidP="008F13C0"/>
    <w:p w14:paraId="02E5816E" w14:textId="77777777" w:rsidR="00FF2A64" w:rsidRDefault="00FF2A64" w:rsidP="008F13C0"/>
    <w:p w14:paraId="39A2FC07" w14:textId="77777777" w:rsidR="00FF2A64" w:rsidRDefault="00FF2A64" w:rsidP="008F13C0"/>
    <w:p w14:paraId="3CAB72AF" w14:textId="77777777" w:rsidR="00FF2A64" w:rsidRDefault="00FF2A64" w:rsidP="008F13C0"/>
    <w:p w14:paraId="185B81C3" w14:textId="77777777" w:rsidR="00FF2A64" w:rsidRDefault="00FF2A64" w:rsidP="008F13C0"/>
    <w:p w14:paraId="098DD5AF" w14:textId="77777777" w:rsidR="00FF2A64" w:rsidRDefault="00FF2A64" w:rsidP="008F13C0"/>
    <w:p w14:paraId="5FEA2104" w14:textId="77777777" w:rsidR="0032094F" w:rsidRDefault="0032094F" w:rsidP="008F13C0"/>
    <w:p w14:paraId="34018965" w14:textId="77777777" w:rsidR="0032094F" w:rsidRDefault="0032094F" w:rsidP="008F13C0"/>
    <w:p w14:paraId="3A00B398" w14:textId="77777777" w:rsidR="0032094F" w:rsidRDefault="0032094F" w:rsidP="008F13C0"/>
    <w:p w14:paraId="47F6A822" w14:textId="77777777" w:rsidR="0032094F" w:rsidRDefault="0032094F" w:rsidP="008F13C0"/>
    <w:p w14:paraId="664C245C" w14:textId="22E8DAFD" w:rsidR="00FF2A64" w:rsidRDefault="00FF2A64" w:rsidP="00FF2A64">
      <w:pPr>
        <w:pStyle w:val="Titre2"/>
      </w:pPr>
      <w:bookmarkStart w:id="50" w:name="_Toc483351776"/>
      <w:bookmarkStart w:id="51" w:name="_Toc483746169"/>
      <w:r>
        <w:lastRenderedPageBreak/>
        <w:t>Fonctionnalité : détection de l’utilisation de la télévision</w:t>
      </w:r>
      <w:bookmarkEnd w:id="50"/>
      <w:bookmarkEnd w:id="51"/>
    </w:p>
    <w:p w14:paraId="082505BB" w14:textId="77777777" w:rsidR="00FF2A64" w:rsidRDefault="00FF2A64" w:rsidP="00FF2A64">
      <w:pPr>
        <w:rPr>
          <w:rFonts w:cs="Times New Roman"/>
          <w:b/>
          <w:color w:val="A3648B" w:themeColor="accent5"/>
        </w:rPr>
      </w:pPr>
    </w:p>
    <w:p w14:paraId="515014EF" w14:textId="77777777" w:rsidR="00FF2A64" w:rsidRDefault="00FF2A64" w:rsidP="00FF2A64">
      <w:pPr>
        <w:pStyle w:val="Titre3"/>
      </w:pPr>
      <w:bookmarkStart w:id="52" w:name="_Toc483351777"/>
      <w:bookmarkStart w:id="53" w:name="_Toc483746170"/>
      <w:r w:rsidRPr="00C65D4B">
        <w:t>Objectifs</w:t>
      </w:r>
      <w:bookmarkEnd w:id="52"/>
      <w:bookmarkEnd w:id="53"/>
    </w:p>
    <w:p w14:paraId="579FE8A4" w14:textId="77777777" w:rsidR="00FF2A64" w:rsidRPr="00FF2A64" w:rsidRDefault="00FF2A64" w:rsidP="00FF2A64"/>
    <w:p w14:paraId="083FFA81" w14:textId="28DA5B23" w:rsidR="00FF2A64" w:rsidRPr="00F4613C" w:rsidRDefault="00FF2A64" w:rsidP="006B414C">
      <w:r w:rsidRPr="00F4613C">
        <w:t>L’objectif</w:t>
      </w:r>
      <w:r>
        <w:t xml:space="preserve"> de</w:t>
      </w:r>
      <w:r w:rsidRPr="00F4613C">
        <w:t xml:space="preserve"> cette fonctionnalité est de</w:t>
      </w:r>
      <w:r>
        <w:t xml:space="preserve"> récupérer une durée de visionnage</w:t>
      </w:r>
      <w:r w:rsidR="006B414C">
        <w:t xml:space="preserve"> TV</w:t>
      </w:r>
      <w:r w:rsidRPr="00F4613C">
        <w:t>. Ainsi</w:t>
      </w:r>
      <w:r>
        <w:t>,</w:t>
      </w:r>
      <w:r w:rsidRPr="00F4613C">
        <w:t xml:space="preserve"> </w:t>
      </w:r>
      <w:r>
        <w:t xml:space="preserve">les données générées par cette fonctionnalité </w:t>
      </w:r>
      <w:r w:rsidR="006B414C">
        <w:t xml:space="preserve">permettre d’obtenir des informations </w:t>
      </w:r>
      <w:r w:rsidR="009B25C0">
        <w:t>telles que</w:t>
      </w:r>
      <w:r>
        <w:t xml:space="preserve"> </w:t>
      </w:r>
      <w:r w:rsidRPr="00F4613C">
        <w:t>:</w:t>
      </w:r>
    </w:p>
    <w:p w14:paraId="0E8D297A" w14:textId="77777777" w:rsidR="006B414C" w:rsidRDefault="00FF2A64" w:rsidP="00B36DEA">
      <w:pPr>
        <w:pStyle w:val="Paragraphedeliste"/>
        <w:numPr>
          <w:ilvl w:val="0"/>
          <w:numId w:val="12"/>
        </w:numPr>
        <w:spacing w:before="120"/>
        <w:ind w:left="714" w:hanging="357"/>
      </w:pPr>
      <w:r>
        <w:t>la durée quotidienne passée devant la télévision</w:t>
      </w:r>
      <w:r w:rsidR="006B414C">
        <w:t>.</w:t>
      </w:r>
    </w:p>
    <w:p w14:paraId="312FB711" w14:textId="63B63BC4" w:rsidR="006B414C" w:rsidRDefault="00FF2A64" w:rsidP="00B36DEA">
      <w:pPr>
        <w:pStyle w:val="Paragraphedeliste"/>
        <w:numPr>
          <w:ilvl w:val="0"/>
          <w:numId w:val="12"/>
        </w:numPr>
      </w:pPr>
      <w:r>
        <w:t>une s</w:t>
      </w:r>
      <w:r w:rsidRPr="00F4613C">
        <w:t xml:space="preserve">uccession de plusieurs heures </w:t>
      </w:r>
      <w:r>
        <w:t>de visionnage</w:t>
      </w:r>
      <w:r w:rsidR="006B414C">
        <w:t>.</w:t>
      </w:r>
    </w:p>
    <w:p w14:paraId="291934F6" w14:textId="1B63F611" w:rsidR="00FF2A64" w:rsidRPr="00F4613C" w:rsidRDefault="000C546F" w:rsidP="00B36DEA">
      <w:pPr>
        <w:pStyle w:val="Paragraphedeliste"/>
        <w:numPr>
          <w:ilvl w:val="0"/>
          <w:numId w:val="12"/>
        </w:numPr>
      </w:pPr>
      <w:r>
        <w:t>un visionnage</w:t>
      </w:r>
      <w:r w:rsidR="00FF2A64" w:rsidRPr="00F4613C">
        <w:t xml:space="preserve"> à des heures clés (</w:t>
      </w:r>
      <w:r w:rsidR="00FF2A64">
        <w:t xml:space="preserve">par exemple </w:t>
      </w:r>
      <w:r w:rsidR="00FF2A64" w:rsidRPr="00F4613C">
        <w:t>durant le temps de sommeil, les repas, etc</w:t>
      </w:r>
      <w:r w:rsidR="006B414C">
        <w:t>…</w:t>
      </w:r>
      <w:r w:rsidR="00FF2A64" w:rsidRPr="00F4613C">
        <w:t>)</w:t>
      </w:r>
    </w:p>
    <w:p w14:paraId="471179F0" w14:textId="77777777" w:rsidR="00FF2A64" w:rsidRPr="00F4613C" w:rsidRDefault="00FF2A64" w:rsidP="00FF2A64">
      <w:pPr>
        <w:rPr>
          <w:rFonts w:cs="Times New Roman"/>
        </w:rPr>
      </w:pPr>
    </w:p>
    <w:p w14:paraId="047FCB5A" w14:textId="77777777" w:rsidR="00FF2A64" w:rsidRDefault="00FF2A64" w:rsidP="006B414C">
      <w:pPr>
        <w:pStyle w:val="Titre3"/>
      </w:pPr>
      <w:bookmarkStart w:id="54" w:name="_Toc483351778"/>
      <w:bookmarkStart w:id="55" w:name="_Toc483746171"/>
      <w:r w:rsidRPr="00C65D4B">
        <w:t>Moyens techniques</w:t>
      </w:r>
      <w:bookmarkEnd w:id="54"/>
      <w:bookmarkEnd w:id="55"/>
    </w:p>
    <w:p w14:paraId="769A1D27" w14:textId="77777777" w:rsidR="006B414C" w:rsidRPr="006B414C" w:rsidRDefault="006B414C" w:rsidP="006B414C"/>
    <w:p w14:paraId="35A8E309" w14:textId="724178C2" w:rsidR="00FF2A64" w:rsidRDefault="00FF2A64" w:rsidP="006B414C">
      <w:r>
        <w:t xml:space="preserve">Au </w:t>
      </w:r>
      <w:r w:rsidR="006B414C">
        <w:t>commencement</w:t>
      </w:r>
      <w:r>
        <w:t xml:space="preserve"> du projet, le moyen technique trouvé pour réaliser cette fonctionnalité était une </w:t>
      </w:r>
      <w:r w:rsidR="006B414C">
        <w:t>multi</w:t>
      </w:r>
      <w:r>
        <w:t>prise IP</w:t>
      </w:r>
      <w:r w:rsidR="006B414C">
        <w:rPr>
          <w:rStyle w:val="Appelnotedebasdep"/>
        </w:rPr>
        <w:footnoteReference w:id="11"/>
      </w:r>
      <w:r>
        <w:t xml:space="preserve"> déjà présente au préalable dans la salle. Ainsi, via cette pris</w:t>
      </w:r>
      <w:r w:rsidR="006B414C">
        <w:t xml:space="preserve">e, </w:t>
      </w:r>
      <w:r w:rsidR="002608D2">
        <w:t>il aurait été possible de</w:t>
      </w:r>
      <w:r w:rsidR="006B414C">
        <w:t xml:space="preserve"> suivre l’activité </w:t>
      </w:r>
      <w:r>
        <w:t xml:space="preserve">électrique de la télévision pour savoir à quel moment </w:t>
      </w:r>
      <w:r w:rsidR="002608D2">
        <w:t>elle serait</w:t>
      </w:r>
      <w:r w:rsidR="006B414C">
        <w:t xml:space="preserve"> allumée ou éteinte</w:t>
      </w:r>
      <w:r>
        <w:t xml:space="preserve">. </w:t>
      </w:r>
      <w:r w:rsidR="006B414C">
        <w:t>Même si ce procédé ne semble</w:t>
      </w:r>
      <w:r>
        <w:t xml:space="preserve"> pas difficile à </w:t>
      </w:r>
      <w:r w:rsidR="006B414C">
        <w:t>mettre en place</w:t>
      </w:r>
      <w:r>
        <w:t xml:space="preserve">, </w:t>
      </w:r>
      <w:r w:rsidR="006B414C">
        <w:t>il</w:t>
      </w:r>
      <w:r>
        <w:t xml:space="preserve"> nous était compl</w:t>
      </w:r>
      <w:r w:rsidR="006B414C">
        <w:t>è</w:t>
      </w:r>
      <w:r>
        <w:t xml:space="preserve">tement </w:t>
      </w:r>
      <w:r w:rsidR="006B414C">
        <w:t>inconnu</w:t>
      </w:r>
      <w:r>
        <w:t>. Dans un manque de temps</w:t>
      </w:r>
      <w:r w:rsidR="002608D2">
        <w:t>,</w:t>
      </w:r>
      <w:r>
        <w:t xml:space="preserve"> une autre solution</w:t>
      </w:r>
      <w:r w:rsidR="006B414C">
        <w:t xml:space="preserve"> technique</w:t>
      </w:r>
      <w:r w:rsidR="002608D2">
        <w:t xml:space="preserve"> </w:t>
      </w:r>
      <w:r>
        <w:t>plus rapide à développer</w:t>
      </w:r>
      <w:r w:rsidR="002608D2">
        <w:t xml:space="preserve"> a été privilégiée</w:t>
      </w:r>
      <w:r>
        <w:t>.</w:t>
      </w:r>
    </w:p>
    <w:p w14:paraId="08D13618" w14:textId="77777777" w:rsidR="00AA4E64" w:rsidRDefault="00AA4E64" w:rsidP="006B414C"/>
    <w:p w14:paraId="4F3055A3" w14:textId="5860C018" w:rsidR="00AA4E64" w:rsidRDefault="00FF2A64" w:rsidP="00FF2A64">
      <w:pPr>
        <w:rPr>
          <w:rFonts w:cs="Times New Roman"/>
        </w:rPr>
      </w:pPr>
      <w:r>
        <w:t xml:space="preserve">Ce moyen technique est un traitement d’images via une caméra déjà présente dans le LaboVision. </w:t>
      </w:r>
      <w:r w:rsidR="001876F5">
        <w:t>I</w:t>
      </w:r>
      <w:r>
        <w:t xml:space="preserve">l s’agit de la caméra </w:t>
      </w:r>
      <w:r w:rsidR="001876F5">
        <w:t>n°</w:t>
      </w:r>
      <w:r>
        <w:t xml:space="preserve">1 </w:t>
      </w:r>
      <w:r w:rsidR="00C87DDB" w:rsidRPr="00C87DDB">
        <w:t>(voir figure n°</w:t>
      </w:r>
      <w:r w:rsidR="00C87DDB">
        <w:t>2</w:t>
      </w:r>
      <w:r w:rsidR="00C87DDB" w:rsidRPr="0033420A">
        <w:t xml:space="preserve">, </w:t>
      </w:r>
      <w:r w:rsidR="0033420A" w:rsidRPr="0033420A">
        <w:t>page 8</w:t>
      </w:r>
      <w:r w:rsidRPr="00C87DDB">
        <w:t>). Comme</w:t>
      </w:r>
      <w:r>
        <w:t xml:space="preserve"> le montre </w:t>
      </w:r>
      <w:r w:rsidRPr="002652A8">
        <w:t xml:space="preserve">la </w:t>
      </w:r>
      <w:r w:rsidR="00C87DDB" w:rsidRPr="002652A8">
        <w:t>figure n°1</w:t>
      </w:r>
      <w:r w:rsidR="00C87DDB">
        <w:t xml:space="preserve"> </w:t>
      </w:r>
      <w:r w:rsidR="0033420A" w:rsidRPr="0033420A">
        <w:t>page 8</w:t>
      </w:r>
      <w:r w:rsidR="002652A8" w:rsidRPr="0033420A">
        <w:t>,</w:t>
      </w:r>
      <w:r w:rsidR="002652A8">
        <w:t xml:space="preserve"> elle possède</w:t>
      </w:r>
      <w:r>
        <w:t xml:space="preserve"> une vision quasi-globale de la pièce.</w:t>
      </w:r>
      <w:r w:rsidR="00AA4E64">
        <w:t xml:space="preserve"> </w:t>
      </w:r>
      <w:r w:rsidRPr="00F4613C">
        <w:rPr>
          <w:rFonts w:cs="Times New Roman"/>
        </w:rPr>
        <w:t>Cette caméra a été choisie</w:t>
      </w:r>
      <w:r w:rsidR="00AA4E64">
        <w:rPr>
          <w:rFonts w:cs="Times New Roman"/>
        </w:rPr>
        <w:t xml:space="preserve"> préférentiellement parmi les 3 disponibles car :</w:t>
      </w:r>
    </w:p>
    <w:p w14:paraId="6C9C316B" w14:textId="71937711" w:rsidR="00AA4E64" w:rsidRPr="00AA4E64" w:rsidRDefault="00FF2A64" w:rsidP="00B36DEA">
      <w:pPr>
        <w:pStyle w:val="Paragraphedeliste"/>
        <w:numPr>
          <w:ilvl w:val="0"/>
          <w:numId w:val="13"/>
        </w:numPr>
        <w:spacing w:before="120"/>
        <w:ind w:left="777" w:hanging="357"/>
      </w:pPr>
      <w:r w:rsidRPr="00AA4E64">
        <w:rPr>
          <w:rFonts w:cs="Times New Roman"/>
        </w:rPr>
        <w:t xml:space="preserve">elle donne une vue </w:t>
      </w:r>
      <w:r w:rsidR="00AA4E64">
        <w:rPr>
          <w:rFonts w:cs="Times New Roman"/>
        </w:rPr>
        <w:t xml:space="preserve">suffisamment dégagée </w:t>
      </w:r>
      <w:r w:rsidRPr="00AA4E64">
        <w:rPr>
          <w:rFonts w:cs="Times New Roman"/>
        </w:rPr>
        <w:t xml:space="preserve">sur la télévision </w:t>
      </w:r>
      <w:r w:rsidR="00AA4E64">
        <w:rPr>
          <w:rFonts w:cs="Times New Roman"/>
        </w:rPr>
        <w:t>permettant</w:t>
      </w:r>
      <w:r w:rsidRPr="00AA4E64">
        <w:rPr>
          <w:rFonts w:cs="Times New Roman"/>
        </w:rPr>
        <w:t xml:space="preserve"> un traitement d’images </w:t>
      </w:r>
      <w:r w:rsidR="001876F5">
        <w:rPr>
          <w:rFonts w:cs="Times New Roman"/>
        </w:rPr>
        <w:t>correct</w:t>
      </w:r>
      <w:r w:rsidR="00AA4E64">
        <w:rPr>
          <w:rFonts w:cs="Times New Roman"/>
        </w:rPr>
        <w:t>.</w:t>
      </w:r>
    </w:p>
    <w:p w14:paraId="5131FBD7" w14:textId="05767FF1" w:rsidR="00FF2A64" w:rsidRPr="00AA4E64" w:rsidRDefault="00FF2A64" w:rsidP="00B36DEA">
      <w:pPr>
        <w:pStyle w:val="Paragraphedeliste"/>
        <w:numPr>
          <w:ilvl w:val="0"/>
          <w:numId w:val="13"/>
        </w:numPr>
      </w:pPr>
      <w:r w:rsidRPr="00AA4E64">
        <w:rPr>
          <w:rFonts w:cs="Times New Roman"/>
        </w:rPr>
        <w:t>elle est statique donc l’emplacement de la télévision sur l’image traitée sera toujours la même</w:t>
      </w:r>
      <w:r w:rsidR="00AA4E64">
        <w:rPr>
          <w:rFonts w:cs="Times New Roman"/>
        </w:rPr>
        <w:t>, sauf si la caméra ou la télévision change</w:t>
      </w:r>
      <w:r w:rsidR="001876F5">
        <w:rPr>
          <w:rFonts w:cs="Times New Roman"/>
        </w:rPr>
        <w:t>nt</w:t>
      </w:r>
      <w:r w:rsidR="00AA4E64">
        <w:rPr>
          <w:rFonts w:cs="Times New Roman"/>
        </w:rPr>
        <w:t xml:space="preserve"> de place (</w:t>
      </w:r>
      <w:r w:rsidR="001876F5">
        <w:rPr>
          <w:rFonts w:cs="Times New Roman"/>
        </w:rPr>
        <w:t xml:space="preserve">cas </w:t>
      </w:r>
      <w:r w:rsidR="00AA4E64">
        <w:rPr>
          <w:rFonts w:cs="Times New Roman"/>
        </w:rPr>
        <w:t>non envisagé)</w:t>
      </w:r>
      <w:r w:rsidRPr="00AA4E64">
        <w:rPr>
          <w:rFonts w:cs="Times New Roman"/>
        </w:rPr>
        <w:t>.</w:t>
      </w:r>
    </w:p>
    <w:p w14:paraId="3477AFFC" w14:textId="77777777" w:rsidR="00AA4E64" w:rsidRPr="00AA4E64" w:rsidRDefault="00AA4E64" w:rsidP="00AA4E64"/>
    <w:p w14:paraId="059759F9" w14:textId="40A3E6D4" w:rsidR="00FF2A64" w:rsidRDefault="001876F5" w:rsidP="00FF2A64">
      <w:pPr>
        <w:rPr>
          <w:rFonts w:cs="Times New Roman"/>
        </w:rPr>
      </w:pPr>
      <w:r>
        <w:rPr>
          <w:rFonts w:cs="Times New Roman"/>
        </w:rPr>
        <w:t>La technologie</w:t>
      </w:r>
      <w:r w:rsidR="00FF2A64">
        <w:rPr>
          <w:rFonts w:cs="Times New Roman"/>
        </w:rPr>
        <w:t xml:space="preserve"> </w:t>
      </w:r>
      <w:r w:rsidR="00FF2A64" w:rsidRPr="00CB32B0">
        <w:rPr>
          <w:rFonts w:cs="Times New Roman"/>
        </w:rPr>
        <w:t>OpenCV</w:t>
      </w:r>
      <w:r w:rsidR="00FF2A64">
        <w:rPr>
          <w:rStyle w:val="Appelnotedebasdep"/>
          <w:rFonts w:cs="Times New Roman"/>
        </w:rPr>
        <w:footnoteReference w:id="12"/>
      </w:r>
      <w:r>
        <w:rPr>
          <w:rFonts w:cs="Times New Roman"/>
        </w:rPr>
        <w:t xml:space="preserve"> a été utilisée pour ce traitement d’images</w:t>
      </w:r>
      <w:r w:rsidR="003F6429">
        <w:rPr>
          <w:rFonts w:cs="Times New Roman"/>
        </w:rPr>
        <w:t>. Sa prise en main</w:t>
      </w:r>
      <w:r w:rsidR="00FF2A64">
        <w:rPr>
          <w:rFonts w:cs="Times New Roman"/>
        </w:rPr>
        <w:t xml:space="preserve"> fut plutôt rapide</w:t>
      </w:r>
      <w:r w:rsidR="003F6429">
        <w:rPr>
          <w:rFonts w:cs="Times New Roman"/>
        </w:rPr>
        <w:t xml:space="preserve"> puisque nous avons suivi des travaux pratiques à l’ISEN la concernant</w:t>
      </w:r>
      <w:r w:rsidR="00FF2A64">
        <w:rPr>
          <w:rFonts w:cs="Times New Roman"/>
        </w:rPr>
        <w:t>.</w:t>
      </w:r>
      <w:r w:rsidR="000C136B">
        <w:rPr>
          <w:rFonts w:cs="Times New Roman"/>
        </w:rPr>
        <w:t xml:space="preserve"> </w:t>
      </w:r>
      <w:r w:rsidR="003F6429">
        <w:rPr>
          <w:rFonts w:cs="Times New Roman"/>
        </w:rPr>
        <w:t>La documentation officielle est également riche en information</w:t>
      </w:r>
      <w:r w:rsidR="000C136B">
        <w:rPr>
          <w:rFonts w:cs="Times New Roman"/>
        </w:rPr>
        <w:t xml:space="preserve"> (voir le lien [3]</w:t>
      </w:r>
      <w:r w:rsidR="000C136B" w:rsidRPr="000C136B">
        <w:rPr>
          <w:rFonts w:cs="Times New Roman"/>
        </w:rPr>
        <w:t xml:space="preserve"> de la bibliographie page 33).</w:t>
      </w:r>
    </w:p>
    <w:p w14:paraId="1A636A65" w14:textId="77777777" w:rsidR="00FF2A64" w:rsidRDefault="00FF2A64" w:rsidP="00FF2A64">
      <w:pPr>
        <w:rPr>
          <w:rFonts w:cs="Times New Roman"/>
          <w:b/>
          <w:color w:val="A3648B" w:themeColor="accent5"/>
        </w:rPr>
      </w:pPr>
    </w:p>
    <w:p w14:paraId="72F55C5C" w14:textId="77777777" w:rsidR="00FF2A64" w:rsidRDefault="00FF2A64" w:rsidP="00AA4E64">
      <w:pPr>
        <w:pStyle w:val="Titre3"/>
      </w:pPr>
      <w:bookmarkStart w:id="56" w:name="_Toc483351779"/>
      <w:bookmarkStart w:id="57" w:name="_Toc483746172"/>
      <w:r w:rsidRPr="00C65D4B">
        <w:t>Développement</w:t>
      </w:r>
      <w:bookmarkEnd w:id="56"/>
      <w:bookmarkEnd w:id="57"/>
    </w:p>
    <w:p w14:paraId="781FADD6" w14:textId="77777777" w:rsidR="00AA4E64" w:rsidRPr="00AA4E64" w:rsidRDefault="00AA4E64" w:rsidP="00AA4E64"/>
    <w:p w14:paraId="49E5340D" w14:textId="36F8CC4A" w:rsidR="00FF2A64" w:rsidRDefault="00FF2A64" w:rsidP="00FF2A64">
      <w:pPr>
        <w:rPr>
          <w:rFonts w:cs="Times New Roman"/>
        </w:rPr>
      </w:pPr>
      <w:r>
        <w:rPr>
          <w:rFonts w:cs="Times New Roman"/>
        </w:rPr>
        <w:t>Pour connaître l’état de la télévision (</w:t>
      </w:r>
      <w:r w:rsidR="00D2629A">
        <w:rPr>
          <w:rFonts w:cs="Times New Roman"/>
        </w:rPr>
        <w:t xml:space="preserve">allumée / éteinte), </w:t>
      </w:r>
      <w:r>
        <w:rPr>
          <w:rFonts w:cs="Times New Roman"/>
        </w:rPr>
        <w:t xml:space="preserve">le </w:t>
      </w:r>
      <w:r w:rsidR="00AA4E64">
        <w:rPr>
          <w:rFonts w:cs="Times New Roman"/>
        </w:rPr>
        <w:t>flux vidéo de la caméra choisie</w:t>
      </w:r>
      <w:r w:rsidR="00D2629A">
        <w:rPr>
          <w:rFonts w:cs="Times New Roman"/>
        </w:rPr>
        <w:t xml:space="preserve"> est récupéré</w:t>
      </w:r>
      <w:r w:rsidR="00AA4E64">
        <w:rPr>
          <w:rFonts w:cs="Times New Roman"/>
        </w:rPr>
        <w:t xml:space="preserve">. Ce flux vidéo est en fait un flux d’images par seconde. Afin de </w:t>
      </w:r>
      <w:r w:rsidR="00D2629A">
        <w:rPr>
          <w:rFonts w:cs="Times New Roman"/>
        </w:rPr>
        <w:t>déterminer cet état</w:t>
      </w:r>
      <w:r w:rsidR="006D2A0B">
        <w:rPr>
          <w:rFonts w:cs="Times New Roman"/>
        </w:rPr>
        <w:t xml:space="preserve">, </w:t>
      </w:r>
      <w:r w:rsidR="00E30D24" w:rsidRPr="00E30D24">
        <w:rPr>
          <w:rFonts w:cs="Times New Roman"/>
        </w:rPr>
        <w:t>5</w:t>
      </w:r>
      <w:r w:rsidR="006D2A0B">
        <w:rPr>
          <w:rFonts w:cs="Times New Roman"/>
        </w:rPr>
        <w:t xml:space="preserve"> étapes sont nécessaires.</w:t>
      </w:r>
    </w:p>
    <w:p w14:paraId="5A4F801D" w14:textId="77777777" w:rsidR="006D2A0B" w:rsidRDefault="006D2A0B" w:rsidP="00FF2A64">
      <w:pPr>
        <w:rPr>
          <w:rFonts w:cs="Times New Roman"/>
        </w:rPr>
      </w:pPr>
    </w:p>
    <w:p w14:paraId="36F2CC86" w14:textId="73B1D616" w:rsidR="006D2A0B" w:rsidRPr="006D2A0B" w:rsidRDefault="006D2A0B" w:rsidP="00FF2A64">
      <w:pPr>
        <w:rPr>
          <w:u w:val="single"/>
        </w:rPr>
      </w:pPr>
      <w:r w:rsidRPr="008D0D3B">
        <w:rPr>
          <w:u w:val="single"/>
        </w:rPr>
        <w:t>1</w:t>
      </w:r>
      <w:r w:rsidRPr="008D0D3B">
        <w:rPr>
          <w:u w:val="single"/>
          <w:vertAlign w:val="superscript"/>
        </w:rPr>
        <w:t>ère</w:t>
      </w:r>
      <w:r w:rsidRPr="008D0D3B">
        <w:rPr>
          <w:u w:val="single"/>
        </w:rPr>
        <w:t xml:space="preserve"> étape :</w:t>
      </w:r>
    </w:p>
    <w:p w14:paraId="721DA56A" w14:textId="77777777" w:rsidR="006D2A0B" w:rsidRDefault="006D2A0B" w:rsidP="00FF2A64">
      <w:pPr>
        <w:rPr>
          <w:rFonts w:cs="Times New Roman"/>
        </w:rPr>
      </w:pPr>
    </w:p>
    <w:p w14:paraId="52A222EA" w14:textId="6BED8FA3" w:rsidR="00A142E5" w:rsidRDefault="006A114C" w:rsidP="006D2A0B">
      <w:pPr>
        <w:rPr>
          <w:rFonts w:cs="Times New Roman"/>
        </w:rPr>
      </w:pPr>
      <w:r>
        <w:rPr>
          <w:rFonts w:cs="Times New Roman"/>
        </w:rPr>
        <w:t>U</w:t>
      </w:r>
      <w:r w:rsidR="00FF2A64" w:rsidRPr="006D2A0B">
        <w:rPr>
          <w:rFonts w:cs="Times New Roman"/>
        </w:rPr>
        <w:t>n filtre</w:t>
      </w:r>
      <w:r w:rsidR="006D2A0B" w:rsidRPr="006D2A0B">
        <w:rPr>
          <w:rFonts w:cs="Times New Roman"/>
        </w:rPr>
        <w:t xml:space="preserve"> noir et blanc</w:t>
      </w:r>
      <w:r>
        <w:rPr>
          <w:rFonts w:cs="Times New Roman"/>
        </w:rPr>
        <w:t xml:space="preserve"> est appliqué</w:t>
      </w:r>
      <w:r w:rsidR="00FF2A64" w:rsidRPr="006D2A0B">
        <w:rPr>
          <w:rFonts w:cs="Times New Roman"/>
        </w:rPr>
        <w:t xml:space="preserve"> </w:t>
      </w:r>
      <w:r w:rsidR="00AA4E64" w:rsidRPr="006D2A0B">
        <w:rPr>
          <w:rFonts w:cs="Times New Roman"/>
        </w:rPr>
        <w:t>à chaque image du flux</w:t>
      </w:r>
      <w:r w:rsidR="00FF2A64" w:rsidRPr="006D2A0B">
        <w:rPr>
          <w:rFonts w:cs="Times New Roman"/>
        </w:rPr>
        <w:t xml:space="preserve">. En effet, </w:t>
      </w:r>
      <w:r w:rsidR="006D2A0B" w:rsidRPr="006D2A0B">
        <w:rPr>
          <w:rFonts w:cs="Times New Roman"/>
        </w:rPr>
        <w:t>chaque image</w:t>
      </w:r>
      <w:r w:rsidR="00FF2A64" w:rsidRPr="006D2A0B">
        <w:rPr>
          <w:rFonts w:cs="Times New Roman"/>
        </w:rPr>
        <w:t xml:space="preserve"> est définie par un nombre de pixels en largeur et en hauteur, chaque pixel étant codé sur 3 canaux : Rouge/Vert/Bleu. La combinaison de ces 3 canaux donne une couleur au pixel. Dans notre cas, il</w:t>
      </w:r>
      <w:r w:rsidR="003800E6">
        <w:rPr>
          <w:rFonts w:cs="Times New Roman"/>
        </w:rPr>
        <w:t xml:space="preserve"> est compliqué de s’intéresser aux</w:t>
      </w:r>
      <w:r w:rsidR="00FF2A64" w:rsidRPr="006D2A0B">
        <w:rPr>
          <w:rFonts w:cs="Times New Roman"/>
        </w:rPr>
        <w:t xml:space="preserve"> 3 canaux en même temps afin de déterminer l’état de la télévision. De ce fait, le filtre </w:t>
      </w:r>
      <w:r w:rsidR="00FF2A64" w:rsidRPr="006D2A0B">
        <w:rPr>
          <w:rFonts w:cs="Times New Roman"/>
        </w:rPr>
        <w:lastRenderedPageBreak/>
        <w:t>appliqué permet de convertir l’image en teintes de gris. L’image ne contient donc</w:t>
      </w:r>
      <w:r w:rsidR="006D2A0B">
        <w:rPr>
          <w:rFonts w:cs="Times New Roman"/>
        </w:rPr>
        <w:t xml:space="preserve"> plus que des pixels avec un niveau de gris</w:t>
      </w:r>
      <w:r w:rsidR="00FF2A64" w:rsidRPr="006D2A0B">
        <w:rPr>
          <w:rFonts w:cs="Times New Roman"/>
        </w:rPr>
        <w:t xml:space="preserve">, phénomène visible </w:t>
      </w:r>
      <w:r w:rsidR="00BF0BA1">
        <w:rPr>
          <w:rFonts w:cs="Times New Roman"/>
        </w:rPr>
        <w:t>sur cette</w:t>
      </w:r>
      <w:r w:rsidR="00FF2A64" w:rsidRPr="00A142E5">
        <w:rPr>
          <w:rFonts w:cs="Times New Roman"/>
        </w:rPr>
        <w:t xml:space="preserve"> </w:t>
      </w:r>
      <w:r w:rsidR="00A142E5" w:rsidRPr="00A142E5">
        <w:rPr>
          <w:rFonts w:cs="Times New Roman"/>
        </w:rPr>
        <w:t>figure n°9</w:t>
      </w:r>
      <w:r w:rsidR="00BF0BA1">
        <w:rPr>
          <w:rFonts w:cs="Times New Roman"/>
        </w:rPr>
        <w:t xml:space="preserve"> </w:t>
      </w:r>
      <w:r w:rsidR="00A142E5">
        <w:rPr>
          <w:rFonts w:cs="Times New Roman"/>
        </w:rPr>
        <w:t>:</w:t>
      </w:r>
    </w:p>
    <w:p w14:paraId="7B9E329B" w14:textId="77777777" w:rsidR="00A142E5" w:rsidRDefault="00A142E5" w:rsidP="006D2A0B">
      <w:pPr>
        <w:rPr>
          <w:rFonts w:cs="Times New Roman"/>
        </w:rPr>
      </w:pPr>
    </w:p>
    <w:p w14:paraId="0E7DDF0E" w14:textId="0625014F" w:rsidR="00A142E5" w:rsidRDefault="00A142E5" w:rsidP="00A142E5">
      <w:pPr>
        <w:jc w:val="center"/>
        <w:rPr>
          <w:rFonts w:cs="Times New Roman"/>
        </w:rPr>
      </w:pPr>
      <w:r>
        <w:rPr>
          <w:rFonts w:cs="Times New Roman"/>
          <w:noProof/>
          <w:lang w:eastAsia="fr-FR"/>
        </w:rPr>
        <w:drawing>
          <wp:inline distT="0" distB="0" distL="0" distR="0" wp14:anchorId="54AFDAF6" wp14:editId="796FF019">
            <wp:extent cx="4591691" cy="258163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intes_gris.PNG"/>
                    <pic:cNvPicPr/>
                  </pic:nvPicPr>
                  <pic:blipFill>
                    <a:blip r:embed="rId18">
                      <a:extLst>
                        <a:ext uri="{28A0092B-C50C-407E-A947-70E740481C1C}">
                          <a14:useLocalDpi xmlns:a14="http://schemas.microsoft.com/office/drawing/2010/main" val="0"/>
                        </a:ext>
                      </a:extLst>
                    </a:blip>
                    <a:stretch>
                      <a:fillRect/>
                    </a:stretch>
                  </pic:blipFill>
                  <pic:spPr>
                    <a:xfrm>
                      <a:off x="0" y="0"/>
                      <a:ext cx="4591691" cy="2581635"/>
                    </a:xfrm>
                    <a:prstGeom prst="rect">
                      <a:avLst/>
                    </a:prstGeom>
                  </pic:spPr>
                </pic:pic>
              </a:graphicData>
            </a:graphic>
          </wp:inline>
        </w:drawing>
      </w:r>
    </w:p>
    <w:p w14:paraId="2C752BB9" w14:textId="18432489" w:rsidR="00FF2A64" w:rsidRPr="00BF0BA1" w:rsidRDefault="00A142E5" w:rsidP="00BF0BA1">
      <w:pPr>
        <w:pStyle w:val="Lgende"/>
        <w:pBdr>
          <w:bottom w:val="single" w:sz="8" w:space="8" w:color="FFFFFF" w:themeColor="background1"/>
        </w:pBdr>
      </w:pPr>
      <w:bookmarkStart w:id="58" w:name="_Toc483755374"/>
      <w:r>
        <w:t xml:space="preserve">Figure </w:t>
      </w:r>
      <w:r>
        <w:fldChar w:fldCharType="begin"/>
      </w:r>
      <w:r>
        <w:instrText xml:space="preserve"> SEQ Figure \* ARABIC </w:instrText>
      </w:r>
      <w:r>
        <w:fldChar w:fldCharType="separate"/>
      </w:r>
      <w:r w:rsidR="00D71571">
        <w:rPr>
          <w:noProof/>
        </w:rPr>
        <w:t>9</w:t>
      </w:r>
      <w:r>
        <w:fldChar w:fldCharType="end"/>
      </w:r>
      <w:r>
        <w:t xml:space="preserve"> - </w:t>
      </w:r>
      <w:r w:rsidRPr="005A2415">
        <w:t>Image en noir et blanc (teintes de gris)</w:t>
      </w:r>
      <w:bookmarkEnd w:id="58"/>
    </w:p>
    <w:p w14:paraId="4A0A3647" w14:textId="77777777" w:rsidR="00EE17D5" w:rsidRDefault="00EE17D5" w:rsidP="00FF2A64">
      <w:pPr>
        <w:rPr>
          <w:u w:val="single"/>
        </w:rPr>
      </w:pPr>
    </w:p>
    <w:p w14:paraId="4278A802" w14:textId="29D22B45" w:rsidR="00A142E5" w:rsidRDefault="00A142E5" w:rsidP="00FF2A64">
      <w:pPr>
        <w:rPr>
          <w:u w:val="single"/>
        </w:rPr>
      </w:pPr>
      <w:r w:rsidRPr="008D0D3B">
        <w:rPr>
          <w:u w:val="single"/>
        </w:rPr>
        <w:t>2</w:t>
      </w:r>
      <w:r w:rsidRPr="008D0D3B">
        <w:rPr>
          <w:u w:val="single"/>
          <w:vertAlign w:val="superscript"/>
        </w:rPr>
        <w:t>ème</w:t>
      </w:r>
      <w:r w:rsidRPr="008D0D3B">
        <w:rPr>
          <w:u w:val="single"/>
        </w:rPr>
        <w:t xml:space="preserve"> étape :</w:t>
      </w:r>
    </w:p>
    <w:p w14:paraId="7ED2C809" w14:textId="77777777" w:rsidR="00A142E5" w:rsidRPr="00A142E5" w:rsidRDefault="00A142E5" w:rsidP="00FF2A64">
      <w:pPr>
        <w:rPr>
          <w:u w:val="single"/>
        </w:rPr>
      </w:pPr>
    </w:p>
    <w:p w14:paraId="0894C60D" w14:textId="682F0BCB" w:rsidR="00BF0BA1" w:rsidRDefault="00296194" w:rsidP="00FF2A64">
      <w:pPr>
        <w:rPr>
          <w:rFonts w:cs="Times New Roman"/>
        </w:rPr>
      </w:pPr>
      <w:r>
        <w:rPr>
          <w:rFonts w:cs="Times New Roman"/>
        </w:rPr>
        <w:t>U</w:t>
      </w:r>
      <w:r w:rsidR="00FF2A64">
        <w:rPr>
          <w:rFonts w:cs="Times New Roman"/>
        </w:rPr>
        <w:t>ne zone de l’image où se trouve l’écran de la télévision</w:t>
      </w:r>
      <w:r>
        <w:rPr>
          <w:rFonts w:cs="Times New Roman"/>
        </w:rPr>
        <w:t xml:space="preserve"> est découpée</w:t>
      </w:r>
      <w:r w:rsidR="00FF2A64">
        <w:rPr>
          <w:rFonts w:cs="Times New Roman"/>
        </w:rPr>
        <w:t xml:space="preserve">. Du fait de l’angle de la télévision sur l’image, on ne travaille que sur une partie de l’écran de la </w:t>
      </w:r>
      <w:r w:rsidR="00BF0BA1">
        <w:rPr>
          <w:rFonts w:cs="Times New Roman"/>
        </w:rPr>
        <w:t>télévision.</w:t>
      </w:r>
    </w:p>
    <w:p w14:paraId="677C6F16" w14:textId="380D54D0" w:rsidR="00BF0BA1" w:rsidRDefault="00BF0BA1" w:rsidP="00FF2A64">
      <w:pPr>
        <w:rPr>
          <w:rFonts w:cs="Times New Roman"/>
        </w:rPr>
      </w:pPr>
      <w:r>
        <w:rPr>
          <w:rFonts w:cs="Times New Roman"/>
        </w:rPr>
        <w:t>Cette découpe est avantageuse : elle permet d’éviter certains parasites</w:t>
      </w:r>
      <w:r w:rsidR="00FF2A64">
        <w:rPr>
          <w:rFonts w:cs="Times New Roman"/>
        </w:rPr>
        <w:t xml:space="preserve"> </w:t>
      </w:r>
      <w:r>
        <w:rPr>
          <w:rFonts w:cs="Times New Roman"/>
        </w:rPr>
        <w:t>et minimise les ressources nécessaires au traitement d’images car le zone de travail est réduite.</w:t>
      </w:r>
      <w:r w:rsidR="0087771A">
        <w:rPr>
          <w:rFonts w:cs="Times New Roman"/>
        </w:rPr>
        <w:t xml:space="preserve"> La </w:t>
      </w:r>
      <w:r w:rsidR="0087771A" w:rsidRPr="00BF0BA1">
        <w:rPr>
          <w:rFonts w:cs="Times New Roman"/>
        </w:rPr>
        <w:t>figure n°10</w:t>
      </w:r>
      <w:r w:rsidR="0087771A">
        <w:rPr>
          <w:rFonts w:cs="Times New Roman"/>
        </w:rPr>
        <w:t xml:space="preserve"> ci-dessous illustre la découpe réalisée à partir de l’image de la figure n°9 ci-dessus :</w:t>
      </w:r>
    </w:p>
    <w:p w14:paraId="41C292C7" w14:textId="77777777" w:rsidR="0033420A" w:rsidRDefault="0033420A" w:rsidP="00FF2A64">
      <w:pPr>
        <w:rPr>
          <w:rFonts w:cs="Times New Roman"/>
        </w:rPr>
      </w:pPr>
    </w:p>
    <w:p w14:paraId="7998A7D8" w14:textId="77777777" w:rsidR="00FF2A64" w:rsidRDefault="00FF2A64" w:rsidP="00FF2A64">
      <w:pPr>
        <w:jc w:val="center"/>
        <w:rPr>
          <w:rFonts w:cs="Times New Roman"/>
        </w:rPr>
      </w:pPr>
      <w:r>
        <w:rPr>
          <w:rFonts w:cs="Times New Roman"/>
          <w:noProof/>
          <w:lang w:eastAsia="fr-FR"/>
        </w:rPr>
        <w:drawing>
          <wp:inline distT="0" distB="0" distL="0" distR="0" wp14:anchorId="65677DB3" wp14:editId="4E4E1A49">
            <wp:extent cx="666843" cy="85737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v_croq.PNG"/>
                    <pic:cNvPicPr/>
                  </pic:nvPicPr>
                  <pic:blipFill>
                    <a:blip r:embed="rId19">
                      <a:extLst>
                        <a:ext uri="{28A0092B-C50C-407E-A947-70E740481C1C}">
                          <a14:useLocalDpi xmlns:a14="http://schemas.microsoft.com/office/drawing/2010/main" val="0"/>
                        </a:ext>
                      </a:extLst>
                    </a:blip>
                    <a:stretch>
                      <a:fillRect/>
                    </a:stretch>
                  </pic:blipFill>
                  <pic:spPr>
                    <a:xfrm>
                      <a:off x="0" y="0"/>
                      <a:ext cx="666843" cy="857370"/>
                    </a:xfrm>
                    <a:prstGeom prst="rect">
                      <a:avLst/>
                    </a:prstGeom>
                  </pic:spPr>
                </pic:pic>
              </a:graphicData>
            </a:graphic>
          </wp:inline>
        </w:drawing>
      </w:r>
    </w:p>
    <w:p w14:paraId="785D8407" w14:textId="18E941B5" w:rsidR="00FF2A64" w:rsidRDefault="00BF0BA1" w:rsidP="0019474B">
      <w:pPr>
        <w:pStyle w:val="Lgende"/>
        <w:pBdr>
          <w:bottom w:val="single" w:sz="8" w:space="11" w:color="FFFFFF" w:themeColor="background1"/>
        </w:pBdr>
      </w:pPr>
      <w:bookmarkStart w:id="59" w:name="_Toc483755375"/>
      <w:r>
        <w:t xml:space="preserve">Figure </w:t>
      </w:r>
      <w:r>
        <w:fldChar w:fldCharType="begin"/>
      </w:r>
      <w:r>
        <w:instrText xml:space="preserve"> SEQ Figure \* ARABIC </w:instrText>
      </w:r>
      <w:r>
        <w:fldChar w:fldCharType="separate"/>
      </w:r>
      <w:r w:rsidR="00D71571">
        <w:rPr>
          <w:noProof/>
        </w:rPr>
        <w:t>10</w:t>
      </w:r>
      <w:r>
        <w:fldChar w:fldCharType="end"/>
      </w:r>
      <w:r>
        <w:t xml:space="preserve"> - S</w:t>
      </w:r>
      <w:r w:rsidR="00C620D1">
        <w:t>ection de l’écran TV</w:t>
      </w:r>
      <w:r w:rsidR="0019474B">
        <w:t xml:space="preserve"> (éteint)</w:t>
      </w:r>
      <w:r w:rsidRPr="002902A5">
        <w:t xml:space="preserve"> déterminant l’état de celle-ci</w:t>
      </w:r>
      <w:bookmarkEnd w:id="59"/>
    </w:p>
    <w:p w14:paraId="04D1297F" w14:textId="77777777" w:rsidR="00EE17D5" w:rsidRDefault="00EE17D5" w:rsidP="00BF0BA1">
      <w:pPr>
        <w:rPr>
          <w:u w:val="single"/>
        </w:rPr>
      </w:pPr>
    </w:p>
    <w:p w14:paraId="48C63721" w14:textId="25A5211C" w:rsidR="00BF0BA1" w:rsidRDefault="00BF0BA1" w:rsidP="00BF0BA1">
      <w:pPr>
        <w:rPr>
          <w:u w:val="single"/>
        </w:rPr>
      </w:pPr>
      <w:r>
        <w:rPr>
          <w:u w:val="single"/>
        </w:rPr>
        <w:t>3</w:t>
      </w:r>
      <w:r w:rsidRPr="008D0D3B">
        <w:rPr>
          <w:u w:val="single"/>
          <w:vertAlign w:val="superscript"/>
        </w:rPr>
        <w:t>ème</w:t>
      </w:r>
      <w:r w:rsidRPr="008D0D3B">
        <w:rPr>
          <w:u w:val="single"/>
        </w:rPr>
        <w:t xml:space="preserve"> étape :</w:t>
      </w:r>
    </w:p>
    <w:p w14:paraId="5F91F16B" w14:textId="77777777" w:rsidR="00BF0BA1" w:rsidRDefault="00BF0BA1" w:rsidP="00BF0BA1">
      <w:pPr>
        <w:rPr>
          <w:u w:val="single"/>
        </w:rPr>
      </w:pPr>
    </w:p>
    <w:p w14:paraId="3D4D189E" w14:textId="07814D24" w:rsidR="0007737C" w:rsidRDefault="0007737C" w:rsidP="00BF0BA1">
      <w:pPr>
        <w:rPr>
          <w:rFonts w:cs="Times New Roman"/>
        </w:rPr>
      </w:pPr>
      <w:r>
        <w:rPr>
          <w:rFonts w:cs="Times New Roman"/>
        </w:rPr>
        <w:t>Après avoir réalisé cette découpe, il faut établir la valeur moyenne des pixels de cette région.</w:t>
      </w:r>
    </w:p>
    <w:p w14:paraId="1E0A2D87" w14:textId="77777777" w:rsidR="0007737C" w:rsidRDefault="0007737C" w:rsidP="00BF0BA1">
      <w:pPr>
        <w:rPr>
          <w:u w:val="single"/>
        </w:rPr>
      </w:pPr>
    </w:p>
    <w:p w14:paraId="4A7E14D3" w14:textId="486C3FD9" w:rsidR="00EE17D5" w:rsidRDefault="00BF0BA1" w:rsidP="00BF0BA1">
      <w:pPr>
        <w:rPr>
          <w:rFonts w:cs="Times New Roman"/>
        </w:rPr>
      </w:pPr>
      <w:r>
        <w:rPr>
          <w:rFonts w:cs="Times New Roman"/>
        </w:rPr>
        <w:t>Les pixe</w:t>
      </w:r>
      <w:r w:rsidRPr="006D2A0B">
        <w:rPr>
          <w:rFonts w:cs="Times New Roman"/>
        </w:rPr>
        <w:t>ls</w:t>
      </w:r>
      <w:r>
        <w:rPr>
          <w:rFonts w:cs="Times New Roman"/>
        </w:rPr>
        <w:t xml:space="preserve"> de l’image en teintes de gris</w:t>
      </w:r>
      <w:r w:rsidRPr="006D2A0B">
        <w:rPr>
          <w:rFonts w:cs="Times New Roman"/>
        </w:rPr>
        <w:t xml:space="preserve"> sont définis par une valeur allant d</w:t>
      </w:r>
      <w:r w:rsidR="00837DAB">
        <w:rPr>
          <w:rFonts w:cs="Times New Roman"/>
        </w:rPr>
        <w:t>e 0 à 255 (0 étant le noir et 25</w:t>
      </w:r>
      <w:r w:rsidRPr="006D2A0B">
        <w:rPr>
          <w:rFonts w:cs="Times New Roman"/>
        </w:rPr>
        <w:t xml:space="preserve">5 étant le blanc). Lorsque la télévision est éteinte, la valeur </w:t>
      </w:r>
      <w:r w:rsidR="00EE17D5">
        <w:rPr>
          <w:rFonts w:cs="Times New Roman"/>
        </w:rPr>
        <w:t xml:space="preserve">moyenne des pixels de cette région </w:t>
      </w:r>
      <w:r>
        <w:rPr>
          <w:rFonts w:cs="Times New Roman"/>
        </w:rPr>
        <w:t xml:space="preserve">varie entre 10 et 20 lorsque la télévision est éteinte. </w:t>
      </w:r>
      <w:r w:rsidR="0007737C">
        <w:rPr>
          <w:rFonts w:cs="Times New Roman"/>
        </w:rPr>
        <w:t>Cette moyenne se calcule en additionnant toutes les valeurs des pix</w:t>
      </w:r>
      <w:r w:rsidR="00DA1910">
        <w:rPr>
          <w:rFonts w:cs="Times New Roman"/>
        </w:rPr>
        <w:t xml:space="preserve">els </w:t>
      </w:r>
      <w:r w:rsidR="00EE17D5">
        <w:rPr>
          <w:rFonts w:cs="Times New Roman"/>
        </w:rPr>
        <w:t>puis en divisant</w:t>
      </w:r>
      <w:r w:rsidR="0007737C">
        <w:rPr>
          <w:rFonts w:cs="Times New Roman"/>
        </w:rPr>
        <w:t xml:space="preserve"> par le nombre de pixels</w:t>
      </w:r>
      <w:r w:rsidR="00EE17D5">
        <w:rPr>
          <w:rFonts w:cs="Times New Roman"/>
        </w:rPr>
        <w:t>.</w:t>
      </w:r>
    </w:p>
    <w:p w14:paraId="29DCE3C6" w14:textId="4C7BBD27" w:rsidR="00BF0BA1" w:rsidRDefault="00DA1910" w:rsidP="00BF0BA1">
      <w:pPr>
        <w:rPr>
          <w:rFonts w:cs="Times New Roman"/>
        </w:rPr>
      </w:pPr>
      <w:r>
        <w:rPr>
          <w:rFonts w:cs="Times New Roman"/>
        </w:rPr>
        <w:t>Le</w:t>
      </w:r>
      <w:r w:rsidR="00BF0BA1">
        <w:rPr>
          <w:rFonts w:cs="Times New Roman"/>
        </w:rPr>
        <w:t xml:space="preserve"> seuil</w:t>
      </w:r>
      <w:r>
        <w:rPr>
          <w:rFonts w:cs="Times New Roman"/>
        </w:rPr>
        <w:t xml:space="preserve"> choisi</w:t>
      </w:r>
      <w:r w:rsidR="00BF0BA1">
        <w:rPr>
          <w:rFonts w:cs="Times New Roman"/>
        </w:rPr>
        <w:t xml:space="preserve"> à dépasser </w:t>
      </w:r>
      <w:r>
        <w:rPr>
          <w:rFonts w:cs="Times New Roman"/>
        </w:rPr>
        <w:t>est</w:t>
      </w:r>
      <w:r w:rsidR="00BF0BA1">
        <w:rPr>
          <w:rFonts w:cs="Times New Roman"/>
        </w:rPr>
        <w:t xml:space="preserve"> 25.</w:t>
      </w:r>
      <w:r w:rsidR="0007737C">
        <w:rPr>
          <w:rFonts w:cs="Times New Roman"/>
        </w:rPr>
        <w:t xml:space="preserve"> Si la valeur moyenne des pixels dépasse ce seuil, la télévision est considérée comme allumée</w:t>
      </w:r>
      <w:r w:rsidR="00EE17D5">
        <w:rPr>
          <w:rFonts w:cs="Times New Roman"/>
        </w:rPr>
        <w:t>. Sinon, elle est éteinte.</w:t>
      </w:r>
    </w:p>
    <w:p w14:paraId="42146127" w14:textId="77777777" w:rsidR="00DA1910" w:rsidRDefault="00DA1910" w:rsidP="00BF0BA1">
      <w:pPr>
        <w:rPr>
          <w:rFonts w:cs="Times New Roman"/>
        </w:rPr>
      </w:pPr>
    </w:p>
    <w:p w14:paraId="22DFE2CC" w14:textId="77777777" w:rsidR="00DA1910" w:rsidRDefault="00DA1910" w:rsidP="00BF0BA1">
      <w:pPr>
        <w:rPr>
          <w:rFonts w:cs="Times New Roman"/>
        </w:rPr>
      </w:pPr>
    </w:p>
    <w:p w14:paraId="4B09B3FD" w14:textId="28BAFD9E" w:rsidR="00EE17D5" w:rsidRDefault="00EE17D5" w:rsidP="00EE17D5">
      <w:pPr>
        <w:rPr>
          <w:u w:val="single"/>
        </w:rPr>
      </w:pPr>
      <w:r>
        <w:rPr>
          <w:u w:val="single"/>
        </w:rPr>
        <w:lastRenderedPageBreak/>
        <w:t>4</w:t>
      </w:r>
      <w:r w:rsidRPr="008D0D3B">
        <w:rPr>
          <w:u w:val="single"/>
          <w:vertAlign w:val="superscript"/>
        </w:rPr>
        <w:t>ème</w:t>
      </w:r>
      <w:r w:rsidRPr="008D0D3B">
        <w:rPr>
          <w:u w:val="single"/>
        </w:rPr>
        <w:t xml:space="preserve"> étape :</w:t>
      </w:r>
    </w:p>
    <w:p w14:paraId="73B2ACB2" w14:textId="77777777" w:rsidR="0007737C" w:rsidRDefault="0007737C" w:rsidP="00FF2A64">
      <w:pPr>
        <w:rPr>
          <w:rFonts w:cs="Times New Roman"/>
        </w:rPr>
      </w:pPr>
    </w:p>
    <w:p w14:paraId="5F59E2BB" w14:textId="77777777" w:rsidR="00EE17D5" w:rsidRDefault="00FF2A64" w:rsidP="00FF2A64">
      <w:pPr>
        <w:rPr>
          <w:rFonts w:cs="Times New Roman"/>
        </w:rPr>
      </w:pPr>
      <w:r>
        <w:rPr>
          <w:rFonts w:cs="Times New Roman"/>
        </w:rPr>
        <w:t>Cette méthode n’est pas parfaite car des parasites peuvent venir entraver la détection</w:t>
      </w:r>
      <w:r w:rsidR="00EE17D5">
        <w:rPr>
          <w:rFonts w:cs="Times New Roman"/>
        </w:rPr>
        <w:t xml:space="preserve"> de ces pixels</w:t>
      </w:r>
      <w:r>
        <w:rPr>
          <w:rFonts w:cs="Times New Roman"/>
        </w:rPr>
        <w:t xml:space="preserve"> et donner </w:t>
      </w:r>
      <w:r w:rsidR="00EE17D5">
        <w:rPr>
          <w:rFonts w:cs="Times New Roman"/>
        </w:rPr>
        <w:t>une</w:t>
      </w:r>
      <w:r>
        <w:rPr>
          <w:rFonts w:cs="Times New Roman"/>
        </w:rPr>
        <w:t xml:space="preserve"> mauvais</w:t>
      </w:r>
      <w:r w:rsidR="00EE17D5">
        <w:rPr>
          <w:rFonts w:cs="Times New Roman"/>
        </w:rPr>
        <w:t>e</w:t>
      </w:r>
      <w:r>
        <w:rPr>
          <w:rFonts w:cs="Times New Roman"/>
        </w:rPr>
        <w:t xml:space="preserve"> analyse de l’état de la télévision. </w:t>
      </w:r>
      <w:r w:rsidR="00EE17D5">
        <w:rPr>
          <w:rFonts w:cs="Times New Roman"/>
        </w:rPr>
        <w:t>Parmi ces parasites, nous retrouvons :</w:t>
      </w:r>
    </w:p>
    <w:p w14:paraId="0CF0D6F1" w14:textId="62C6B8D0" w:rsidR="00EE17D5" w:rsidRDefault="00FF2A64" w:rsidP="00B36DEA">
      <w:pPr>
        <w:pStyle w:val="Paragraphedeliste"/>
        <w:numPr>
          <w:ilvl w:val="0"/>
          <w:numId w:val="14"/>
        </w:numPr>
        <w:spacing w:before="120"/>
        <w:ind w:left="714" w:hanging="357"/>
        <w:rPr>
          <w:rFonts w:cs="Times New Roman"/>
        </w:rPr>
      </w:pPr>
      <w:r w:rsidRPr="00EE17D5">
        <w:rPr>
          <w:rFonts w:cs="Times New Roman"/>
        </w:rPr>
        <w:t xml:space="preserve">le reflet d’objets </w:t>
      </w:r>
      <w:r w:rsidR="00E45A65">
        <w:rPr>
          <w:rFonts w:cs="Times New Roman"/>
        </w:rPr>
        <w:t>sur</w:t>
      </w:r>
      <w:r w:rsidRPr="00EE17D5">
        <w:rPr>
          <w:rFonts w:cs="Times New Roman"/>
        </w:rPr>
        <w:t xml:space="preserve"> la </w:t>
      </w:r>
      <w:r w:rsidR="00EE17D5">
        <w:rPr>
          <w:rFonts w:cs="Times New Roman"/>
        </w:rPr>
        <w:t>télévision.</w:t>
      </w:r>
    </w:p>
    <w:p w14:paraId="43DE89DB" w14:textId="77777777" w:rsidR="00EE17D5" w:rsidRDefault="00FF2A64" w:rsidP="00B36DEA">
      <w:pPr>
        <w:pStyle w:val="Paragraphedeliste"/>
        <w:numPr>
          <w:ilvl w:val="0"/>
          <w:numId w:val="14"/>
        </w:numPr>
        <w:rPr>
          <w:rFonts w:cs="Times New Roman"/>
        </w:rPr>
      </w:pPr>
      <w:r w:rsidRPr="00EE17D5">
        <w:rPr>
          <w:rFonts w:cs="Times New Roman"/>
        </w:rPr>
        <w:t>le passage d’un</w:t>
      </w:r>
      <w:r w:rsidR="00EE17D5">
        <w:rPr>
          <w:rFonts w:cs="Times New Roman"/>
        </w:rPr>
        <w:t>e personne devant la télévision.</w:t>
      </w:r>
    </w:p>
    <w:p w14:paraId="59793EC1" w14:textId="7CACDD8C" w:rsidR="00EE17D5" w:rsidRDefault="00FF2A64" w:rsidP="00B36DEA">
      <w:pPr>
        <w:pStyle w:val="Paragraphedeliste"/>
        <w:numPr>
          <w:ilvl w:val="0"/>
          <w:numId w:val="14"/>
        </w:numPr>
        <w:rPr>
          <w:rFonts w:cs="Times New Roman"/>
        </w:rPr>
      </w:pPr>
      <w:r w:rsidRPr="00EE17D5">
        <w:rPr>
          <w:rFonts w:cs="Times New Roman"/>
        </w:rPr>
        <w:t xml:space="preserve">un moment de </w:t>
      </w:r>
      <w:r w:rsidR="00EE17D5">
        <w:rPr>
          <w:rFonts w:cs="Times New Roman"/>
        </w:rPr>
        <w:t>noir dû à un film ou à une pub</w:t>
      </w:r>
      <w:r w:rsidR="00E45A65">
        <w:rPr>
          <w:rFonts w:cs="Times New Roman"/>
        </w:rPr>
        <w:t>licité</w:t>
      </w:r>
      <w:r w:rsidR="00EE17D5">
        <w:rPr>
          <w:rFonts w:cs="Times New Roman"/>
        </w:rPr>
        <w:t>.</w:t>
      </w:r>
    </w:p>
    <w:p w14:paraId="4A18202A" w14:textId="77777777" w:rsidR="00EE17D5" w:rsidRDefault="00EE17D5" w:rsidP="00EE17D5">
      <w:pPr>
        <w:rPr>
          <w:rFonts w:cs="Times New Roman"/>
        </w:rPr>
      </w:pPr>
    </w:p>
    <w:p w14:paraId="470E2F3B" w14:textId="2AA7F02B" w:rsidR="00EE17D5" w:rsidRDefault="00FF2A64" w:rsidP="00EE17D5">
      <w:pPr>
        <w:rPr>
          <w:rFonts w:cs="Times New Roman"/>
        </w:rPr>
      </w:pPr>
      <w:r w:rsidRPr="00EE17D5">
        <w:rPr>
          <w:rFonts w:cs="Times New Roman"/>
        </w:rPr>
        <w:t xml:space="preserve">Des conditions ont été mises en place afin des </w:t>
      </w:r>
      <w:r w:rsidR="00EE17D5">
        <w:rPr>
          <w:rFonts w:cs="Times New Roman"/>
        </w:rPr>
        <w:t>minimiser</w:t>
      </w:r>
      <w:r w:rsidRPr="00EE17D5">
        <w:rPr>
          <w:rFonts w:cs="Times New Roman"/>
        </w:rPr>
        <w:t xml:space="preserve"> </w:t>
      </w:r>
      <w:r w:rsidR="00EE17D5">
        <w:rPr>
          <w:rFonts w:cs="Times New Roman"/>
        </w:rPr>
        <w:t xml:space="preserve">l’impact de ces parasites. </w:t>
      </w:r>
      <w:r w:rsidRPr="00EE17D5">
        <w:rPr>
          <w:rFonts w:cs="Times New Roman"/>
        </w:rPr>
        <w:t xml:space="preserve">Pour qu’un enregistrement </w:t>
      </w:r>
      <w:r w:rsidR="00EE17D5">
        <w:rPr>
          <w:rFonts w:cs="Times New Roman"/>
        </w:rPr>
        <w:t xml:space="preserve">de visionnage TV </w:t>
      </w:r>
      <w:r w:rsidRPr="00EE17D5">
        <w:rPr>
          <w:rFonts w:cs="Times New Roman"/>
        </w:rPr>
        <w:t xml:space="preserve">soit </w:t>
      </w:r>
      <w:r w:rsidR="00EE17D5">
        <w:rPr>
          <w:rFonts w:cs="Times New Roman"/>
        </w:rPr>
        <w:t>valide</w:t>
      </w:r>
      <w:r w:rsidR="00E7052D">
        <w:rPr>
          <w:rFonts w:cs="Times New Roman"/>
        </w:rPr>
        <w:t xml:space="preserve"> et comptabilisé</w:t>
      </w:r>
      <w:r w:rsidRPr="00EE17D5">
        <w:rPr>
          <w:rFonts w:cs="Times New Roman"/>
        </w:rPr>
        <w:t xml:space="preserve">, </w:t>
      </w:r>
      <w:r w:rsidR="00EE17D5">
        <w:rPr>
          <w:rFonts w:cs="Times New Roman"/>
        </w:rPr>
        <w:t>deux conditions sont nécessaires :</w:t>
      </w:r>
    </w:p>
    <w:p w14:paraId="2CB2166A" w14:textId="4C518686" w:rsidR="00EE17D5" w:rsidRDefault="00EE17D5" w:rsidP="00B36DEA">
      <w:pPr>
        <w:pStyle w:val="Paragraphedeliste"/>
        <w:numPr>
          <w:ilvl w:val="0"/>
          <w:numId w:val="15"/>
        </w:numPr>
        <w:spacing w:before="120"/>
        <w:ind w:left="714" w:hanging="357"/>
        <w:rPr>
          <w:rFonts w:cs="Times New Roman"/>
        </w:rPr>
      </w:pPr>
      <w:r>
        <w:rPr>
          <w:rFonts w:cs="Times New Roman"/>
        </w:rPr>
        <w:t>condition de démarrage : la moyenne des pixels doit être supérieure au seuil</w:t>
      </w:r>
      <w:r w:rsidR="00FF2A64" w:rsidRPr="00EE17D5">
        <w:rPr>
          <w:rFonts w:cs="Times New Roman"/>
        </w:rPr>
        <w:t xml:space="preserve"> </w:t>
      </w:r>
      <w:r>
        <w:rPr>
          <w:rFonts w:cs="Times New Roman"/>
        </w:rPr>
        <w:t>pendant</w:t>
      </w:r>
      <w:r w:rsidR="00FF2A64" w:rsidRPr="00EE17D5">
        <w:rPr>
          <w:rFonts w:cs="Times New Roman"/>
        </w:rPr>
        <w:t xml:space="preserve"> 5 secondes</w:t>
      </w:r>
      <w:r>
        <w:rPr>
          <w:rFonts w:cs="Times New Roman"/>
        </w:rPr>
        <w:t xml:space="preserve"> afin de considérer un début d’activité de visionnage TV.</w:t>
      </w:r>
    </w:p>
    <w:p w14:paraId="184F09C2" w14:textId="61FD5C91" w:rsidR="00E7052D" w:rsidRDefault="00DB728B" w:rsidP="00B36DEA">
      <w:pPr>
        <w:pStyle w:val="Paragraphedeliste"/>
        <w:numPr>
          <w:ilvl w:val="0"/>
          <w:numId w:val="15"/>
        </w:numPr>
        <w:rPr>
          <w:rFonts w:cs="Times New Roman"/>
        </w:rPr>
      </w:pPr>
      <w:r>
        <w:rPr>
          <w:rFonts w:cs="Times New Roman"/>
        </w:rPr>
        <w:t>c</w:t>
      </w:r>
      <w:r w:rsidR="00EE17D5">
        <w:rPr>
          <w:rFonts w:cs="Times New Roman"/>
        </w:rPr>
        <w:t xml:space="preserve">ondition d’extinction : </w:t>
      </w:r>
      <w:r w:rsidR="00E7052D">
        <w:rPr>
          <w:rFonts w:cs="Times New Roman"/>
        </w:rPr>
        <w:t>la moyenne des pixels doit être inférieure au seuil</w:t>
      </w:r>
      <w:r w:rsidR="00E7052D" w:rsidRPr="00EE17D5">
        <w:rPr>
          <w:rFonts w:cs="Times New Roman"/>
        </w:rPr>
        <w:t xml:space="preserve"> </w:t>
      </w:r>
      <w:r w:rsidR="00E7052D">
        <w:rPr>
          <w:rFonts w:cs="Times New Roman"/>
        </w:rPr>
        <w:t>pendant</w:t>
      </w:r>
      <w:r w:rsidR="00E7052D" w:rsidRPr="00EE17D5">
        <w:rPr>
          <w:rFonts w:cs="Times New Roman"/>
        </w:rPr>
        <w:t xml:space="preserve"> 5 secondes</w:t>
      </w:r>
      <w:r w:rsidR="00E7052D">
        <w:rPr>
          <w:rFonts w:cs="Times New Roman"/>
        </w:rPr>
        <w:t xml:space="preserve"> afin de considérer une fin d’activité de visionnage TV.</w:t>
      </w:r>
    </w:p>
    <w:p w14:paraId="5326C61F" w14:textId="77777777" w:rsidR="00E7052D" w:rsidRPr="00E7052D" w:rsidRDefault="00E7052D" w:rsidP="00E7052D">
      <w:pPr>
        <w:rPr>
          <w:rFonts w:cs="Times New Roman"/>
        </w:rPr>
      </w:pPr>
    </w:p>
    <w:p w14:paraId="39059F63" w14:textId="03628295" w:rsidR="00FF2A64" w:rsidRDefault="00FF2A64" w:rsidP="00E7052D">
      <w:pPr>
        <w:rPr>
          <w:rFonts w:cs="Times New Roman"/>
        </w:rPr>
      </w:pPr>
      <w:r w:rsidRPr="00E7052D">
        <w:rPr>
          <w:rFonts w:cs="Times New Roman"/>
        </w:rPr>
        <w:t>Dans le cas où ces cri</w:t>
      </w:r>
      <w:r w:rsidR="00E7052D">
        <w:rPr>
          <w:rFonts w:cs="Times New Roman"/>
        </w:rPr>
        <w:t>tères ne sont pas respectés, l’activité de visionnage TV n’est soit pas démarrée (allumage succinct de la télévision pendant moins de 5 secondes) ou soit pas stoppée (</w:t>
      </w:r>
      <w:r w:rsidR="00E7052D" w:rsidRPr="00EE17D5">
        <w:rPr>
          <w:rFonts w:cs="Times New Roman"/>
        </w:rPr>
        <w:t xml:space="preserve">moment de </w:t>
      </w:r>
      <w:r w:rsidR="00E7052D">
        <w:rPr>
          <w:rFonts w:cs="Times New Roman"/>
        </w:rPr>
        <w:t>noir durant moins de 5 secondes).</w:t>
      </w:r>
    </w:p>
    <w:p w14:paraId="4B0DFB2E" w14:textId="77777777" w:rsidR="00E7052D" w:rsidRDefault="00E7052D" w:rsidP="00E7052D">
      <w:pPr>
        <w:rPr>
          <w:rFonts w:cs="Times New Roman"/>
        </w:rPr>
      </w:pPr>
    </w:p>
    <w:p w14:paraId="65CAE062" w14:textId="77777777" w:rsidR="00E7052D" w:rsidRDefault="00E7052D" w:rsidP="00E7052D">
      <w:pPr>
        <w:rPr>
          <w:u w:val="single"/>
        </w:rPr>
      </w:pPr>
      <w:r>
        <w:rPr>
          <w:u w:val="single"/>
        </w:rPr>
        <w:t>5</w:t>
      </w:r>
      <w:r w:rsidRPr="008D0D3B">
        <w:rPr>
          <w:u w:val="single"/>
          <w:vertAlign w:val="superscript"/>
        </w:rPr>
        <w:t>ème</w:t>
      </w:r>
      <w:r w:rsidRPr="008D0D3B">
        <w:rPr>
          <w:u w:val="single"/>
        </w:rPr>
        <w:t xml:space="preserve"> étape :</w:t>
      </w:r>
    </w:p>
    <w:p w14:paraId="330EF9ED" w14:textId="77777777" w:rsidR="00E7052D" w:rsidRDefault="00E7052D" w:rsidP="00E7052D">
      <w:pPr>
        <w:rPr>
          <w:u w:val="single"/>
        </w:rPr>
      </w:pPr>
    </w:p>
    <w:p w14:paraId="7269F437" w14:textId="06B4307D" w:rsidR="00E7052D" w:rsidRPr="00E7052D" w:rsidRDefault="00E7052D" w:rsidP="00E7052D">
      <w:r>
        <w:t>Transmission des données d’une activité de visionnage TV (date de début et date de fin</w:t>
      </w:r>
      <w:r w:rsidRPr="00B56740">
        <w:t>) sur le réseau comme illu</w:t>
      </w:r>
      <w:r>
        <w:t>stré sur la figure n°</w:t>
      </w:r>
      <w:r w:rsidRPr="0033420A">
        <w:t xml:space="preserve">5 </w:t>
      </w:r>
      <w:r w:rsidR="0033420A" w:rsidRPr="0033420A">
        <w:t>page 12</w:t>
      </w:r>
      <w:r w:rsidRPr="0033420A">
        <w:t>.</w:t>
      </w:r>
    </w:p>
    <w:p w14:paraId="1A99F630" w14:textId="77777777" w:rsidR="00FF2A64" w:rsidRDefault="00FF2A64" w:rsidP="00FF2A64">
      <w:pPr>
        <w:rPr>
          <w:rFonts w:cs="Times New Roman"/>
        </w:rPr>
      </w:pPr>
    </w:p>
    <w:p w14:paraId="0EBC49D6" w14:textId="77777777" w:rsidR="00E45A65" w:rsidRDefault="00E45A65" w:rsidP="00FF2A64">
      <w:pPr>
        <w:rPr>
          <w:rFonts w:cs="Times New Roman"/>
        </w:rPr>
      </w:pPr>
    </w:p>
    <w:p w14:paraId="36BD99B3" w14:textId="7CE6F731" w:rsidR="00E7052D" w:rsidRDefault="00E7052D" w:rsidP="00E7052D">
      <w:pPr>
        <w:pStyle w:val="Titre3"/>
      </w:pPr>
      <w:bookmarkStart w:id="60" w:name="_Toc483351780"/>
      <w:bookmarkStart w:id="61" w:name="_Toc483746173"/>
      <w:r>
        <w:t>Tests (scénarios)</w:t>
      </w:r>
      <w:bookmarkEnd w:id="60"/>
      <w:bookmarkEnd w:id="61"/>
    </w:p>
    <w:p w14:paraId="43A61E9F" w14:textId="77777777" w:rsidR="00E7052D" w:rsidRPr="00E7052D" w:rsidRDefault="00E7052D" w:rsidP="00E7052D"/>
    <w:p w14:paraId="22BE355B" w14:textId="541C95AB" w:rsidR="00E7052D" w:rsidRPr="00E7052D" w:rsidRDefault="00E7052D" w:rsidP="00FF2A64">
      <w:pPr>
        <w:rPr>
          <w:rFonts w:cs="Times New Roman"/>
        </w:rPr>
      </w:pPr>
      <w:r>
        <w:rPr>
          <w:rFonts w:cs="Times New Roman"/>
        </w:rPr>
        <w:t xml:space="preserve">Une fois le développement fini, une série de scénarios </w:t>
      </w:r>
      <w:r w:rsidR="00E45A65">
        <w:rPr>
          <w:rFonts w:cs="Times New Roman"/>
        </w:rPr>
        <w:t xml:space="preserve">a été mise en place </w:t>
      </w:r>
      <w:r>
        <w:rPr>
          <w:rFonts w:cs="Times New Roman"/>
        </w:rPr>
        <w:t>permettant de tester et de vérifier le bon fonctionnement de cette détection.</w:t>
      </w:r>
    </w:p>
    <w:p w14:paraId="56F18211" w14:textId="77777777" w:rsidR="00E7052D" w:rsidRDefault="00E7052D" w:rsidP="00FF2A64">
      <w:pPr>
        <w:rPr>
          <w:rFonts w:cs="Times New Roman"/>
          <w:b/>
          <w:color w:val="A3648B" w:themeColor="accent5"/>
        </w:rPr>
      </w:pPr>
    </w:p>
    <w:p w14:paraId="4F5D97D0" w14:textId="5A0689FB" w:rsidR="00FF2A64" w:rsidRDefault="00E45A65" w:rsidP="00FF2A64">
      <w:pPr>
        <w:rPr>
          <w:rFonts w:cs="Times New Roman"/>
        </w:rPr>
      </w:pPr>
      <w:r>
        <w:rPr>
          <w:rFonts w:cs="Times New Roman"/>
        </w:rPr>
        <w:t>U</w:t>
      </w:r>
      <w:r w:rsidR="00FF2A64">
        <w:rPr>
          <w:rFonts w:cs="Times New Roman"/>
        </w:rPr>
        <w:t>n maximum de cas possibles</w:t>
      </w:r>
      <w:r>
        <w:rPr>
          <w:rFonts w:cs="Times New Roman"/>
        </w:rPr>
        <w:t xml:space="preserve"> a été envisagé</w:t>
      </w:r>
      <w:r w:rsidR="00FF2A64">
        <w:rPr>
          <w:rFonts w:cs="Times New Roman"/>
        </w:rPr>
        <w:t xml:space="preserve">. </w:t>
      </w:r>
      <w:r>
        <w:rPr>
          <w:rFonts w:cs="Times New Roman"/>
        </w:rPr>
        <w:t>Ces cas ont également été testés</w:t>
      </w:r>
      <w:r w:rsidR="00E7052D">
        <w:rPr>
          <w:rFonts w:cs="Times New Roman"/>
        </w:rPr>
        <w:t xml:space="preserve"> </w:t>
      </w:r>
      <w:r w:rsidR="00FF2A64">
        <w:rPr>
          <w:rFonts w:cs="Times New Roman"/>
        </w:rPr>
        <w:t>dans le noir, c’est-à-dire sans lumière dans la pièce.</w:t>
      </w:r>
    </w:p>
    <w:p w14:paraId="6002D047" w14:textId="77777777" w:rsidR="00E7052D" w:rsidRDefault="00E7052D" w:rsidP="00FF2A64">
      <w:pPr>
        <w:rPr>
          <w:rFonts w:cs="Times New Roman"/>
        </w:rPr>
      </w:pPr>
    </w:p>
    <w:p w14:paraId="4F7E9CE4" w14:textId="068EF1B6" w:rsidR="00FF2A64" w:rsidRDefault="00FF2A64" w:rsidP="00FF2A64">
      <w:pPr>
        <w:rPr>
          <w:rFonts w:cs="Times New Roman"/>
        </w:rPr>
      </w:pPr>
      <w:r>
        <w:rPr>
          <w:rFonts w:cs="Times New Roman"/>
        </w:rPr>
        <w:t>Aucun bug n’a été remarqué.</w:t>
      </w:r>
      <w:r w:rsidR="00E7052D">
        <w:rPr>
          <w:rFonts w:cs="Times New Roman"/>
        </w:rPr>
        <w:t xml:space="preserve"> </w:t>
      </w:r>
      <w:r w:rsidR="00E45A65">
        <w:rPr>
          <w:rFonts w:cs="Times New Roman"/>
        </w:rPr>
        <w:t>Des remarques ont été notées</w:t>
      </w:r>
      <w:r w:rsidR="00E7052D">
        <w:rPr>
          <w:rFonts w:cs="Times New Roman"/>
        </w:rPr>
        <w:t xml:space="preserve"> pour certain</w:t>
      </w:r>
      <w:r>
        <w:rPr>
          <w:rFonts w:cs="Times New Roman"/>
        </w:rPr>
        <w:t xml:space="preserve">s </w:t>
      </w:r>
      <w:r w:rsidR="00E7052D">
        <w:rPr>
          <w:rFonts w:cs="Times New Roman"/>
        </w:rPr>
        <w:t>scénarios</w:t>
      </w:r>
      <w:r>
        <w:rPr>
          <w:rFonts w:cs="Times New Roman"/>
        </w:rPr>
        <w:t>.</w:t>
      </w:r>
      <w:r w:rsidR="00E7052D">
        <w:rPr>
          <w:rFonts w:cs="Times New Roman"/>
        </w:rPr>
        <w:t xml:space="preserve"> </w:t>
      </w:r>
      <w:r>
        <w:rPr>
          <w:rFonts w:cs="Times New Roman"/>
        </w:rPr>
        <w:t>Tous les scénarios testés ont été référencés dans le tableau ci-de</w:t>
      </w:r>
      <w:r w:rsidR="00E7052D">
        <w:rPr>
          <w:rFonts w:cs="Times New Roman"/>
        </w:rPr>
        <w:t>ssous</w:t>
      </w:r>
      <w:r w:rsidR="002C5A87">
        <w:rPr>
          <w:rFonts w:cs="Times New Roman"/>
        </w:rPr>
        <w:t> :</w:t>
      </w:r>
    </w:p>
    <w:p w14:paraId="7021B4EE" w14:textId="77777777" w:rsidR="002C5A87" w:rsidRPr="002C5A87" w:rsidRDefault="002C5A87" w:rsidP="00FF2A64">
      <w:pPr>
        <w:rPr>
          <w:rFonts w:cs="Times New Roman"/>
        </w:rPr>
      </w:pPr>
    </w:p>
    <w:tbl>
      <w:tblPr>
        <w:tblStyle w:val="Grilledutableau"/>
        <w:tblW w:w="0" w:type="auto"/>
        <w:tblLook w:val="04A0" w:firstRow="1" w:lastRow="0" w:firstColumn="1" w:lastColumn="0" w:noHBand="0" w:noVBand="1"/>
      </w:tblPr>
      <w:tblGrid>
        <w:gridCol w:w="1812"/>
        <w:gridCol w:w="2294"/>
        <w:gridCol w:w="851"/>
        <w:gridCol w:w="2141"/>
        <w:gridCol w:w="1964"/>
      </w:tblGrid>
      <w:tr w:rsidR="00FF2A64" w14:paraId="534BB686" w14:textId="77777777" w:rsidTr="005615FE">
        <w:trPr>
          <w:trHeight w:val="746"/>
        </w:trPr>
        <w:tc>
          <w:tcPr>
            <w:tcW w:w="1812" w:type="dxa"/>
            <w:shd w:val="clear" w:color="auto" w:fill="D9D9D9" w:themeFill="background1" w:themeFillShade="D9"/>
          </w:tcPr>
          <w:p w14:paraId="4755C6EC" w14:textId="77777777" w:rsidR="00FF2A64" w:rsidRPr="00A851FB" w:rsidRDefault="00FF2A64" w:rsidP="00E7052D">
            <w:pPr>
              <w:tabs>
                <w:tab w:val="center" w:pos="1024"/>
                <w:tab w:val="right" w:pos="2049"/>
              </w:tabs>
              <w:jc w:val="center"/>
              <w:rPr>
                <w:rFonts w:cs="Times New Roman"/>
              </w:rPr>
            </w:pPr>
            <w:r w:rsidRPr="00A851FB">
              <w:rPr>
                <w:rFonts w:cs="Times New Roman"/>
              </w:rPr>
              <w:t>Scénario</w:t>
            </w:r>
          </w:p>
        </w:tc>
        <w:tc>
          <w:tcPr>
            <w:tcW w:w="2294" w:type="dxa"/>
            <w:shd w:val="clear" w:color="auto" w:fill="D9D9D9" w:themeFill="background1" w:themeFillShade="D9"/>
          </w:tcPr>
          <w:p w14:paraId="40BD1B62" w14:textId="77777777" w:rsidR="00FF2A64" w:rsidRPr="00A851FB" w:rsidRDefault="00FF2A64" w:rsidP="00E7052D">
            <w:pPr>
              <w:jc w:val="center"/>
              <w:rPr>
                <w:rFonts w:cs="Times New Roman"/>
              </w:rPr>
            </w:pPr>
            <w:r>
              <w:rPr>
                <w:rFonts w:cs="Times New Roman"/>
              </w:rPr>
              <w:t>But du scénario</w:t>
            </w:r>
          </w:p>
        </w:tc>
        <w:tc>
          <w:tcPr>
            <w:tcW w:w="851" w:type="dxa"/>
            <w:shd w:val="clear" w:color="auto" w:fill="D9D9D9" w:themeFill="background1" w:themeFillShade="D9"/>
          </w:tcPr>
          <w:p w14:paraId="31D05BAA" w14:textId="0C205D6F" w:rsidR="00FF2A64" w:rsidRPr="00BC3F6F" w:rsidRDefault="005615FE" w:rsidP="00E7052D">
            <w:pPr>
              <w:jc w:val="center"/>
              <w:rPr>
                <w:rFonts w:cs="Times New Roman"/>
                <w:color w:val="FF0000"/>
              </w:rPr>
            </w:pPr>
            <w:r>
              <w:rPr>
                <w:rFonts w:cs="Times New Roman"/>
                <w:color w:val="00B050"/>
              </w:rPr>
              <w:t>OK</w:t>
            </w:r>
            <w:r w:rsidR="00FF2A64" w:rsidRPr="00BC3F6F">
              <w:rPr>
                <w:rFonts w:cs="Times New Roman"/>
                <w:color w:val="FF0000"/>
              </w:rPr>
              <w:t xml:space="preserve"> KO</w:t>
            </w:r>
          </w:p>
        </w:tc>
        <w:tc>
          <w:tcPr>
            <w:tcW w:w="2141" w:type="dxa"/>
            <w:shd w:val="clear" w:color="auto" w:fill="D9D9D9" w:themeFill="background1" w:themeFillShade="D9"/>
          </w:tcPr>
          <w:p w14:paraId="2159532A" w14:textId="77777777" w:rsidR="00FF2A64" w:rsidRPr="00BC3F6F" w:rsidRDefault="00FF2A64" w:rsidP="00E7052D">
            <w:pPr>
              <w:jc w:val="center"/>
              <w:rPr>
                <w:rFonts w:cs="Times New Roman"/>
                <w:color w:val="FF0000"/>
              </w:rPr>
            </w:pPr>
            <w:r>
              <w:rPr>
                <w:rFonts w:cs="Times New Roman"/>
              </w:rPr>
              <w:t xml:space="preserve">Bug(s) </w:t>
            </w:r>
            <w:r w:rsidRPr="006D7D91">
              <w:rPr>
                <w:rFonts w:cs="Times New Roman"/>
                <w:color w:val="00B050"/>
              </w:rPr>
              <w:t>traité</w:t>
            </w:r>
            <w:r>
              <w:rPr>
                <w:rFonts w:cs="Times New Roman"/>
                <w:color w:val="00B050"/>
              </w:rPr>
              <w:t>(</w:t>
            </w:r>
            <w:r w:rsidRPr="006D7D91">
              <w:rPr>
                <w:rFonts w:cs="Times New Roman"/>
                <w:color w:val="00B050"/>
              </w:rPr>
              <w:t>s</w:t>
            </w:r>
            <w:r>
              <w:rPr>
                <w:rFonts w:cs="Times New Roman"/>
                <w:color w:val="00B050"/>
              </w:rPr>
              <w:t>)</w:t>
            </w:r>
            <w:r w:rsidRPr="006D7D91">
              <w:rPr>
                <w:rFonts w:cs="Times New Roman"/>
                <w:color w:val="00B050"/>
              </w:rPr>
              <w:t xml:space="preserve"> </w:t>
            </w:r>
            <w:r>
              <w:rPr>
                <w:rFonts w:cs="Times New Roman"/>
              </w:rPr>
              <w:t xml:space="preserve">/ </w:t>
            </w:r>
            <w:r w:rsidRPr="006D7D91">
              <w:rPr>
                <w:rFonts w:cs="Times New Roman"/>
                <w:color w:val="FF0000"/>
              </w:rPr>
              <w:t>non traité</w:t>
            </w:r>
            <w:r>
              <w:rPr>
                <w:rFonts w:cs="Times New Roman"/>
                <w:color w:val="FF0000"/>
              </w:rPr>
              <w:t>(</w:t>
            </w:r>
            <w:r w:rsidRPr="006D7D91">
              <w:rPr>
                <w:rFonts w:cs="Times New Roman"/>
                <w:color w:val="FF0000"/>
              </w:rPr>
              <w:t>s</w:t>
            </w:r>
            <w:r>
              <w:rPr>
                <w:rFonts w:cs="Times New Roman"/>
                <w:color w:val="FF0000"/>
              </w:rPr>
              <w:t>)</w:t>
            </w:r>
          </w:p>
        </w:tc>
        <w:tc>
          <w:tcPr>
            <w:tcW w:w="1964" w:type="dxa"/>
            <w:shd w:val="clear" w:color="auto" w:fill="D9D9D9" w:themeFill="background1" w:themeFillShade="D9"/>
          </w:tcPr>
          <w:p w14:paraId="7AD833E4" w14:textId="77777777" w:rsidR="00FF2A64" w:rsidRPr="00BC3F6F" w:rsidRDefault="00FF2A64" w:rsidP="00E7052D">
            <w:pPr>
              <w:jc w:val="center"/>
              <w:rPr>
                <w:rFonts w:cs="Times New Roman"/>
                <w:color w:val="FF0000"/>
              </w:rPr>
            </w:pPr>
            <w:r w:rsidRPr="00650044">
              <w:rPr>
                <w:rFonts w:cs="Times New Roman"/>
              </w:rPr>
              <w:t>Remarque(s)</w:t>
            </w:r>
          </w:p>
        </w:tc>
      </w:tr>
      <w:tr w:rsidR="00FF2A64" w14:paraId="3C8FA118" w14:textId="77777777" w:rsidTr="005615FE">
        <w:tc>
          <w:tcPr>
            <w:tcW w:w="1812" w:type="dxa"/>
          </w:tcPr>
          <w:p w14:paraId="694B0F2E" w14:textId="36942989" w:rsidR="00FF2A64" w:rsidRPr="00661FEC" w:rsidRDefault="002C5A87" w:rsidP="002C5A87">
            <w:pPr>
              <w:jc w:val="center"/>
              <w:rPr>
                <w:rFonts w:cs="Times New Roman"/>
                <w:sz w:val="20"/>
              </w:rPr>
            </w:pPr>
            <w:r w:rsidRPr="00661FEC">
              <w:rPr>
                <w:rFonts w:cs="Times New Roman"/>
                <w:color w:val="FF0000"/>
                <w:sz w:val="20"/>
              </w:rPr>
              <w:t>1-</w:t>
            </w:r>
            <w:r w:rsidRPr="00661FEC">
              <w:rPr>
                <w:rFonts w:cs="Times New Roman"/>
                <w:sz w:val="20"/>
              </w:rPr>
              <w:t xml:space="preserve"> </w:t>
            </w:r>
            <w:r w:rsidR="00FF2A64" w:rsidRPr="00661FEC">
              <w:rPr>
                <w:rFonts w:cs="Times New Roman"/>
                <w:sz w:val="20"/>
              </w:rPr>
              <w:t>tv éteinte -&gt; tv allumée (+5sec) -&gt; tv éteinte (+5sec)</w:t>
            </w:r>
          </w:p>
          <w:p w14:paraId="1AA626E5" w14:textId="77777777" w:rsidR="002C5A87" w:rsidRPr="00661FEC" w:rsidRDefault="002C5A87" w:rsidP="002C5A87">
            <w:pPr>
              <w:rPr>
                <w:sz w:val="20"/>
              </w:rPr>
            </w:pPr>
          </w:p>
        </w:tc>
        <w:tc>
          <w:tcPr>
            <w:tcW w:w="2294" w:type="dxa"/>
          </w:tcPr>
          <w:p w14:paraId="732EEE76" w14:textId="646B8AF7" w:rsidR="00FF2A64" w:rsidRPr="00661FEC" w:rsidRDefault="00FF2A64" w:rsidP="00E7052D">
            <w:pPr>
              <w:jc w:val="center"/>
              <w:rPr>
                <w:rFonts w:cs="Times New Roman"/>
                <w:sz w:val="20"/>
              </w:rPr>
            </w:pPr>
            <w:r w:rsidRPr="00661FEC">
              <w:rPr>
                <w:rFonts w:cs="Times New Roman"/>
                <w:sz w:val="20"/>
              </w:rPr>
              <w:t>Vérifier le fonctionnement normal</w:t>
            </w:r>
            <w:r w:rsidR="00661FEC" w:rsidRPr="00661FEC">
              <w:rPr>
                <w:rFonts w:cs="Times New Roman"/>
                <w:sz w:val="20"/>
              </w:rPr>
              <w:t xml:space="preserve">  d’un enregistrement d’une activité de visionnage TV</w:t>
            </w:r>
          </w:p>
        </w:tc>
        <w:tc>
          <w:tcPr>
            <w:tcW w:w="851" w:type="dxa"/>
          </w:tcPr>
          <w:p w14:paraId="6A7F2BD0" w14:textId="77777777" w:rsidR="00FF2A64" w:rsidRPr="00467907" w:rsidRDefault="00FF2A64" w:rsidP="00E7052D">
            <w:pPr>
              <w:jc w:val="center"/>
              <w:rPr>
                <w:rFonts w:cs="Times New Roman"/>
                <w:b/>
                <w:sz w:val="20"/>
              </w:rPr>
            </w:pPr>
            <w:r w:rsidRPr="00467907">
              <w:rPr>
                <w:rFonts w:cs="Times New Roman"/>
                <w:b/>
                <w:color w:val="00B050"/>
                <w:sz w:val="20"/>
              </w:rPr>
              <w:t>OK</w:t>
            </w:r>
          </w:p>
        </w:tc>
        <w:tc>
          <w:tcPr>
            <w:tcW w:w="2141" w:type="dxa"/>
          </w:tcPr>
          <w:p w14:paraId="2BC0A9A6"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19390C0A" w14:textId="77777777" w:rsidR="00FF2A64" w:rsidRPr="00661FEC" w:rsidRDefault="00FF2A64" w:rsidP="00E7052D">
            <w:pPr>
              <w:jc w:val="center"/>
              <w:rPr>
                <w:rFonts w:cs="Times New Roman"/>
                <w:sz w:val="20"/>
              </w:rPr>
            </w:pPr>
            <w:r w:rsidRPr="00661FEC">
              <w:rPr>
                <w:rFonts w:cs="Times New Roman"/>
                <w:sz w:val="20"/>
              </w:rPr>
              <w:t>/</w:t>
            </w:r>
          </w:p>
        </w:tc>
      </w:tr>
      <w:tr w:rsidR="00FF2A64" w14:paraId="4A6B3741" w14:textId="77777777" w:rsidTr="005615FE">
        <w:tc>
          <w:tcPr>
            <w:tcW w:w="1812" w:type="dxa"/>
          </w:tcPr>
          <w:p w14:paraId="6D23D7CE" w14:textId="77777777" w:rsidR="00FF2A64" w:rsidRPr="00661FEC" w:rsidRDefault="00FF2A64" w:rsidP="00E7052D">
            <w:pPr>
              <w:jc w:val="center"/>
              <w:rPr>
                <w:rFonts w:cs="Times New Roman"/>
                <w:sz w:val="20"/>
              </w:rPr>
            </w:pPr>
            <w:r w:rsidRPr="00661FEC">
              <w:rPr>
                <w:rFonts w:cs="Times New Roman"/>
                <w:color w:val="FF0000"/>
                <w:sz w:val="20"/>
              </w:rPr>
              <w:t xml:space="preserve">2- </w:t>
            </w:r>
            <w:r w:rsidRPr="00661FEC">
              <w:rPr>
                <w:rFonts w:cs="Times New Roman"/>
                <w:sz w:val="20"/>
              </w:rPr>
              <w:t>tv éteinte -&gt; tv allumée (-5sec) -&gt; tv éteinte (+5sec)</w:t>
            </w:r>
          </w:p>
        </w:tc>
        <w:tc>
          <w:tcPr>
            <w:tcW w:w="2294" w:type="dxa"/>
          </w:tcPr>
          <w:p w14:paraId="131ADB9F" w14:textId="4BDBFF67" w:rsidR="00FF2A64" w:rsidRPr="00661FEC" w:rsidRDefault="00FF2A64" w:rsidP="00E7052D">
            <w:pPr>
              <w:jc w:val="center"/>
              <w:rPr>
                <w:rFonts w:cs="Times New Roman"/>
                <w:sz w:val="20"/>
              </w:rPr>
            </w:pPr>
            <w:r w:rsidRPr="00661FEC">
              <w:rPr>
                <w:rFonts w:cs="Times New Roman"/>
                <w:sz w:val="20"/>
              </w:rPr>
              <w:t>Vérifier un n</w:t>
            </w:r>
            <w:r w:rsidR="005615FE" w:rsidRPr="00661FEC">
              <w:rPr>
                <w:rFonts w:cs="Times New Roman"/>
                <w:sz w:val="20"/>
              </w:rPr>
              <w:t xml:space="preserve">on enregistrement (cas </w:t>
            </w:r>
            <w:r w:rsidR="00D41040">
              <w:rPr>
                <w:rFonts w:cs="Times New Roman"/>
                <w:sz w:val="20"/>
              </w:rPr>
              <w:t xml:space="preserve">TV </w:t>
            </w:r>
            <w:r w:rsidR="005615FE" w:rsidRPr="00661FEC">
              <w:rPr>
                <w:rFonts w:cs="Times New Roman"/>
                <w:sz w:val="20"/>
              </w:rPr>
              <w:t xml:space="preserve">allumée  </w:t>
            </w:r>
            <w:r w:rsidRPr="00661FEC">
              <w:rPr>
                <w:rFonts w:cs="Times New Roman"/>
                <w:sz w:val="20"/>
              </w:rPr>
              <w:t>-5sec)</w:t>
            </w:r>
          </w:p>
        </w:tc>
        <w:tc>
          <w:tcPr>
            <w:tcW w:w="851" w:type="dxa"/>
          </w:tcPr>
          <w:p w14:paraId="086817E4" w14:textId="77777777" w:rsidR="00FF2A64" w:rsidRPr="00467907" w:rsidRDefault="00FF2A64" w:rsidP="00E7052D">
            <w:pPr>
              <w:jc w:val="center"/>
              <w:rPr>
                <w:rFonts w:cs="Times New Roman"/>
                <w:b/>
                <w:sz w:val="20"/>
              </w:rPr>
            </w:pPr>
            <w:r w:rsidRPr="00467907">
              <w:rPr>
                <w:rFonts w:cs="Times New Roman"/>
                <w:b/>
                <w:color w:val="00B050"/>
                <w:sz w:val="20"/>
              </w:rPr>
              <w:t>OK</w:t>
            </w:r>
          </w:p>
        </w:tc>
        <w:tc>
          <w:tcPr>
            <w:tcW w:w="2141" w:type="dxa"/>
          </w:tcPr>
          <w:p w14:paraId="1C6930FD"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0A89255E" w14:textId="77777777" w:rsidR="00FF2A64" w:rsidRPr="00661FEC" w:rsidRDefault="00FF2A64" w:rsidP="00E7052D">
            <w:pPr>
              <w:jc w:val="center"/>
              <w:rPr>
                <w:rFonts w:cs="Times New Roman"/>
                <w:sz w:val="20"/>
              </w:rPr>
            </w:pPr>
            <w:r w:rsidRPr="00661FEC">
              <w:rPr>
                <w:rFonts w:cs="Times New Roman"/>
                <w:sz w:val="20"/>
              </w:rPr>
              <w:t>/</w:t>
            </w:r>
          </w:p>
        </w:tc>
      </w:tr>
      <w:tr w:rsidR="00FF2A64" w14:paraId="6267FAEB" w14:textId="77777777" w:rsidTr="005615FE">
        <w:tc>
          <w:tcPr>
            <w:tcW w:w="1812" w:type="dxa"/>
          </w:tcPr>
          <w:p w14:paraId="0E33839F" w14:textId="77777777" w:rsidR="00FF2A64" w:rsidRPr="00661FEC" w:rsidRDefault="00FF2A64" w:rsidP="00E7052D">
            <w:pPr>
              <w:jc w:val="center"/>
              <w:rPr>
                <w:rFonts w:cs="Times New Roman"/>
                <w:sz w:val="20"/>
              </w:rPr>
            </w:pPr>
            <w:r w:rsidRPr="00661FEC">
              <w:rPr>
                <w:rFonts w:cs="Times New Roman"/>
                <w:color w:val="FF0000"/>
                <w:sz w:val="20"/>
              </w:rPr>
              <w:t xml:space="preserve">3- </w:t>
            </w:r>
            <w:r w:rsidRPr="00661FEC">
              <w:rPr>
                <w:rFonts w:cs="Times New Roman"/>
                <w:sz w:val="20"/>
              </w:rPr>
              <w:t xml:space="preserve">tv éteinte -&gt; tv allumée (+5sec) -&gt; tv éteinte (-5sec) -&gt; </w:t>
            </w:r>
            <w:r w:rsidRPr="00661FEC">
              <w:rPr>
                <w:rFonts w:cs="Times New Roman"/>
                <w:sz w:val="20"/>
              </w:rPr>
              <w:lastRenderedPageBreak/>
              <w:t>tv allumée -&gt; tv éteinte (+5sec)</w:t>
            </w:r>
          </w:p>
        </w:tc>
        <w:tc>
          <w:tcPr>
            <w:tcW w:w="2294" w:type="dxa"/>
          </w:tcPr>
          <w:p w14:paraId="694D176B" w14:textId="51CAB070" w:rsidR="00FF2A64" w:rsidRPr="00661FEC" w:rsidRDefault="00FF2A64" w:rsidP="005615FE">
            <w:pPr>
              <w:jc w:val="center"/>
              <w:rPr>
                <w:rFonts w:cs="Times New Roman"/>
                <w:sz w:val="20"/>
              </w:rPr>
            </w:pPr>
            <w:r w:rsidRPr="00661FEC">
              <w:rPr>
                <w:rFonts w:cs="Times New Roman"/>
                <w:sz w:val="20"/>
              </w:rPr>
              <w:lastRenderedPageBreak/>
              <w:t xml:space="preserve">Vérifier </w:t>
            </w:r>
            <w:r w:rsidR="005615FE" w:rsidRPr="00661FEC">
              <w:rPr>
                <w:rFonts w:cs="Times New Roman"/>
                <w:sz w:val="20"/>
              </w:rPr>
              <w:t xml:space="preserve">que l’enregistrement ne s’interrompt pas lors de </w:t>
            </w:r>
            <w:r w:rsidR="005615FE" w:rsidRPr="00661FEC">
              <w:rPr>
                <w:rFonts w:cs="Times New Roman"/>
                <w:sz w:val="20"/>
              </w:rPr>
              <w:lastRenderedPageBreak/>
              <w:t>la</w:t>
            </w:r>
            <w:r w:rsidRPr="00661FEC">
              <w:rPr>
                <w:rFonts w:cs="Times New Roman"/>
                <w:sz w:val="20"/>
              </w:rPr>
              <w:t xml:space="preserve"> première extinction</w:t>
            </w:r>
            <w:r w:rsidR="005615FE" w:rsidRPr="00661FEC">
              <w:rPr>
                <w:rFonts w:cs="Times New Roman"/>
                <w:sz w:val="20"/>
              </w:rPr>
              <w:t xml:space="preserve"> (qui dure moins de 5sec) mais bien à la deuxième </w:t>
            </w:r>
            <w:r w:rsidR="00661FEC" w:rsidRPr="00661FEC">
              <w:rPr>
                <w:rFonts w:cs="Times New Roman"/>
                <w:sz w:val="20"/>
              </w:rPr>
              <w:t>extinction</w:t>
            </w:r>
          </w:p>
        </w:tc>
        <w:tc>
          <w:tcPr>
            <w:tcW w:w="851" w:type="dxa"/>
          </w:tcPr>
          <w:p w14:paraId="4D88479A" w14:textId="77777777" w:rsidR="00FF2A64" w:rsidRPr="00467907" w:rsidRDefault="00FF2A64" w:rsidP="00E7052D">
            <w:pPr>
              <w:jc w:val="center"/>
              <w:rPr>
                <w:rFonts w:cs="Times New Roman"/>
                <w:b/>
                <w:sz w:val="20"/>
              </w:rPr>
            </w:pPr>
            <w:r w:rsidRPr="00467907">
              <w:rPr>
                <w:rFonts w:cs="Times New Roman"/>
                <w:b/>
                <w:color w:val="00B050"/>
                <w:sz w:val="20"/>
              </w:rPr>
              <w:lastRenderedPageBreak/>
              <w:t>OK</w:t>
            </w:r>
          </w:p>
        </w:tc>
        <w:tc>
          <w:tcPr>
            <w:tcW w:w="2141" w:type="dxa"/>
          </w:tcPr>
          <w:p w14:paraId="002FAFB9"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4074F857" w14:textId="77777777" w:rsidR="00FF2A64" w:rsidRPr="00661FEC" w:rsidRDefault="00FF2A64" w:rsidP="00E7052D">
            <w:pPr>
              <w:jc w:val="center"/>
              <w:rPr>
                <w:rFonts w:cs="Times New Roman"/>
                <w:sz w:val="20"/>
              </w:rPr>
            </w:pPr>
            <w:r w:rsidRPr="00661FEC">
              <w:rPr>
                <w:rFonts w:cs="Times New Roman"/>
                <w:sz w:val="20"/>
              </w:rPr>
              <w:t xml:space="preserve">Pas facile à tester car il faut prendre en </w:t>
            </w:r>
            <w:r w:rsidRPr="00661FEC">
              <w:rPr>
                <w:rFonts w:cs="Times New Roman"/>
                <w:sz w:val="20"/>
              </w:rPr>
              <w:lastRenderedPageBreak/>
              <w:t>compte le redémarrage de la tv</w:t>
            </w:r>
          </w:p>
        </w:tc>
      </w:tr>
      <w:tr w:rsidR="00FF2A64" w14:paraId="2DA22369" w14:textId="77777777" w:rsidTr="005615FE">
        <w:tc>
          <w:tcPr>
            <w:tcW w:w="1812" w:type="dxa"/>
          </w:tcPr>
          <w:p w14:paraId="4A120561" w14:textId="77777777" w:rsidR="00FF2A64" w:rsidRPr="00661FEC" w:rsidRDefault="00FF2A64" w:rsidP="00E7052D">
            <w:pPr>
              <w:jc w:val="center"/>
              <w:rPr>
                <w:rFonts w:cs="Times New Roman"/>
                <w:sz w:val="20"/>
              </w:rPr>
            </w:pPr>
            <w:r w:rsidRPr="00661FEC">
              <w:rPr>
                <w:rFonts w:cs="Times New Roman"/>
                <w:color w:val="FF0000"/>
                <w:sz w:val="20"/>
              </w:rPr>
              <w:lastRenderedPageBreak/>
              <w:t xml:space="preserve">4- </w:t>
            </w:r>
            <w:r w:rsidRPr="00661FEC">
              <w:rPr>
                <w:rFonts w:cs="Times New Roman"/>
                <w:sz w:val="20"/>
              </w:rPr>
              <w:t>tv allumée (-5sec) -&gt; tv éteinte (+5sec)</w:t>
            </w:r>
          </w:p>
        </w:tc>
        <w:tc>
          <w:tcPr>
            <w:tcW w:w="2294" w:type="dxa"/>
          </w:tcPr>
          <w:p w14:paraId="30652551" w14:textId="791DF7DF" w:rsidR="00FF2A64" w:rsidRPr="00661FEC" w:rsidRDefault="00661FEC" w:rsidP="00661FEC">
            <w:pPr>
              <w:jc w:val="center"/>
              <w:rPr>
                <w:rFonts w:cs="Times New Roman"/>
                <w:sz w:val="20"/>
              </w:rPr>
            </w:pPr>
            <w:r w:rsidRPr="00661FEC">
              <w:rPr>
                <w:rFonts w:cs="Times New Roman"/>
                <w:sz w:val="20"/>
              </w:rPr>
              <w:t>Au démarrage du programme, v</w:t>
            </w:r>
            <w:r w:rsidR="00FF2A64" w:rsidRPr="00661FEC">
              <w:rPr>
                <w:rFonts w:cs="Times New Roman"/>
                <w:sz w:val="20"/>
              </w:rPr>
              <w:t>érifier</w:t>
            </w:r>
            <w:r w:rsidR="005615FE" w:rsidRPr="00661FEC">
              <w:rPr>
                <w:rFonts w:cs="Times New Roman"/>
                <w:sz w:val="20"/>
              </w:rPr>
              <w:t xml:space="preserve"> le non enregistrement avec TV</w:t>
            </w:r>
            <w:r w:rsidR="00FF2A64" w:rsidRPr="00661FEC">
              <w:rPr>
                <w:rFonts w:cs="Times New Roman"/>
                <w:sz w:val="20"/>
              </w:rPr>
              <w:t xml:space="preserve"> allumée </w:t>
            </w:r>
            <w:r w:rsidR="005615FE" w:rsidRPr="00661FEC">
              <w:rPr>
                <w:rFonts w:cs="Times New Roman"/>
                <w:sz w:val="20"/>
              </w:rPr>
              <w:t>brièvement</w:t>
            </w:r>
          </w:p>
        </w:tc>
        <w:tc>
          <w:tcPr>
            <w:tcW w:w="851" w:type="dxa"/>
          </w:tcPr>
          <w:p w14:paraId="33556E6A"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6F79B81D"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2B99280C" w14:textId="77777777" w:rsidR="00FF2A64" w:rsidRPr="00661FEC" w:rsidRDefault="00FF2A64" w:rsidP="00E7052D">
            <w:pPr>
              <w:jc w:val="center"/>
              <w:rPr>
                <w:rFonts w:cs="Times New Roman"/>
                <w:sz w:val="20"/>
              </w:rPr>
            </w:pPr>
            <w:r w:rsidRPr="00661FEC">
              <w:rPr>
                <w:rFonts w:cs="Times New Roman"/>
                <w:sz w:val="20"/>
              </w:rPr>
              <w:t>/</w:t>
            </w:r>
          </w:p>
        </w:tc>
      </w:tr>
      <w:tr w:rsidR="00FF2A64" w14:paraId="4F05E4FC" w14:textId="77777777" w:rsidTr="005615FE">
        <w:tc>
          <w:tcPr>
            <w:tcW w:w="1812" w:type="dxa"/>
          </w:tcPr>
          <w:p w14:paraId="40353ED3" w14:textId="77777777" w:rsidR="00FF2A64" w:rsidRPr="00661FEC" w:rsidRDefault="00FF2A64" w:rsidP="00E7052D">
            <w:pPr>
              <w:jc w:val="center"/>
              <w:rPr>
                <w:rFonts w:cs="Times New Roman"/>
                <w:sz w:val="20"/>
              </w:rPr>
            </w:pPr>
            <w:r w:rsidRPr="00661FEC">
              <w:rPr>
                <w:rFonts w:cs="Times New Roman"/>
                <w:color w:val="FF0000"/>
                <w:sz w:val="20"/>
              </w:rPr>
              <w:t xml:space="preserve">5- </w:t>
            </w:r>
            <w:r w:rsidRPr="00661FEC">
              <w:rPr>
                <w:rFonts w:cs="Times New Roman"/>
                <w:sz w:val="20"/>
              </w:rPr>
              <w:t>tv allumée (+5sec) -&gt; tv éteinte (+5sec)</w:t>
            </w:r>
          </w:p>
        </w:tc>
        <w:tc>
          <w:tcPr>
            <w:tcW w:w="2294" w:type="dxa"/>
          </w:tcPr>
          <w:p w14:paraId="55B7E9A9" w14:textId="1E9041B4" w:rsidR="00FF2A64" w:rsidRPr="00661FEC" w:rsidRDefault="00661FEC" w:rsidP="00661FEC">
            <w:pPr>
              <w:jc w:val="center"/>
              <w:rPr>
                <w:rFonts w:cs="Times New Roman"/>
                <w:sz w:val="20"/>
              </w:rPr>
            </w:pPr>
            <w:r w:rsidRPr="00661FEC">
              <w:rPr>
                <w:rFonts w:cs="Times New Roman"/>
                <w:sz w:val="20"/>
              </w:rPr>
              <w:t>Au démarrage du programme, v</w:t>
            </w:r>
            <w:r w:rsidR="005615FE" w:rsidRPr="00661FEC">
              <w:rPr>
                <w:rFonts w:cs="Times New Roman"/>
                <w:sz w:val="20"/>
              </w:rPr>
              <w:t xml:space="preserve">érifier </w:t>
            </w:r>
            <w:r w:rsidRPr="00661FEC">
              <w:rPr>
                <w:rFonts w:cs="Times New Roman"/>
                <w:sz w:val="20"/>
              </w:rPr>
              <w:t xml:space="preserve">le bon </w:t>
            </w:r>
            <w:r w:rsidR="005615FE" w:rsidRPr="00661FEC">
              <w:rPr>
                <w:rFonts w:cs="Times New Roman"/>
                <w:sz w:val="20"/>
              </w:rPr>
              <w:t xml:space="preserve">enregistrement </w:t>
            </w:r>
            <w:r w:rsidRPr="00661FEC">
              <w:rPr>
                <w:rFonts w:cs="Times New Roman"/>
                <w:sz w:val="20"/>
              </w:rPr>
              <w:t>d’une activité de visionnage TV</w:t>
            </w:r>
          </w:p>
        </w:tc>
        <w:tc>
          <w:tcPr>
            <w:tcW w:w="851" w:type="dxa"/>
          </w:tcPr>
          <w:p w14:paraId="0B8BDD67"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0FB96634"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56928BB1" w14:textId="16314EC4" w:rsidR="00FF2A64" w:rsidRPr="00661FEC" w:rsidRDefault="00661FEC" w:rsidP="00661FEC">
            <w:pPr>
              <w:jc w:val="center"/>
              <w:rPr>
                <w:rFonts w:cs="Times New Roman"/>
                <w:sz w:val="20"/>
              </w:rPr>
            </w:pPr>
            <w:r>
              <w:rPr>
                <w:rFonts w:cs="Times New Roman"/>
                <w:sz w:val="20"/>
              </w:rPr>
              <w:t>On a le temps de lancer le</w:t>
            </w:r>
            <w:r w:rsidR="00FF2A64" w:rsidRPr="00661FEC">
              <w:rPr>
                <w:rFonts w:cs="Times New Roman"/>
                <w:sz w:val="20"/>
              </w:rPr>
              <w:t xml:space="preserve"> programme Qt et d’éteindre la tv</w:t>
            </w:r>
          </w:p>
        </w:tc>
      </w:tr>
      <w:tr w:rsidR="00FF2A64" w14:paraId="4872DAEB" w14:textId="77777777" w:rsidTr="005615FE">
        <w:tc>
          <w:tcPr>
            <w:tcW w:w="1812" w:type="dxa"/>
          </w:tcPr>
          <w:p w14:paraId="302E6FAA" w14:textId="77777777" w:rsidR="00FF2A64" w:rsidRPr="00661FEC" w:rsidRDefault="00FF2A64" w:rsidP="00E7052D">
            <w:pPr>
              <w:jc w:val="center"/>
              <w:rPr>
                <w:rFonts w:cs="Times New Roman"/>
                <w:sz w:val="20"/>
              </w:rPr>
            </w:pPr>
            <w:r w:rsidRPr="00661FEC">
              <w:rPr>
                <w:rFonts w:cs="Times New Roman"/>
                <w:color w:val="FF0000"/>
                <w:sz w:val="20"/>
              </w:rPr>
              <w:t xml:space="preserve">6- </w:t>
            </w:r>
            <w:r w:rsidRPr="00661FEC">
              <w:rPr>
                <w:rFonts w:cs="Times New Roman"/>
                <w:sz w:val="20"/>
              </w:rPr>
              <w:t>tv éteinte -&gt; tv allumée (+5sec) -&gt; parasite -&gt; tv éteinte (+5sec)</w:t>
            </w:r>
          </w:p>
        </w:tc>
        <w:tc>
          <w:tcPr>
            <w:tcW w:w="2294" w:type="dxa"/>
          </w:tcPr>
          <w:p w14:paraId="007E979E" w14:textId="7AC09FC3" w:rsidR="00FF2A64" w:rsidRPr="00661FEC" w:rsidRDefault="00FF2A64" w:rsidP="00E7052D">
            <w:pPr>
              <w:jc w:val="center"/>
              <w:rPr>
                <w:rFonts w:cs="Times New Roman"/>
                <w:sz w:val="20"/>
              </w:rPr>
            </w:pPr>
            <w:r w:rsidRPr="00661FEC">
              <w:rPr>
                <w:rFonts w:cs="Times New Roman"/>
                <w:sz w:val="20"/>
              </w:rPr>
              <w:t>Vérifier</w:t>
            </w:r>
            <w:r w:rsidR="00661FEC" w:rsidRPr="00661FEC">
              <w:rPr>
                <w:rFonts w:cs="Times New Roman"/>
                <w:sz w:val="20"/>
              </w:rPr>
              <w:t xml:space="preserve"> la</w:t>
            </w:r>
            <w:r w:rsidRPr="00661FEC">
              <w:rPr>
                <w:rFonts w:cs="Times New Roman"/>
                <w:sz w:val="20"/>
              </w:rPr>
              <w:t xml:space="preserve"> tolérance de l’enregistrement aux parasites durant l’allumage</w:t>
            </w:r>
          </w:p>
        </w:tc>
        <w:tc>
          <w:tcPr>
            <w:tcW w:w="851" w:type="dxa"/>
          </w:tcPr>
          <w:p w14:paraId="138B271F"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5C6895DF"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334A678A" w14:textId="77777777" w:rsidR="00FF2A64" w:rsidRPr="00661FEC" w:rsidRDefault="00FF2A64" w:rsidP="00E7052D">
            <w:pPr>
              <w:jc w:val="center"/>
              <w:rPr>
                <w:rFonts w:cs="Times New Roman"/>
                <w:sz w:val="20"/>
              </w:rPr>
            </w:pPr>
            <w:r w:rsidRPr="00661FEC">
              <w:rPr>
                <w:rFonts w:cs="Times New Roman"/>
                <w:sz w:val="20"/>
              </w:rPr>
              <w:t>/</w:t>
            </w:r>
          </w:p>
        </w:tc>
      </w:tr>
      <w:tr w:rsidR="00FF2A64" w14:paraId="65158ADF" w14:textId="77777777" w:rsidTr="005615FE">
        <w:tc>
          <w:tcPr>
            <w:tcW w:w="1812" w:type="dxa"/>
          </w:tcPr>
          <w:p w14:paraId="794555A4" w14:textId="77777777" w:rsidR="00FF2A64" w:rsidRPr="00661FEC" w:rsidRDefault="00FF2A64" w:rsidP="00E7052D">
            <w:pPr>
              <w:jc w:val="center"/>
              <w:rPr>
                <w:rFonts w:cs="Times New Roman"/>
                <w:sz w:val="20"/>
              </w:rPr>
            </w:pPr>
            <w:r w:rsidRPr="00661FEC">
              <w:rPr>
                <w:rFonts w:cs="Times New Roman"/>
                <w:color w:val="FF0000"/>
                <w:sz w:val="20"/>
              </w:rPr>
              <w:t xml:space="preserve">7- </w:t>
            </w:r>
            <w:r w:rsidRPr="00661FEC">
              <w:rPr>
                <w:rFonts w:cs="Times New Roman"/>
                <w:sz w:val="20"/>
              </w:rPr>
              <w:t>tv éteinte -&gt; tv allumée (+5sec) -&gt; tv éteinte (-5sec)   -&gt; parasite</w:t>
            </w:r>
          </w:p>
        </w:tc>
        <w:tc>
          <w:tcPr>
            <w:tcW w:w="2294" w:type="dxa"/>
          </w:tcPr>
          <w:p w14:paraId="73F36079" w14:textId="404BCA87" w:rsidR="00FF2A64" w:rsidRPr="00661FEC" w:rsidRDefault="00FF2A64" w:rsidP="00E7052D">
            <w:pPr>
              <w:jc w:val="center"/>
              <w:rPr>
                <w:rFonts w:cs="Times New Roman"/>
                <w:sz w:val="20"/>
              </w:rPr>
            </w:pPr>
            <w:r w:rsidRPr="00661FEC">
              <w:rPr>
                <w:rFonts w:cs="Times New Roman"/>
                <w:sz w:val="20"/>
              </w:rPr>
              <w:t>Vérifier</w:t>
            </w:r>
            <w:r w:rsidR="005615FE" w:rsidRPr="00661FEC">
              <w:rPr>
                <w:rFonts w:cs="Times New Roman"/>
                <w:sz w:val="20"/>
              </w:rPr>
              <w:t xml:space="preserve"> la</w:t>
            </w:r>
            <w:r w:rsidRPr="00661FEC">
              <w:rPr>
                <w:rFonts w:cs="Times New Roman"/>
                <w:sz w:val="20"/>
              </w:rPr>
              <w:t xml:space="preserve"> tolérance de l’enregistrement aux parasites à l’extinction</w:t>
            </w:r>
          </w:p>
        </w:tc>
        <w:tc>
          <w:tcPr>
            <w:tcW w:w="851" w:type="dxa"/>
          </w:tcPr>
          <w:p w14:paraId="5AC8F160"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69E0CD9C"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703CBC6D" w14:textId="77777777" w:rsidR="00FF2A64" w:rsidRPr="00661FEC" w:rsidRDefault="00FF2A64" w:rsidP="00E7052D">
            <w:pPr>
              <w:jc w:val="center"/>
              <w:rPr>
                <w:rFonts w:cs="Times New Roman"/>
                <w:sz w:val="20"/>
              </w:rPr>
            </w:pPr>
            <w:r w:rsidRPr="00661FEC">
              <w:rPr>
                <w:rFonts w:cs="Times New Roman"/>
                <w:sz w:val="20"/>
              </w:rPr>
              <w:t>/</w:t>
            </w:r>
          </w:p>
        </w:tc>
      </w:tr>
      <w:tr w:rsidR="00FF2A64" w14:paraId="337FF8E9" w14:textId="77777777" w:rsidTr="005615FE">
        <w:tc>
          <w:tcPr>
            <w:tcW w:w="1812" w:type="dxa"/>
          </w:tcPr>
          <w:p w14:paraId="067D6ECC" w14:textId="77777777" w:rsidR="00FF2A64" w:rsidRPr="00661FEC" w:rsidRDefault="00FF2A64" w:rsidP="00E7052D">
            <w:pPr>
              <w:jc w:val="center"/>
              <w:rPr>
                <w:rFonts w:cs="Times New Roman"/>
                <w:sz w:val="20"/>
              </w:rPr>
            </w:pPr>
            <w:r w:rsidRPr="00661FEC">
              <w:rPr>
                <w:rFonts w:cs="Times New Roman"/>
                <w:color w:val="FF0000"/>
                <w:sz w:val="20"/>
              </w:rPr>
              <w:t xml:space="preserve">8- </w:t>
            </w:r>
            <w:r w:rsidRPr="00661FEC">
              <w:rPr>
                <w:rFonts w:cs="Times New Roman"/>
                <w:sz w:val="20"/>
              </w:rPr>
              <w:t>scénario 1 sans lumière dans la pièce</w:t>
            </w:r>
          </w:p>
        </w:tc>
        <w:tc>
          <w:tcPr>
            <w:tcW w:w="2294" w:type="dxa"/>
          </w:tcPr>
          <w:p w14:paraId="15103D29"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2B071873"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4A41C35A"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57F029C9" w14:textId="77777777" w:rsidR="00FF2A64" w:rsidRPr="00661FEC" w:rsidRDefault="00FF2A64" w:rsidP="00E7052D">
            <w:pPr>
              <w:jc w:val="center"/>
              <w:rPr>
                <w:rFonts w:cs="Times New Roman"/>
                <w:sz w:val="20"/>
              </w:rPr>
            </w:pPr>
            <w:r w:rsidRPr="00661FEC">
              <w:rPr>
                <w:rFonts w:cs="Times New Roman"/>
                <w:sz w:val="20"/>
              </w:rPr>
              <w:t>/</w:t>
            </w:r>
          </w:p>
        </w:tc>
      </w:tr>
      <w:tr w:rsidR="00FF2A64" w14:paraId="3CDAA6AD" w14:textId="77777777" w:rsidTr="005615FE">
        <w:tc>
          <w:tcPr>
            <w:tcW w:w="1812" w:type="dxa"/>
          </w:tcPr>
          <w:p w14:paraId="4F7CC3E8"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9- </w:t>
            </w:r>
            <w:r w:rsidRPr="00661FEC">
              <w:rPr>
                <w:rFonts w:cs="Times New Roman"/>
                <w:sz w:val="20"/>
              </w:rPr>
              <w:t>scénario 2 sans lumière dans la pièce</w:t>
            </w:r>
          </w:p>
        </w:tc>
        <w:tc>
          <w:tcPr>
            <w:tcW w:w="2294" w:type="dxa"/>
          </w:tcPr>
          <w:p w14:paraId="00747D24"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0FF18A19"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404BA784"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31664E68" w14:textId="77777777" w:rsidR="00FF2A64" w:rsidRPr="00661FEC" w:rsidRDefault="00FF2A64" w:rsidP="00E7052D">
            <w:pPr>
              <w:jc w:val="center"/>
              <w:rPr>
                <w:rFonts w:cs="Times New Roman"/>
                <w:sz w:val="20"/>
              </w:rPr>
            </w:pPr>
            <w:r w:rsidRPr="00661FEC">
              <w:rPr>
                <w:rFonts w:cs="Times New Roman"/>
                <w:sz w:val="20"/>
              </w:rPr>
              <w:t>/</w:t>
            </w:r>
          </w:p>
        </w:tc>
      </w:tr>
      <w:tr w:rsidR="00FF2A64" w14:paraId="2CE844BA" w14:textId="77777777" w:rsidTr="005615FE">
        <w:tc>
          <w:tcPr>
            <w:tcW w:w="1812" w:type="dxa"/>
          </w:tcPr>
          <w:p w14:paraId="2B390BD9"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10- </w:t>
            </w:r>
            <w:r w:rsidRPr="00661FEC">
              <w:rPr>
                <w:rFonts w:cs="Times New Roman"/>
                <w:sz w:val="20"/>
              </w:rPr>
              <w:t>scénario 3 sans lumière dans la pièce</w:t>
            </w:r>
          </w:p>
        </w:tc>
        <w:tc>
          <w:tcPr>
            <w:tcW w:w="2294" w:type="dxa"/>
          </w:tcPr>
          <w:p w14:paraId="468844DF"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74C6EBF6"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0E572B1D"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411DBCFE" w14:textId="77777777" w:rsidR="00FF2A64" w:rsidRPr="00661FEC" w:rsidRDefault="00FF2A64" w:rsidP="00E7052D">
            <w:pPr>
              <w:jc w:val="center"/>
              <w:rPr>
                <w:rFonts w:cs="Times New Roman"/>
                <w:sz w:val="20"/>
              </w:rPr>
            </w:pPr>
            <w:r w:rsidRPr="00661FEC">
              <w:rPr>
                <w:rFonts w:cs="Times New Roman"/>
                <w:sz w:val="20"/>
              </w:rPr>
              <w:t>/</w:t>
            </w:r>
          </w:p>
        </w:tc>
      </w:tr>
      <w:tr w:rsidR="00FF2A64" w14:paraId="229DA917" w14:textId="77777777" w:rsidTr="005615FE">
        <w:tc>
          <w:tcPr>
            <w:tcW w:w="1812" w:type="dxa"/>
          </w:tcPr>
          <w:p w14:paraId="65A14EFD"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11- </w:t>
            </w:r>
            <w:r w:rsidRPr="00661FEC">
              <w:rPr>
                <w:rFonts w:cs="Times New Roman"/>
                <w:sz w:val="20"/>
              </w:rPr>
              <w:t>scénario 4 sans lumière dans la pièce</w:t>
            </w:r>
          </w:p>
        </w:tc>
        <w:tc>
          <w:tcPr>
            <w:tcW w:w="2294" w:type="dxa"/>
          </w:tcPr>
          <w:p w14:paraId="78601B52"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1A0509B5"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4E523467"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42B1307B" w14:textId="77777777" w:rsidR="00FF2A64" w:rsidRPr="00661FEC" w:rsidRDefault="00FF2A64" w:rsidP="00E7052D">
            <w:pPr>
              <w:jc w:val="center"/>
              <w:rPr>
                <w:rFonts w:cs="Times New Roman"/>
                <w:sz w:val="20"/>
              </w:rPr>
            </w:pPr>
            <w:r w:rsidRPr="00661FEC">
              <w:rPr>
                <w:rFonts w:cs="Times New Roman"/>
                <w:sz w:val="20"/>
              </w:rPr>
              <w:t>/</w:t>
            </w:r>
          </w:p>
        </w:tc>
      </w:tr>
      <w:tr w:rsidR="00FF2A64" w14:paraId="5184C5CF" w14:textId="77777777" w:rsidTr="005615FE">
        <w:tc>
          <w:tcPr>
            <w:tcW w:w="1812" w:type="dxa"/>
          </w:tcPr>
          <w:p w14:paraId="156C98FF"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12- </w:t>
            </w:r>
            <w:r w:rsidRPr="00661FEC">
              <w:rPr>
                <w:rFonts w:cs="Times New Roman"/>
                <w:sz w:val="20"/>
              </w:rPr>
              <w:t>scénario 5 sans lumière dans la pièce</w:t>
            </w:r>
          </w:p>
        </w:tc>
        <w:tc>
          <w:tcPr>
            <w:tcW w:w="2294" w:type="dxa"/>
          </w:tcPr>
          <w:p w14:paraId="0236269D"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7273FC72"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66A89015"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6BAC7155" w14:textId="77777777" w:rsidR="00FF2A64" w:rsidRPr="00661FEC" w:rsidRDefault="00FF2A64" w:rsidP="00E7052D">
            <w:pPr>
              <w:jc w:val="center"/>
              <w:rPr>
                <w:rFonts w:cs="Times New Roman"/>
                <w:sz w:val="20"/>
              </w:rPr>
            </w:pPr>
            <w:r w:rsidRPr="00661FEC">
              <w:rPr>
                <w:rFonts w:cs="Times New Roman"/>
                <w:sz w:val="20"/>
              </w:rPr>
              <w:t>/</w:t>
            </w:r>
          </w:p>
        </w:tc>
      </w:tr>
      <w:tr w:rsidR="00FF2A64" w14:paraId="7062FE12" w14:textId="77777777" w:rsidTr="005615FE">
        <w:tc>
          <w:tcPr>
            <w:tcW w:w="1812" w:type="dxa"/>
          </w:tcPr>
          <w:p w14:paraId="6DA580D2"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13- </w:t>
            </w:r>
            <w:r w:rsidRPr="00661FEC">
              <w:rPr>
                <w:rFonts w:cs="Times New Roman"/>
                <w:sz w:val="20"/>
              </w:rPr>
              <w:t>scénario 6 sans lumière dans la pièce</w:t>
            </w:r>
          </w:p>
        </w:tc>
        <w:tc>
          <w:tcPr>
            <w:tcW w:w="2294" w:type="dxa"/>
          </w:tcPr>
          <w:p w14:paraId="014BE457"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57838E62"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6CFA28F5"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54021EC3" w14:textId="77777777" w:rsidR="00FF2A64" w:rsidRPr="00661FEC" w:rsidRDefault="00FF2A64" w:rsidP="00E7052D">
            <w:pPr>
              <w:jc w:val="center"/>
              <w:rPr>
                <w:rFonts w:cs="Times New Roman"/>
                <w:sz w:val="20"/>
              </w:rPr>
            </w:pPr>
            <w:r w:rsidRPr="00661FEC">
              <w:rPr>
                <w:rFonts w:cs="Times New Roman"/>
                <w:sz w:val="20"/>
              </w:rPr>
              <w:t>/</w:t>
            </w:r>
          </w:p>
        </w:tc>
      </w:tr>
      <w:tr w:rsidR="00FF2A64" w14:paraId="15086B19" w14:textId="77777777" w:rsidTr="005615FE">
        <w:tc>
          <w:tcPr>
            <w:tcW w:w="1812" w:type="dxa"/>
          </w:tcPr>
          <w:p w14:paraId="20B9F393" w14:textId="77777777" w:rsidR="00FF2A64" w:rsidRPr="00661FEC" w:rsidRDefault="00FF2A64" w:rsidP="00E7052D">
            <w:pPr>
              <w:jc w:val="center"/>
              <w:rPr>
                <w:rFonts w:cs="Times New Roman"/>
                <w:color w:val="FF0000"/>
                <w:sz w:val="20"/>
              </w:rPr>
            </w:pPr>
            <w:r w:rsidRPr="00661FEC">
              <w:rPr>
                <w:rFonts w:cs="Times New Roman"/>
                <w:color w:val="FF0000"/>
                <w:sz w:val="20"/>
              </w:rPr>
              <w:t xml:space="preserve">14- </w:t>
            </w:r>
            <w:r w:rsidRPr="00661FEC">
              <w:rPr>
                <w:rFonts w:cs="Times New Roman"/>
                <w:sz w:val="20"/>
              </w:rPr>
              <w:t>scénario 7 sans lumière dans la pièce</w:t>
            </w:r>
          </w:p>
        </w:tc>
        <w:tc>
          <w:tcPr>
            <w:tcW w:w="2294" w:type="dxa"/>
          </w:tcPr>
          <w:p w14:paraId="18C20BC5" w14:textId="77777777" w:rsidR="00FF2A64" w:rsidRPr="00661FEC" w:rsidRDefault="00FF2A64" w:rsidP="00E7052D">
            <w:pPr>
              <w:jc w:val="center"/>
              <w:rPr>
                <w:rFonts w:cs="Times New Roman"/>
                <w:sz w:val="20"/>
              </w:rPr>
            </w:pPr>
            <w:r w:rsidRPr="00661FEC">
              <w:rPr>
                <w:rFonts w:cs="Times New Roman"/>
                <w:sz w:val="20"/>
              </w:rPr>
              <w:t>/</w:t>
            </w:r>
          </w:p>
        </w:tc>
        <w:tc>
          <w:tcPr>
            <w:tcW w:w="851" w:type="dxa"/>
          </w:tcPr>
          <w:p w14:paraId="674A5556" w14:textId="77777777" w:rsidR="00FF2A64" w:rsidRPr="00467907" w:rsidRDefault="00FF2A64" w:rsidP="00E7052D">
            <w:pPr>
              <w:jc w:val="center"/>
              <w:rPr>
                <w:rFonts w:cs="Times New Roman"/>
                <w:sz w:val="20"/>
              </w:rPr>
            </w:pPr>
            <w:r w:rsidRPr="00467907">
              <w:rPr>
                <w:rFonts w:cs="Times New Roman"/>
                <w:b/>
                <w:color w:val="00B050"/>
                <w:sz w:val="20"/>
              </w:rPr>
              <w:t>OK</w:t>
            </w:r>
          </w:p>
        </w:tc>
        <w:tc>
          <w:tcPr>
            <w:tcW w:w="2141" w:type="dxa"/>
          </w:tcPr>
          <w:p w14:paraId="29B8BD1A" w14:textId="77777777" w:rsidR="00FF2A64" w:rsidRPr="00661FEC" w:rsidRDefault="00FF2A64" w:rsidP="00E7052D">
            <w:pPr>
              <w:jc w:val="center"/>
              <w:rPr>
                <w:rFonts w:cs="Times New Roman"/>
                <w:sz w:val="20"/>
              </w:rPr>
            </w:pPr>
            <w:r w:rsidRPr="00661FEC">
              <w:rPr>
                <w:rFonts w:cs="Times New Roman"/>
                <w:sz w:val="20"/>
              </w:rPr>
              <w:t>/</w:t>
            </w:r>
          </w:p>
        </w:tc>
        <w:tc>
          <w:tcPr>
            <w:tcW w:w="1964" w:type="dxa"/>
          </w:tcPr>
          <w:p w14:paraId="2F3B67C3" w14:textId="77777777" w:rsidR="00FF2A64" w:rsidRPr="00661FEC" w:rsidRDefault="00FF2A64" w:rsidP="00E7052D">
            <w:pPr>
              <w:jc w:val="center"/>
              <w:rPr>
                <w:rFonts w:cs="Times New Roman"/>
                <w:sz w:val="20"/>
              </w:rPr>
            </w:pPr>
            <w:r w:rsidRPr="00661FEC">
              <w:rPr>
                <w:rFonts w:cs="Times New Roman"/>
                <w:sz w:val="20"/>
              </w:rPr>
              <w:t>/</w:t>
            </w:r>
          </w:p>
        </w:tc>
      </w:tr>
    </w:tbl>
    <w:p w14:paraId="7F016DF4" w14:textId="77777777" w:rsidR="00FF2A64" w:rsidRDefault="00FF2A64" w:rsidP="00FF2A64">
      <w:pPr>
        <w:rPr>
          <w:rFonts w:cs="Times New Roman"/>
        </w:rPr>
      </w:pPr>
    </w:p>
    <w:p w14:paraId="74E41B9B" w14:textId="77777777" w:rsidR="00FF2A64" w:rsidRDefault="00FF2A64" w:rsidP="00FF2A64">
      <w:pPr>
        <w:rPr>
          <w:rFonts w:cs="Times New Roman"/>
        </w:rPr>
      </w:pPr>
      <w:r w:rsidRPr="00B03A92">
        <w:rPr>
          <w:rFonts w:cs="Times New Roman"/>
          <w:u w:val="single"/>
        </w:rPr>
        <w:t>Scénarios 1 à 7 :</w:t>
      </w:r>
      <w:r>
        <w:rPr>
          <w:rFonts w:cs="Times New Roman"/>
        </w:rPr>
        <w:t xml:space="preserve"> les lumières de la pièce sont allumées.</w:t>
      </w:r>
    </w:p>
    <w:p w14:paraId="6E03EDC9" w14:textId="77777777" w:rsidR="00FF2A64" w:rsidRDefault="00FF2A64" w:rsidP="00FF2A64">
      <w:pPr>
        <w:rPr>
          <w:rFonts w:cs="Times New Roman"/>
        </w:rPr>
      </w:pPr>
      <w:r w:rsidRPr="00B03A92">
        <w:rPr>
          <w:rFonts w:cs="Times New Roman"/>
          <w:u w:val="single"/>
        </w:rPr>
        <w:t>Scénarios 8 à 14 :</w:t>
      </w:r>
      <w:r>
        <w:rPr>
          <w:rFonts w:cs="Times New Roman"/>
        </w:rPr>
        <w:t xml:space="preserve"> les lumières de la pièce sont éteintes.</w:t>
      </w:r>
    </w:p>
    <w:p w14:paraId="27C62830" w14:textId="77777777" w:rsidR="00FF2A64" w:rsidRPr="00661FEC" w:rsidRDefault="00FF2A64" w:rsidP="00FF2A64">
      <w:pPr>
        <w:rPr>
          <w:rFonts w:cs="Times New Roman"/>
          <w:u w:val="single"/>
        </w:rPr>
      </w:pPr>
    </w:p>
    <w:p w14:paraId="78009020" w14:textId="070A4C31" w:rsidR="00FF2A64" w:rsidRDefault="00FF2A64" w:rsidP="00FF2A64">
      <w:pPr>
        <w:rPr>
          <w:rFonts w:cs="Times New Roman"/>
          <w:u w:val="single"/>
        </w:rPr>
      </w:pPr>
      <w:r w:rsidRPr="00661FEC">
        <w:rPr>
          <w:rFonts w:cs="Times New Roman"/>
          <w:u w:val="single"/>
        </w:rPr>
        <w:t xml:space="preserve">Bilan </w:t>
      </w:r>
      <w:r w:rsidR="00661FEC">
        <w:rPr>
          <w:rFonts w:cs="Times New Roman"/>
          <w:u w:val="single"/>
        </w:rPr>
        <w:t>des</w:t>
      </w:r>
      <w:r w:rsidRPr="00661FEC">
        <w:rPr>
          <w:rFonts w:cs="Times New Roman"/>
          <w:u w:val="single"/>
        </w:rPr>
        <w:t xml:space="preserve"> scénarios :</w:t>
      </w:r>
    </w:p>
    <w:p w14:paraId="17F34072" w14:textId="77777777" w:rsidR="00661FEC" w:rsidRPr="00661FEC" w:rsidRDefault="00661FEC" w:rsidP="00FF2A64">
      <w:pPr>
        <w:rPr>
          <w:rFonts w:cs="Times New Roman"/>
          <w:u w:val="single"/>
        </w:rPr>
      </w:pPr>
    </w:p>
    <w:p w14:paraId="48A621E5" w14:textId="3E2AE5C6" w:rsidR="00FF2A64" w:rsidRDefault="00FF2A64" w:rsidP="00FF2A64">
      <w:pPr>
        <w:rPr>
          <w:rFonts w:cs="Times New Roman"/>
        </w:rPr>
      </w:pPr>
      <w:r>
        <w:rPr>
          <w:rFonts w:cs="Times New Roman"/>
        </w:rPr>
        <w:tab/>
        <w:t>Le programme fonctionne correctement et son taux de réussite est, d’après les tests effectués, de 100%. Pour une détection optimale, aucun objet (tabourets, etc</w:t>
      </w:r>
      <w:r w:rsidR="00D41040">
        <w:rPr>
          <w:rFonts w:cs="Times New Roman"/>
        </w:rPr>
        <w:t>…</w:t>
      </w:r>
      <w:r>
        <w:rPr>
          <w:rFonts w:cs="Times New Roman"/>
        </w:rPr>
        <w:t xml:space="preserve">) ne doit être </w:t>
      </w:r>
      <w:r w:rsidR="00D41040">
        <w:rPr>
          <w:rFonts w:cs="Times New Roman"/>
        </w:rPr>
        <w:t>collé à</w:t>
      </w:r>
      <w:r w:rsidR="00661FEC">
        <w:rPr>
          <w:rFonts w:cs="Times New Roman"/>
        </w:rPr>
        <w:t xml:space="preserve"> l’écran </w:t>
      </w:r>
      <w:r>
        <w:rPr>
          <w:rFonts w:cs="Times New Roman"/>
        </w:rPr>
        <w:t>sous peine de fausser la détec</w:t>
      </w:r>
      <w:r w:rsidR="00661FEC">
        <w:rPr>
          <w:rFonts w:cs="Times New Roman"/>
        </w:rPr>
        <w:t>tion. En effet, un reflet sur la région de la figure n°</w:t>
      </w:r>
      <w:r w:rsidR="00661FEC" w:rsidRPr="006A20C4">
        <w:rPr>
          <w:rFonts w:cs="Times New Roman"/>
        </w:rPr>
        <w:t xml:space="preserve">10 </w:t>
      </w:r>
      <w:r w:rsidR="006A20C4" w:rsidRPr="006A20C4">
        <w:rPr>
          <w:rFonts w:cs="Times New Roman"/>
        </w:rPr>
        <w:t>page 18</w:t>
      </w:r>
      <w:r>
        <w:rPr>
          <w:rFonts w:cs="Times New Roman"/>
        </w:rPr>
        <w:t xml:space="preserve"> </w:t>
      </w:r>
      <w:r w:rsidR="00661FEC">
        <w:rPr>
          <w:rFonts w:cs="Times New Roman"/>
        </w:rPr>
        <w:t>peut</w:t>
      </w:r>
      <w:r w:rsidR="00D41040">
        <w:rPr>
          <w:rFonts w:cs="Times New Roman"/>
        </w:rPr>
        <w:t xml:space="preserve"> induire le programme en erreur. Il</w:t>
      </w:r>
      <w:r w:rsidR="00661FEC">
        <w:rPr>
          <w:rFonts w:cs="Times New Roman"/>
        </w:rPr>
        <w:t xml:space="preserve"> affirmer</w:t>
      </w:r>
      <w:r w:rsidR="00D41040">
        <w:rPr>
          <w:rFonts w:cs="Times New Roman"/>
        </w:rPr>
        <w:t>a</w:t>
      </w:r>
      <w:r>
        <w:rPr>
          <w:rFonts w:cs="Times New Roman"/>
        </w:rPr>
        <w:t xml:space="preserve"> que la télévision es</w:t>
      </w:r>
      <w:r w:rsidR="00661FEC">
        <w:rPr>
          <w:rFonts w:cs="Times New Roman"/>
        </w:rPr>
        <w:t>t allumée alors qu’elle ne l’est</w:t>
      </w:r>
      <w:r>
        <w:rPr>
          <w:rFonts w:cs="Times New Roman"/>
        </w:rPr>
        <w:t xml:space="preserve"> pas.</w:t>
      </w:r>
    </w:p>
    <w:p w14:paraId="286F3B37" w14:textId="77777777" w:rsidR="00FF2A64" w:rsidRDefault="00FF2A64" w:rsidP="00FF2A64">
      <w:pPr>
        <w:rPr>
          <w:rFonts w:cs="Times New Roman"/>
        </w:rPr>
      </w:pPr>
    </w:p>
    <w:p w14:paraId="68694186" w14:textId="77777777" w:rsidR="00E45A65" w:rsidRDefault="00E45A65" w:rsidP="00FF2A64">
      <w:pPr>
        <w:rPr>
          <w:rFonts w:cs="Times New Roman"/>
        </w:rPr>
      </w:pPr>
    </w:p>
    <w:p w14:paraId="6FCB172C" w14:textId="77777777" w:rsidR="00E45A65" w:rsidRDefault="00E45A65" w:rsidP="00FF2A64">
      <w:pPr>
        <w:rPr>
          <w:rFonts w:cs="Times New Roman"/>
        </w:rPr>
      </w:pPr>
    </w:p>
    <w:p w14:paraId="51E1EB22" w14:textId="77777777" w:rsidR="00D41040" w:rsidRDefault="00D41040" w:rsidP="00FF2A64">
      <w:pPr>
        <w:rPr>
          <w:rFonts w:cs="Times New Roman"/>
        </w:rPr>
      </w:pPr>
    </w:p>
    <w:p w14:paraId="5D44D79D" w14:textId="77777777" w:rsidR="00E45A65" w:rsidRDefault="00E45A65" w:rsidP="00FF2A64">
      <w:pPr>
        <w:rPr>
          <w:rFonts w:cs="Times New Roman"/>
        </w:rPr>
      </w:pPr>
    </w:p>
    <w:p w14:paraId="4E3F6B78" w14:textId="277F31F0" w:rsidR="00FF2A64" w:rsidRDefault="00B07579" w:rsidP="00B07579">
      <w:pPr>
        <w:pStyle w:val="Titre3"/>
      </w:pPr>
      <w:bookmarkStart w:id="62" w:name="_Toc483351781"/>
      <w:bookmarkStart w:id="63" w:name="_Toc483746174"/>
      <w:r>
        <w:lastRenderedPageBreak/>
        <w:t xml:space="preserve">Retour sur </w:t>
      </w:r>
      <w:r w:rsidR="00570279">
        <w:t xml:space="preserve">les </w:t>
      </w:r>
      <w:r>
        <w:t>objectifs</w:t>
      </w:r>
      <w:bookmarkEnd w:id="62"/>
      <w:bookmarkEnd w:id="63"/>
    </w:p>
    <w:p w14:paraId="4EE59AD8" w14:textId="77777777" w:rsidR="00B07579" w:rsidRPr="00B07579" w:rsidRDefault="00B07579" w:rsidP="00B07579"/>
    <w:p w14:paraId="4848D50F" w14:textId="1AC9EA4F" w:rsidR="00B07579" w:rsidRDefault="00FF2A64" w:rsidP="00FF2A64">
      <w:pPr>
        <w:rPr>
          <w:rFonts w:cs="Times New Roman"/>
        </w:rPr>
      </w:pPr>
      <w:r>
        <w:rPr>
          <w:rFonts w:cs="Times New Roman"/>
        </w:rPr>
        <w:t xml:space="preserve">L’objectif est </w:t>
      </w:r>
      <w:r w:rsidR="002D5B45">
        <w:rPr>
          <w:rFonts w:cs="Times New Roman"/>
        </w:rPr>
        <w:t>atteint</w:t>
      </w:r>
      <w:r>
        <w:rPr>
          <w:rFonts w:cs="Times New Roman"/>
        </w:rPr>
        <w:t xml:space="preserve"> même si la méthode utilisé</w:t>
      </w:r>
      <w:r w:rsidR="00B07579">
        <w:rPr>
          <w:rFonts w:cs="Times New Roman"/>
        </w:rPr>
        <w:t>e</w:t>
      </w:r>
      <w:r>
        <w:rPr>
          <w:rFonts w:cs="Times New Roman"/>
        </w:rPr>
        <w:t xml:space="preserve"> n’est pas celle envisagée au départ du projet. La détection est fiable et permet de se rendre com</w:t>
      </w:r>
      <w:r w:rsidR="00B07579">
        <w:rPr>
          <w:rFonts w:cs="Times New Roman"/>
        </w:rPr>
        <w:t xml:space="preserve">pte de la durée de visionnage TV </w:t>
      </w:r>
      <w:r w:rsidR="002D5B45">
        <w:rPr>
          <w:rFonts w:cs="Times New Roman"/>
        </w:rPr>
        <w:t xml:space="preserve">effectuée </w:t>
      </w:r>
      <w:r w:rsidR="00B07579">
        <w:rPr>
          <w:rFonts w:cs="Times New Roman"/>
        </w:rPr>
        <w:t>par l’individu présent dans le LaboVision</w:t>
      </w:r>
      <w:r>
        <w:rPr>
          <w:rFonts w:cs="Times New Roman"/>
        </w:rPr>
        <w:t>.</w:t>
      </w:r>
    </w:p>
    <w:p w14:paraId="0B90F37D" w14:textId="77777777" w:rsidR="004D019B" w:rsidRDefault="004D019B" w:rsidP="00FF2A64">
      <w:pPr>
        <w:rPr>
          <w:rFonts w:cs="Times New Roman"/>
        </w:rPr>
      </w:pPr>
    </w:p>
    <w:p w14:paraId="06E22035" w14:textId="2BFA4E66" w:rsidR="004D019B" w:rsidRPr="004D019B" w:rsidRDefault="004D019B" w:rsidP="004D019B">
      <w:pPr>
        <w:pStyle w:val="Titre3"/>
      </w:pPr>
      <w:bookmarkStart w:id="64" w:name="_Toc483351782"/>
      <w:bookmarkStart w:id="65" w:name="_Toc483746175"/>
      <w:r>
        <w:t>Améliorations futures</w:t>
      </w:r>
      <w:bookmarkEnd w:id="64"/>
      <w:bookmarkEnd w:id="65"/>
    </w:p>
    <w:p w14:paraId="52D9AFAB" w14:textId="77777777" w:rsidR="004D019B" w:rsidRDefault="004D019B" w:rsidP="00FF2A64">
      <w:pPr>
        <w:rPr>
          <w:rFonts w:cs="Times New Roman"/>
        </w:rPr>
      </w:pPr>
    </w:p>
    <w:p w14:paraId="2E280922" w14:textId="72CDE385" w:rsidR="004D019B" w:rsidRDefault="004D019B" w:rsidP="00FF2A64">
      <w:pPr>
        <w:rPr>
          <w:rFonts w:cs="Times New Roman"/>
        </w:rPr>
      </w:pPr>
      <w:r>
        <w:rPr>
          <w:rFonts w:cs="Times New Roman"/>
        </w:rPr>
        <w:t>Il faudrait</w:t>
      </w:r>
      <w:r w:rsidR="00B07579">
        <w:rPr>
          <w:rFonts w:cs="Times New Roman"/>
        </w:rPr>
        <w:t xml:space="preserve"> d’abord vérifier si l’individu </w:t>
      </w:r>
      <w:r w:rsidR="00FF2A64">
        <w:rPr>
          <w:rFonts w:cs="Times New Roman"/>
        </w:rPr>
        <w:t xml:space="preserve">se trouve dans le canapé lorsqu’il regarde la télévision ou s’il est dans une </w:t>
      </w:r>
      <w:r w:rsidR="00B07579">
        <w:rPr>
          <w:rFonts w:cs="Times New Roman"/>
        </w:rPr>
        <w:t xml:space="preserve">autre </w:t>
      </w:r>
      <w:r w:rsidR="00FF2A64">
        <w:rPr>
          <w:rFonts w:cs="Times New Roman"/>
        </w:rPr>
        <w:t xml:space="preserve">zone </w:t>
      </w:r>
      <w:r w:rsidR="00B07579">
        <w:rPr>
          <w:rFonts w:cs="Times New Roman"/>
        </w:rPr>
        <w:t>de la pièce</w:t>
      </w:r>
      <w:r w:rsidR="00FF2A64">
        <w:rPr>
          <w:rFonts w:cs="Times New Roman"/>
        </w:rPr>
        <w:t>. Si l’on cherche à pousser encore plus l’étu</w:t>
      </w:r>
      <w:r w:rsidR="00911DD2">
        <w:rPr>
          <w:rFonts w:cs="Times New Roman"/>
        </w:rPr>
        <w:t xml:space="preserve">de, on pourrait vérifier que la personne </w:t>
      </w:r>
      <w:r w:rsidR="00FF2A64">
        <w:rPr>
          <w:rFonts w:cs="Times New Roman"/>
        </w:rPr>
        <w:t>regarde bien la télévisio</w:t>
      </w:r>
      <w:r>
        <w:rPr>
          <w:rFonts w:cs="Times New Roman"/>
        </w:rPr>
        <w:t>n lorsque celle-ci est allumée.</w:t>
      </w:r>
    </w:p>
    <w:p w14:paraId="228777AB" w14:textId="34679F3B" w:rsidR="00FF2A64" w:rsidRPr="00F4613C" w:rsidRDefault="00FF2A64" w:rsidP="00FF2A64">
      <w:pPr>
        <w:rPr>
          <w:rFonts w:cs="Times New Roman"/>
        </w:rPr>
      </w:pPr>
      <w:r>
        <w:rPr>
          <w:rFonts w:cs="Times New Roman"/>
        </w:rPr>
        <w:t xml:space="preserve">Actuellement, </w:t>
      </w:r>
      <w:r w:rsidR="00B07579">
        <w:rPr>
          <w:rFonts w:cs="Times New Roman"/>
        </w:rPr>
        <w:t xml:space="preserve">la personne présente dans la salle regarde la télévision si </w:t>
      </w:r>
      <w:r w:rsidR="004D019B">
        <w:rPr>
          <w:rFonts w:cs="Times New Roman"/>
        </w:rPr>
        <w:t>cette dernière</w:t>
      </w:r>
      <w:r w:rsidR="00B07579">
        <w:rPr>
          <w:rFonts w:cs="Times New Roman"/>
        </w:rPr>
        <w:t xml:space="preserve"> est allumée. Cependant, </w:t>
      </w:r>
      <w:r>
        <w:rPr>
          <w:rFonts w:cs="Times New Roman"/>
        </w:rPr>
        <w:t xml:space="preserve">si </w:t>
      </w:r>
      <w:r w:rsidR="004D019B">
        <w:rPr>
          <w:rFonts w:cs="Times New Roman"/>
        </w:rPr>
        <w:t>la</w:t>
      </w:r>
      <w:r w:rsidR="00B07579">
        <w:rPr>
          <w:rFonts w:cs="Times New Roman"/>
        </w:rPr>
        <w:t xml:space="preserve"> personne s’endort devant la télévision ou quitte le LaboVision </w:t>
      </w:r>
      <w:r>
        <w:rPr>
          <w:rFonts w:cs="Times New Roman"/>
        </w:rPr>
        <w:t>en oubliant de l’éteindre, les données recueilli</w:t>
      </w:r>
      <w:r w:rsidR="00B07579">
        <w:rPr>
          <w:rFonts w:cs="Times New Roman"/>
        </w:rPr>
        <w:t>e</w:t>
      </w:r>
      <w:r>
        <w:rPr>
          <w:rFonts w:cs="Times New Roman"/>
        </w:rPr>
        <w:t xml:space="preserve">s sont </w:t>
      </w:r>
      <w:r w:rsidR="00E331A8">
        <w:rPr>
          <w:rFonts w:cs="Times New Roman"/>
        </w:rPr>
        <w:t>faussées</w:t>
      </w:r>
      <w:r>
        <w:rPr>
          <w:rFonts w:cs="Times New Roman"/>
        </w:rPr>
        <w:t>.</w:t>
      </w:r>
    </w:p>
    <w:p w14:paraId="08D10833" w14:textId="77777777" w:rsidR="00FF2A64" w:rsidRDefault="00FF2A64" w:rsidP="008F13C0"/>
    <w:p w14:paraId="563437E9" w14:textId="77777777" w:rsidR="00FF2A64" w:rsidRDefault="00FF2A64" w:rsidP="008F13C0"/>
    <w:p w14:paraId="2C51C601" w14:textId="77777777" w:rsidR="00FF2A64" w:rsidRDefault="00FF2A64" w:rsidP="008F13C0"/>
    <w:p w14:paraId="5825DE77" w14:textId="77777777" w:rsidR="00FF2A64" w:rsidRDefault="00FF2A64" w:rsidP="008F13C0"/>
    <w:p w14:paraId="3FD46DB9" w14:textId="77777777" w:rsidR="00FF2A64" w:rsidRDefault="00FF2A64" w:rsidP="008F13C0"/>
    <w:p w14:paraId="53821AA9" w14:textId="77777777" w:rsidR="00FF2A64" w:rsidRDefault="00FF2A64" w:rsidP="008F13C0"/>
    <w:p w14:paraId="4145B809" w14:textId="77777777" w:rsidR="00FF2A64" w:rsidRDefault="00FF2A64" w:rsidP="008F13C0"/>
    <w:p w14:paraId="0EF84E1D" w14:textId="77777777" w:rsidR="004D019B" w:rsidRDefault="004D019B" w:rsidP="008F13C0"/>
    <w:p w14:paraId="66D97A10" w14:textId="77777777" w:rsidR="004D019B" w:rsidRDefault="004D019B" w:rsidP="008F13C0"/>
    <w:p w14:paraId="402C9540" w14:textId="77777777" w:rsidR="004D019B" w:rsidRDefault="004D019B" w:rsidP="008F13C0"/>
    <w:p w14:paraId="09667F23" w14:textId="77777777" w:rsidR="004D019B" w:rsidRDefault="004D019B" w:rsidP="008F13C0"/>
    <w:p w14:paraId="3C280EBF" w14:textId="77777777" w:rsidR="004D019B" w:rsidRDefault="004D019B" w:rsidP="008F13C0"/>
    <w:p w14:paraId="67CA9598" w14:textId="77777777" w:rsidR="004D019B" w:rsidRDefault="004D019B" w:rsidP="008F13C0"/>
    <w:p w14:paraId="61D9CABF" w14:textId="77777777" w:rsidR="004D019B" w:rsidRDefault="004D019B" w:rsidP="008F13C0"/>
    <w:p w14:paraId="7B43FC1E" w14:textId="77777777" w:rsidR="004D019B" w:rsidRDefault="004D019B" w:rsidP="008F13C0"/>
    <w:p w14:paraId="7A2BF8F7" w14:textId="77777777" w:rsidR="004D019B" w:rsidRDefault="004D019B" w:rsidP="008F13C0"/>
    <w:p w14:paraId="03FB157E" w14:textId="77777777" w:rsidR="004D019B" w:rsidRDefault="004D019B" w:rsidP="008F13C0"/>
    <w:p w14:paraId="52743CB1" w14:textId="77777777" w:rsidR="004D019B" w:rsidRDefault="004D019B" w:rsidP="008F13C0"/>
    <w:p w14:paraId="50493BCD" w14:textId="77777777" w:rsidR="004D019B" w:rsidRDefault="004D019B" w:rsidP="008F13C0"/>
    <w:p w14:paraId="2487F7B9" w14:textId="77777777" w:rsidR="004D019B" w:rsidRDefault="004D019B" w:rsidP="008F13C0"/>
    <w:p w14:paraId="0F373C4B" w14:textId="77777777" w:rsidR="004D019B" w:rsidRDefault="004D019B" w:rsidP="008F13C0"/>
    <w:p w14:paraId="5510B2AE" w14:textId="77777777" w:rsidR="004D019B" w:rsidRDefault="004D019B" w:rsidP="008F13C0"/>
    <w:p w14:paraId="7CA3A835" w14:textId="77777777" w:rsidR="004D019B" w:rsidRDefault="004D019B" w:rsidP="008F13C0"/>
    <w:p w14:paraId="2D78E1C8" w14:textId="77777777" w:rsidR="004D019B" w:rsidRDefault="004D019B" w:rsidP="008F13C0"/>
    <w:p w14:paraId="117A781F" w14:textId="77777777" w:rsidR="004D019B" w:rsidRDefault="004D019B" w:rsidP="008F13C0"/>
    <w:p w14:paraId="225EF529" w14:textId="77777777" w:rsidR="004D019B" w:rsidRDefault="004D019B" w:rsidP="008F13C0"/>
    <w:p w14:paraId="2FEFECB4" w14:textId="77777777" w:rsidR="004D019B" w:rsidRDefault="004D019B" w:rsidP="008F13C0"/>
    <w:p w14:paraId="225881D2" w14:textId="77777777" w:rsidR="004D019B" w:rsidRDefault="004D019B" w:rsidP="008F13C0"/>
    <w:p w14:paraId="38791341" w14:textId="77777777" w:rsidR="004D019B" w:rsidRDefault="004D019B" w:rsidP="008F13C0"/>
    <w:p w14:paraId="17E486C6" w14:textId="77777777" w:rsidR="004D019B" w:rsidRDefault="004D019B" w:rsidP="008F13C0"/>
    <w:p w14:paraId="5BE71B90" w14:textId="77777777" w:rsidR="009B25C0" w:rsidRDefault="009B25C0" w:rsidP="008F13C0"/>
    <w:p w14:paraId="35130B75" w14:textId="77777777" w:rsidR="004D019B" w:rsidRDefault="004D019B" w:rsidP="008F13C0"/>
    <w:p w14:paraId="36AB63D1" w14:textId="77777777" w:rsidR="004D019B" w:rsidRDefault="004D019B" w:rsidP="008F13C0"/>
    <w:p w14:paraId="0D1A7245" w14:textId="2CB7A250" w:rsidR="004D019B" w:rsidRPr="00547367" w:rsidRDefault="004D019B" w:rsidP="004D019B">
      <w:pPr>
        <w:pStyle w:val="Titre2"/>
      </w:pPr>
      <w:bookmarkStart w:id="66" w:name="_Toc483351783"/>
      <w:bookmarkStart w:id="67" w:name="_Toc483746176"/>
      <w:r>
        <w:lastRenderedPageBreak/>
        <w:t>Fonctionnalité : d</w:t>
      </w:r>
      <w:r w:rsidR="00911DD2">
        <w:t xml:space="preserve">étection d’un individu </w:t>
      </w:r>
      <w:r w:rsidRPr="00547367">
        <w:t>dans les différentes zones de la pièce</w:t>
      </w:r>
      <w:bookmarkEnd w:id="66"/>
      <w:bookmarkEnd w:id="67"/>
    </w:p>
    <w:p w14:paraId="4A9E85C6" w14:textId="77777777" w:rsidR="004D019B" w:rsidRPr="00F4613C" w:rsidRDefault="004D019B" w:rsidP="004D019B">
      <w:pPr>
        <w:rPr>
          <w:rFonts w:cs="Times New Roman"/>
          <w:b/>
        </w:rPr>
      </w:pPr>
    </w:p>
    <w:p w14:paraId="3E7EEC6C" w14:textId="77777777" w:rsidR="004D019B" w:rsidRDefault="004D019B" w:rsidP="004D019B">
      <w:pPr>
        <w:pStyle w:val="Titre3"/>
      </w:pPr>
      <w:bookmarkStart w:id="68" w:name="_Toc483351784"/>
      <w:bookmarkStart w:id="69" w:name="_Toc483746177"/>
      <w:r w:rsidRPr="00C65D4B">
        <w:t>Objectifs</w:t>
      </w:r>
      <w:bookmarkEnd w:id="68"/>
      <w:bookmarkEnd w:id="69"/>
    </w:p>
    <w:p w14:paraId="37E0C815" w14:textId="77777777" w:rsidR="004D019B" w:rsidRPr="004D019B" w:rsidRDefault="004D019B" w:rsidP="004D019B"/>
    <w:p w14:paraId="2640CFDD" w14:textId="0C74EFDC" w:rsidR="004D019B" w:rsidRDefault="004D019B" w:rsidP="004D019B">
      <w:pPr>
        <w:rPr>
          <w:rFonts w:cs="Times New Roman"/>
        </w:rPr>
      </w:pPr>
      <w:r>
        <w:rPr>
          <w:rFonts w:cs="Times New Roman"/>
        </w:rPr>
        <w:t xml:space="preserve">L’objectif de cette fonctionnalité est de surveiller le positionnement </w:t>
      </w:r>
      <w:r w:rsidR="00E30D24">
        <w:rPr>
          <w:rFonts w:cs="Times New Roman"/>
        </w:rPr>
        <w:t>de la personne dans chaque zone de la pièce</w:t>
      </w:r>
      <w:r>
        <w:rPr>
          <w:rFonts w:cs="Times New Roman"/>
        </w:rPr>
        <w:t xml:space="preserve"> et de comptabiliser le temps passé dans chaque zone. Le LaboVision est découpé en 3 zones : cuisine, </w:t>
      </w:r>
      <w:r w:rsidRPr="00E30D24">
        <w:rPr>
          <w:rFonts w:cs="Times New Roman"/>
        </w:rPr>
        <w:t xml:space="preserve">chambre et salon (voir </w:t>
      </w:r>
      <w:r w:rsidRPr="006A20C4">
        <w:rPr>
          <w:rFonts w:cs="Times New Roman"/>
        </w:rPr>
        <w:t xml:space="preserve">figure </w:t>
      </w:r>
      <w:r w:rsidR="00E30D24" w:rsidRPr="006A20C4">
        <w:rPr>
          <w:rFonts w:cs="Times New Roman"/>
        </w:rPr>
        <w:t>n°</w:t>
      </w:r>
      <w:r w:rsidRPr="006A20C4">
        <w:rPr>
          <w:rFonts w:cs="Times New Roman"/>
        </w:rPr>
        <w:t>2</w:t>
      </w:r>
      <w:r w:rsidR="00E30D24" w:rsidRPr="006A20C4">
        <w:rPr>
          <w:rFonts w:cs="Times New Roman"/>
        </w:rPr>
        <w:t xml:space="preserve">, </w:t>
      </w:r>
      <w:r w:rsidR="006A20C4" w:rsidRPr="006A20C4">
        <w:rPr>
          <w:rFonts w:cs="Times New Roman"/>
        </w:rPr>
        <w:t>page 8</w:t>
      </w:r>
      <w:r w:rsidRPr="006A20C4">
        <w:rPr>
          <w:rFonts w:cs="Times New Roman"/>
        </w:rPr>
        <w:t>).</w:t>
      </w:r>
    </w:p>
    <w:p w14:paraId="410E3627" w14:textId="77777777" w:rsidR="00E30D24" w:rsidRDefault="00E30D24" w:rsidP="004D019B">
      <w:pPr>
        <w:rPr>
          <w:rFonts w:cs="Times New Roman"/>
        </w:rPr>
      </w:pPr>
    </w:p>
    <w:p w14:paraId="047974AF" w14:textId="5406244F" w:rsidR="00E30D24" w:rsidRDefault="00E30D24" w:rsidP="00E30D24">
      <w:pPr>
        <w:rPr>
          <w:rFonts w:cs="Times New Roman"/>
        </w:rPr>
      </w:pPr>
      <w:r>
        <w:rPr>
          <w:rFonts w:cs="Times New Roman"/>
        </w:rPr>
        <w:t xml:space="preserve">En plus de comptabiliser le temps passé dans chaque zone, les </w:t>
      </w:r>
      <w:r w:rsidR="004D019B">
        <w:rPr>
          <w:rFonts w:cs="Times New Roman"/>
        </w:rPr>
        <w:t xml:space="preserve">données recueillies grâce à cette fonctionnalité </w:t>
      </w:r>
      <w:r>
        <w:rPr>
          <w:rFonts w:cs="Times New Roman"/>
        </w:rPr>
        <w:t xml:space="preserve">peuvent </w:t>
      </w:r>
      <w:r w:rsidR="004D019B">
        <w:rPr>
          <w:rFonts w:cs="Times New Roman"/>
        </w:rPr>
        <w:t>permettent</w:t>
      </w:r>
      <w:r>
        <w:rPr>
          <w:rFonts w:cs="Times New Roman"/>
        </w:rPr>
        <w:t xml:space="preserve"> de </w:t>
      </w:r>
      <w:r w:rsidR="004D019B">
        <w:rPr>
          <w:rFonts w:cs="Times New Roman"/>
        </w:rPr>
        <w:t>:</w:t>
      </w:r>
    </w:p>
    <w:p w14:paraId="5CFE0A2B" w14:textId="3B979555" w:rsidR="004D019B" w:rsidRPr="00E30D24" w:rsidRDefault="00E30D24" w:rsidP="00B36DEA">
      <w:pPr>
        <w:pStyle w:val="Paragraphedeliste"/>
        <w:numPr>
          <w:ilvl w:val="0"/>
          <w:numId w:val="17"/>
        </w:numPr>
        <w:spacing w:before="120"/>
        <w:ind w:left="714" w:hanging="357"/>
        <w:rPr>
          <w:rFonts w:cs="Times New Roman"/>
        </w:rPr>
      </w:pPr>
      <w:r>
        <w:rPr>
          <w:rFonts w:cs="Times New Roman"/>
        </w:rPr>
        <w:t>s</w:t>
      </w:r>
      <w:r w:rsidR="004D019B" w:rsidRPr="00E30D24">
        <w:rPr>
          <w:rFonts w:cs="Times New Roman"/>
        </w:rPr>
        <w:t>urveiller le temps passé dans la chambre (temps et horaires)</w:t>
      </w:r>
      <w:r>
        <w:rPr>
          <w:rFonts w:cs="Times New Roman"/>
        </w:rPr>
        <w:t>.</w:t>
      </w:r>
    </w:p>
    <w:p w14:paraId="6140B702" w14:textId="2D51A45E" w:rsidR="00E30D24" w:rsidRDefault="00E30D24" w:rsidP="00B36DEA">
      <w:pPr>
        <w:pStyle w:val="Paragraphedeliste"/>
        <w:numPr>
          <w:ilvl w:val="0"/>
          <w:numId w:val="16"/>
        </w:numPr>
        <w:spacing w:after="160" w:line="259" w:lineRule="auto"/>
        <w:jc w:val="left"/>
        <w:rPr>
          <w:rFonts w:cs="Times New Roman"/>
        </w:rPr>
      </w:pPr>
      <w:r>
        <w:rPr>
          <w:rFonts w:cs="Times New Roman"/>
        </w:rPr>
        <w:t>v</w:t>
      </w:r>
      <w:r w:rsidR="004D019B">
        <w:rPr>
          <w:rFonts w:cs="Times New Roman"/>
        </w:rPr>
        <w:t>érifier les déplacements vers la cuisine à titre de suivi alimentaire</w:t>
      </w:r>
      <w:r>
        <w:rPr>
          <w:rFonts w:cs="Times New Roman"/>
        </w:rPr>
        <w:t>.</w:t>
      </w:r>
    </w:p>
    <w:p w14:paraId="301B7108" w14:textId="77777777" w:rsidR="00E30D24" w:rsidRPr="00E30D24" w:rsidRDefault="00E30D24" w:rsidP="00E30D24">
      <w:pPr>
        <w:spacing w:after="160" w:line="259" w:lineRule="auto"/>
        <w:jc w:val="left"/>
        <w:rPr>
          <w:rFonts w:cs="Times New Roman"/>
        </w:rPr>
      </w:pPr>
    </w:p>
    <w:p w14:paraId="4AD0CD58" w14:textId="77777777" w:rsidR="004D019B" w:rsidRDefault="004D019B" w:rsidP="004D019B">
      <w:pPr>
        <w:pStyle w:val="Titre3"/>
      </w:pPr>
      <w:bookmarkStart w:id="70" w:name="_Toc483351785"/>
      <w:bookmarkStart w:id="71" w:name="_Toc483746178"/>
      <w:r w:rsidRPr="00C65D4B">
        <w:t>Moyens techniques</w:t>
      </w:r>
      <w:bookmarkEnd w:id="70"/>
      <w:bookmarkEnd w:id="71"/>
    </w:p>
    <w:p w14:paraId="4568ACB7" w14:textId="77777777" w:rsidR="004D019B" w:rsidRPr="004D019B" w:rsidRDefault="004D019B" w:rsidP="004D019B"/>
    <w:p w14:paraId="476279E4" w14:textId="4B9AF8D1" w:rsidR="004D019B" w:rsidRDefault="004D019B" w:rsidP="004D019B">
      <w:pPr>
        <w:rPr>
          <w:rFonts w:cs="Times New Roman"/>
        </w:rPr>
      </w:pPr>
      <w:r>
        <w:rPr>
          <w:rFonts w:cs="Times New Roman"/>
        </w:rPr>
        <w:t xml:space="preserve">Les moyens techniques utilisés pour cette fonctionnalité sont les mêmes que ceux utilisés pour la détection de visionnage </w:t>
      </w:r>
      <w:r w:rsidR="00E30D24">
        <w:rPr>
          <w:rFonts w:cs="Times New Roman"/>
        </w:rPr>
        <w:t>TV</w:t>
      </w:r>
      <w:r>
        <w:rPr>
          <w:rFonts w:cs="Times New Roman"/>
        </w:rPr>
        <w:t xml:space="preserve">, c’est-à-dire la </w:t>
      </w:r>
      <w:r w:rsidRPr="00E30D24">
        <w:rPr>
          <w:rFonts w:cs="Times New Roman"/>
        </w:rPr>
        <w:t>caméra</w:t>
      </w:r>
      <w:r w:rsidR="00A532B8">
        <w:rPr>
          <w:rFonts w:cs="Times New Roman"/>
        </w:rPr>
        <w:t xml:space="preserve"> n°</w:t>
      </w:r>
      <w:r w:rsidRPr="00E30D24">
        <w:rPr>
          <w:rFonts w:cs="Times New Roman"/>
        </w:rPr>
        <w:t xml:space="preserve">1 </w:t>
      </w:r>
      <w:r w:rsidR="00E30D24" w:rsidRPr="00E30D24">
        <w:rPr>
          <w:rFonts w:cs="Times New Roman"/>
        </w:rPr>
        <w:t>(</w:t>
      </w:r>
      <w:r w:rsidR="00E30D24" w:rsidRPr="006A20C4">
        <w:rPr>
          <w:rFonts w:cs="Times New Roman"/>
        </w:rPr>
        <w:t>voir figure n°2</w:t>
      </w:r>
      <w:r w:rsidR="006A20C4" w:rsidRPr="006A20C4">
        <w:rPr>
          <w:rFonts w:cs="Times New Roman"/>
        </w:rPr>
        <w:t>, page 8</w:t>
      </w:r>
      <w:r w:rsidRPr="006A20C4">
        <w:rPr>
          <w:rFonts w:cs="Times New Roman"/>
        </w:rPr>
        <w:t>) et</w:t>
      </w:r>
      <w:r>
        <w:rPr>
          <w:rFonts w:cs="Times New Roman"/>
        </w:rPr>
        <w:t xml:space="preserve"> la librairie OpenCV pour le traitement d’images.</w:t>
      </w:r>
    </w:p>
    <w:p w14:paraId="27EB0043" w14:textId="77777777" w:rsidR="004D019B" w:rsidRPr="00780C68" w:rsidRDefault="004D019B" w:rsidP="004D019B">
      <w:pPr>
        <w:rPr>
          <w:rFonts w:cs="Times New Roman"/>
        </w:rPr>
      </w:pPr>
    </w:p>
    <w:p w14:paraId="7D75DB69" w14:textId="77777777" w:rsidR="004D019B" w:rsidRDefault="004D019B" w:rsidP="004D019B">
      <w:pPr>
        <w:pStyle w:val="Titre3"/>
      </w:pPr>
      <w:bookmarkStart w:id="72" w:name="_Toc483351786"/>
      <w:bookmarkStart w:id="73" w:name="_Toc483746179"/>
      <w:r w:rsidRPr="00C65D4B">
        <w:t>Développement</w:t>
      </w:r>
      <w:bookmarkEnd w:id="72"/>
      <w:bookmarkEnd w:id="73"/>
    </w:p>
    <w:p w14:paraId="466F11FC" w14:textId="77777777" w:rsidR="00E30D24" w:rsidRDefault="00E30D24" w:rsidP="00E30D24"/>
    <w:p w14:paraId="2E11D746" w14:textId="24E30DB9" w:rsidR="00E30D24" w:rsidRDefault="00E30D24" w:rsidP="00E30D24">
      <w:r>
        <w:t xml:space="preserve">Dans le but de développer cette </w:t>
      </w:r>
      <w:r w:rsidRPr="00396C43">
        <w:t xml:space="preserve">fonctionnalité, </w:t>
      </w:r>
      <w:r w:rsidR="00396C43" w:rsidRPr="00396C43">
        <w:t>3</w:t>
      </w:r>
      <w:r>
        <w:t xml:space="preserve"> étapes sont nécessaires.</w:t>
      </w:r>
    </w:p>
    <w:p w14:paraId="5B8BFC06" w14:textId="77777777" w:rsidR="00E30D24" w:rsidRDefault="00E30D24" w:rsidP="00E30D24"/>
    <w:p w14:paraId="442184C8" w14:textId="09606014" w:rsidR="004D019B" w:rsidRDefault="00E30D24" w:rsidP="004D019B">
      <w:pPr>
        <w:rPr>
          <w:u w:val="single"/>
        </w:rPr>
      </w:pPr>
      <w:r w:rsidRPr="008D0D3B">
        <w:rPr>
          <w:u w:val="single"/>
        </w:rPr>
        <w:t>1</w:t>
      </w:r>
      <w:r w:rsidRPr="008D0D3B">
        <w:rPr>
          <w:u w:val="single"/>
          <w:vertAlign w:val="superscript"/>
        </w:rPr>
        <w:t>ère</w:t>
      </w:r>
      <w:r w:rsidRPr="008D0D3B">
        <w:rPr>
          <w:u w:val="single"/>
        </w:rPr>
        <w:t xml:space="preserve"> étape :</w:t>
      </w:r>
    </w:p>
    <w:p w14:paraId="5152845B" w14:textId="77777777" w:rsidR="00E30D24" w:rsidRPr="00E30D24" w:rsidRDefault="00E30D24" w:rsidP="004D019B">
      <w:pPr>
        <w:rPr>
          <w:u w:val="single"/>
        </w:rPr>
      </w:pPr>
    </w:p>
    <w:p w14:paraId="2D6F3984" w14:textId="32BC3180" w:rsidR="004D019B" w:rsidRDefault="00A532B8" w:rsidP="004D019B">
      <w:pPr>
        <w:rPr>
          <w:rFonts w:cs="Times New Roman"/>
        </w:rPr>
      </w:pPr>
      <w:r>
        <w:rPr>
          <w:rFonts w:cs="Times New Roman"/>
        </w:rPr>
        <w:t>L</w:t>
      </w:r>
      <w:r w:rsidR="00E30D24">
        <w:rPr>
          <w:rFonts w:cs="Times New Roman"/>
        </w:rPr>
        <w:t>e flux vidéo de la caméra</w:t>
      </w:r>
      <w:r>
        <w:rPr>
          <w:rFonts w:cs="Times New Roman"/>
        </w:rPr>
        <w:t xml:space="preserve"> est récupéré. Sur chaque image du flux est appliquée </w:t>
      </w:r>
      <w:r w:rsidR="004D019B">
        <w:rPr>
          <w:rFonts w:cs="Times New Roman"/>
        </w:rPr>
        <w:t>une méthode de détection de personne qui se nomme : HOG</w:t>
      </w:r>
      <w:r w:rsidR="004D019B">
        <w:rPr>
          <w:rStyle w:val="Appelnotedebasdep"/>
          <w:rFonts w:cs="Times New Roman"/>
        </w:rPr>
        <w:footnoteReference w:id="13"/>
      </w:r>
      <w:r w:rsidR="004D019B">
        <w:rPr>
          <w:rFonts w:cs="Times New Roman"/>
        </w:rPr>
        <w:t>.</w:t>
      </w:r>
      <w:r w:rsidR="00E30D24">
        <w:rPr>
          <w:rFonts w:cs="Times New Roman"/>
        </w:rPr>
        <w:t xml:space="preserve"> Cet algorithme </w:t>
      </w:r>
      <w:r>
        <w:rPr>
          <w:rFonts w:cs="Times New Roman"/>
        </w:rPr>
        <w:t>encadre</w:t>
      </w:r>
      <w:r w:rsidR="00E30D24">
        <w:rPr>
          <w:rFonts w:cs="Times New Roman"/>
        </w:rPr>
        <w:t xml:space="preserve"> la personne</w:t>
      </w:r>
      <w:r w:rsidR="00D959BF">
        <w:rPr>
          <w:rFonts w:cs="Times New Roman"/>
        </w:rPr>
        <w:t xml:space="preserve"> détectée</w:t>
      </w:r>
      <w:r w:rsidR="00E30D24">
        <w:rPr>
          <w:rFonts w:cs="Times New Roman"/>
        </w:rPr>
        <w:t>.</w:t>
      </w:r>
      <w:r w:rsidR="004C40F0">
        <w:rPr>
          <w:rFonts w:cs="Times New Roman"/>
        </w:rPr>
        <w:t xml:space="preserve"> Les liens [5] à [9] de la bibliographie page 33 </w:t>
      </w:r>
      <w:r>
        <w:rPr>
          <w:rFonts w:cs="Times New Roman"/>
        </w:rPr>
        <w:t>présentent cette technique</w:t>
      </w:r>
      <w:r w:rsidR="004C40F0">
        <w:rPr>
          <w:rFonts w:cs="Times New Roman"/>
        </w:rPr>
        <w:t>.</w:t>
      </w:r>
    </w:p>
    <w:p w14:paraId="2E754962" w14:textId="77777777" w:rsidR="00D959BF" w:rsidRDefault="00D959BF" w:rsidP="004D019B">
      <w:pPr>
        <w:rPr>
          <w:rFonts w:cs="Times New Roman"/>
        </w:rPr>
      </w:pPr>
    </w:p>
    <w:p w14:paraId="48E1760B" w14:textId="485CDBC7" w:rsidR="00D959BF" w:rsidRDefault="00D959BF" w:rsidP="00D959BF">
      <w:pPr>
        <w:rPr>
          <w:u w:val="single"/>
        </w:rPr>
      </w:pPr>
      <w:r>
        <w:rPr>
          <w:u w:val="single"/>
        </w:rPr>
        <w:t>2</w:t>
      </w:r>
      <w:r w:rsidRPr="00D959BF">
        <w:rPr>
          <w:u w:val="single"/>
          <w:vertAlign w:val="superscript"/>
        </w:rPr>
        <w:t>ème</w:t>
      </w:r>
      <w:r w:rsidRPr="008D0D3B">
        <w:rPr>
          <w:u w:val="single"/>
        </w:rPr>
        <w:t xml:space="preserve"> étape :</w:t>
      </w:r>
    </w:p>
    <w:p w14:paraId="290BE874" w14:textId="77777777" w:rsidR="00D959BF" w:rsidRDefault="00D959BF" w:rsidP="004D019B">
      <w:pPr>
        <w:rPr>
          <w:rFonts w:cs="Times New Roman"/>
        </w:rPr>
      </w:pPr>
    </w:p>
    <w:p w14:paraId="5A1BE5A5" w14:textId="17D78562" w:rsidR="00D959BF" w:rsidRDefault="00D959BF" w:rsidP="004D019B">
      <w:pPr>
        <w:rPr>
          <w:rFonts w:cs="Times New Roman"/>
        </w:rPr>
      </w:pPr>
      <w:r>
        <w:rPr>
          <w:rFonts w:cs="Times New Roman"/>
        </w:rPr>
        <w:t xml:space="preserve">Une fois la personne </w:t>
      </w:r>
      <w:r w:rsidR="004D019B">
        <w:rPr>
          <w:rFonts w:cs="Times New Roman"/>
        </w:rPr>
        <w:t>détecté</w:t>
      </w:r>
      <w:r w:rsidR="004A7693">
        <w:rPr>
          <w:rFonts w:cs="Times New Roman"/>
        </w:rPr>
        <w:t>e</w:t>
      </w:r>
      <w:r w:rsidR="004D019B">
        <w:rPr>
          <w:rFonts w:cs="Times New Roman"/>
        </w:rPr>
        <w:t>, il ne res</w:t>
      </w:r>
      <w:r w:rsidR="00E30D24">
        <w:rPr>
          <w:rFonts w:cs="Times New Roman"/>
        </w:rPr>
        <w:t>te plus qu’à savoir dans quelle zone</w:t>
      </w:r>
      <w:r w:rsidR="004A7693">
        <w:rPr>
          <w:rFonts w:cs="Times New Roman"/>
        </w:rPr>
        <w:t xml:space="preserve"> elle</w:t>
      </w:r>
      <w:r>
        <w:rPr>
          <w:rFonts w:cs="Times New Roman"/>
        </w:rPr>
        <w:t xml:space="preserve"> se situe. </w:t>
      </w:r>
      <w:r w:rsidR="004D019B">
        <w:rPr>
          <w:rFonts w:cs="Times New Roman"/>
        </w:rPr>
        <w:t>Pour cela,</w:t>
      </w:r>
      <w:r>
        <w:rPr>
          <w:rFonts w:cs="Times New Roman"/>
        </w:rPr>
        <w:t xml:space="preserve"> dans un premier temps, </w:t>
      </w:r>
      <w:r w:rsidR="004A7693">
        <w:rPr>
          <w:rFonts w:cs="Times New Roman"/>
        </w:rPr>
        <w:t>on observe</w:t>
      </w:r>
      <w:r>
        <w:rPr>
          <w:rFonts w:cs="Times New Roman"/>
        </w:rPr>
        <w:t xml:space="preserve"> l’évolution de la position du</w:t>
      </w:r>
      <w:r w:rsidR="004D019B">
        <w:rPr>
          <w:rFonts w:cs="Times New Roman"/>
        </w:rPr>
        <w:t xml:space="preserve"> coin inférieur droit </w:t>
      </w:r>
      <w:r w:rsidR="004A7693">
        <w:rPr>
          <w:rFonts w:cs="Times New Roman"/>
        </w:rPr>
        <w:t>de l’encadrement réalisé</w:t>
      </w:r>
      <w:r>
        <w:rPr>
          <w:rFonts w:cs="Times New Roman"/>
        </w:rPr>
        <w:t xml:space="preserve"> autour de la personne détecté</w:t>
      </w:r>
      <w:r w:rsidR="004A7693">
        <w:rPr>
          <w:rFonts w:cs="Times New Roman"/>
        </w:rPr>
        <w:t>e</w:t>
      </w:r>
      <w:r>
        <w:rPr>
          <w:rFonts w:cs="Times New Roman"/>
        </w:rPr>
        <w:t>.</w:t>
      </w:r>
    </w:p>
    <w:p w14:paraId="7E94D803" w14:textId="5A89AA2F" w:rsidR="00396C43" w:rsidRDefault="004D019B" w:rsidP="004D019B">
      <w:pPr>
        <w:rPr>
          <w:rFonts w:cs="Times New Roman"/>
        </w:rPr>
      </w:pPr>
      <w:r>
        <w:rPr>
          <w:rFonts w:cs="Times New Roman"/>
        </w:rPr>
        <w:t>A</w:t>
      </w:r>
      <w:r w:rsidR="00D959BF">
        <w:rPr>
          <w:rFonts w:cs="Times New Roman"/>
        </w:rPr>
        <w:t>près plusieurs observations</w:t>
      </w:r>
      <w:r>
        <w:rPr>
          <w:rFonts w:cs="Times New Roman"/>
        </w:rPr>
        <w:t>, des zones</w:t>
      </w:r>
      <w:r w:rsidR="004A7693">
        <w:rPr>
          <w:rFonts w:cs="Times New Roman"/>
        </w:rPr>
        <w:t xml:space="preserve"> ont été délimitées</w:t>
      </w:r>
      <w:r>
        <w:rPr>
          <w:rFonts w:cs="Times New Roman"/>
        </w:rPr>
        <w:t xml:space="preserve"> où ce coin inférieur</w:t>
      </w:r>
      <w:r w:rsidR="00D959BF">
        <w:rPr>
          <w:rFonts w:cs="Times New Roman"/>
        </w:rPr>
        <w:t xml:space="preserve"> droit peut se situer</w:t>
      </w:r>
      <w:r>
        <w:rPr>
          <w:rFonts w:cs="Times New Roman"/>
        </w:rPr>
        <w:t>. De ces observations découlent le placement des zones suivantes : salon, chambre et cuisine. Ainsi, si le coin inf</w:t>
      </w:r>
      <w:r w:rsidR="00D959BF">
        <w:rPr>
          <w:rFonts w:cs="Times New Roman"/>
        </w:rPr>
        <w:t xml:space="preserve">érieur droit de la détection </w:t>
      </w:r>
      <w:r w:rsidR="004A7693">
        <w:rPr>
          <w:rFonts w:cs="Times New Roman"/>
        </w:rPr>
        <w:t>se</w:t>
      </w:r>
      <w:r>
        <w:rPr>
          <w:rFonts w:cs="Times New Roman"/>
        </w:rPr>
        <w:t xml:space="preserve"> situe dans l’une de ces zones, </w:t>
      </w:r>
      <w:r w:rsidR="00D959BF">
        <w:rPr>
          <w:rFonts w:cs="Times New Roman"/>
        </w:rPr>
        <w:t>la personne</w:t>
      </w:r>
      <w:r w:rsidR="00612216">
        <w:rPr>
          <w:rFonts w:cs="Times New Roman"/>
        </w:rPr>
        <w:t xml:space="preserve"> est considérée</w:t>
      </w:r>
      <w:r w:rsidR="00D959BF">
        <w:rPr>
          <w:rFonts w:cs="Times New Roman"/>
        </w:rPr>
        <w:t xml:space="preserve"> dans cette zone</w:t>
      </w:r>
      <w:r>
        <w:rPr>
          <w:rFonts w:cs="Times New Roman"/>
        </w:rPr>
        <w:t>.</w:t>
      </w:r>
      <w:r w:rsidR="00396C43">
        <w:rPr>
          <w:rFonts w:cs="Times New Roman"/>
        </w:rPr>
        <w:t xml:space="preserve"> </w:t>
      </w:r>
      <w:r>
        <w:rPr>
          <w:rFonts w:cs="Times New Roman"/>
        </w:rPr>
        <w:t>Ces zones ne sont pas collées entre elles afin d’apporter une meilleure fiabilité en ce qui concerne le placement</w:t>
      </w:r>
      <w:r w:rsidR="00396C43">
        <w:rPr>
          <w:rFonts w:cs="Times New Roman"/>
        </w:rPr>
        <w:t xml:space="preserve"> de la personne.</w:t>
      </w:r>
    </w:p>
    <w:p w14:paraId="78A0A0EF" w14:textId="77777777" w:rsidR="00396C43" w:rsidRDefault="00396C43" w:rsidP="004D019B">
      <w:pPr>
        <w:rPr>
          <w:rFonts w:cs="Times New Roman"/>
        </w:rPr>
      </w:pPr>
    </w:p>
    <w:p w14:paraId="34CA19FD" w14:textId="77777777" w:rsidR="00A97005" w:rsidRDefault="00A97005" w:rsidP="00396C43">
      <w:pPr>
        <w:rPr>
          <w:u w:val="single"/>
        </w:rPr>
      </w:pPr>
    </w:p>
    <w:p w14:paraId="38411672" w14:textId="210B3AE3" w:rsidR="00396C43" w:rsidRDefault="00396C43" w:rsidP="00396C43">
      <w:pPr>
        <w:rPr>
          <w:u w:val="single"/>
        </w:rPr>
      </w:pPr>
      <w:r>
        <w:rPr>
          <w:u w:val="single"/>
        </w:rPr>
        <w:lastRenderedPageBreak/>
        <w:t>3</w:t>
      </w:r>
      <w:r w:rsidRPr="00D959BF">
        <w:rPr>
          <w:u w:val="single"/>
          <w:vertAlign w:val="superscript"/>
        </w:rPr>
        <w:t>ème</w:t>
      </w:r>
      <w:r w:rsidRPr="008D0D3B">
        <w:rPr>
          <w:u w:val="single"/>
        </w:rPr>
        <w:t xml:space="preserve"> étape :</w:t>
      </w:r>
    </w:p>
    <w:p w14:paraId="6AAADF30" w14:textId="77777777" w:rsidR="00396C43" w:rsidRDefault="00396C43" w:rsidP="004D019B">
      <w:pPr>
        <w:rPr>
          <w:rFonts w:cs="Times New Roman"/>
        </w:rPr>
      </w:pPr>
    </w:p>
    <w:p w14:paraId="4FE615F8" w14:textId="0D03E3E2" w:rsidR="004D019B" w:rsidRDefault="00EF11BE" w:rsidP="004D019B">
      <w:pPr>
        <w:rPr>
          <w:rFonts w:cs="Times New Roman"/>
        </w:rPr>
      </w:pPr>
      <w:r>
        <w:rPr>
          <w:rFonts w:cs="Times New Roman"/>
        </w:rPr>
        <w:t>Les</w:t>
      </w:r>
      <w:r w:rsidR="004D019B">
        <w:rPr>
          <w:rFonts w:cs="Times New Roman"/>
        </w:rPr>
        <w:t xml:space="preserve"> tailles des zones ont été configurées à l’aide de pourcentage</w:t>
      </w:r>
      <w:r w:rsidR="00396C43">
        <w:rPr>
          <w:rFonts w:cs="Times New Roman"/>
        </w:rPr>
        <w:t>. A</w:t>
      </w:r>
      <w:r w:rsidR="004D019B">
        <w:rPr>
          <w:rFonts w:cs="Times New Roman"/>
        </w:rPr>
        <w:t>insi</w:t>
      </w:r>
      <w:r w:rsidR="00396C43">
        <w:rPr>
          <w:rFonts w:cs="Times New Roman"/>
        </w:rPr>
        <w:t>, ces zones seront toujours placées aux mêmes endroits,</w:t>
      </w:r>
      <w:r w:rsidR="004D019B">
        <w:rPr>
          <w:rFonts w:cs="Times New Roman"/>
        </w:rPr>
        <w:t xml:space="preserve"> peu importe la taille de l’image traitée</w:t>
      </w:r>
      <w:r w:rsidR="00396C43">
        <w:rPr>
          <w:rFonts w:cs="Times New Roman"/>
        </w:rPr>
        <w:t>.</w:t>
      </w:r>
    </w:p>
    <w:p w14:paraId="7CF8A3B6" w14:textId="77777777" w:rsidR="00396C43" w:rsidRDefault="00396C43" w:rsidP="004D019B">
      <w:pPr>
        <w:rPr>
          <w:rFonts w:cs="Times New Roman"/>
        </w:rPr>
      </w:pPr>
    </w:p>
    <w:p w14:paraId="69AD6843" w14:textId="242DB906" w:rsidR="00396C43" w:rsidRPr="00396C43" w:rsidRDefault="00396C43" w:rsidP="004D019B">
      <w:pPr>
        <w:rPr>
          <w:rFonts w:cs="Times New Roman"/>
          <w:u w:val="single"/>
        </w:rPr>
      </w:pPr>
      <w:r w:rsidRPr="00396C43">
        <w:rPr>
          <w:rFonts w:cs="Times New Roman"/>
          <w:u w:val="single"/>
        </w:rPr>
        <w:t>Illustration :</w:t>
      </w:r>
    </w:p>
    <w:p w14:paraId="3C85C8F4" w14:textId="77777777" w:rsidR="00396C43" w:rsidRDefault="00396C43" w:rsidP="004D019B">
      <w:pPr>
        <w:rPr>
          <w:rFonts w:cs="Times New Roman"/>
        </w:rPr>
      </w:pPr>
    </w:p>
    <w:p w14:paraId="48E5B7BD" w14:textId="5B6FCC67" w:rsidR="004D019B" w:rsidRDefault="004D019B" w:rsidP="004D019B">
      <w:pPr>
        <w:rPr>
          <w:rFonts w:cs="Times New Roman"/>
        </w:rPr>
      </w:pPr>
      <w:r>
        <w:rPr>
          <w:rFonts w:cs="Times New Roman"/>
        </w:rPr>
        <w:t xml:space="preserve">Sur la </w:t>
      </w:r>
      <w:r w:rsidRPr="00396C43">
        <w:rPr>
          <w:rFonts w:cs="Times New Roman"/>
        </w:rPr>
        <w:t>figure</w:t>
      </w:r>
      <w:r w:rsidR="00396C43" w:rsidRPr="00396C43">
        <w:rPr>
          <w:rFonts w:cs="Times New Roman"/>
        </w:rPr>
        <w:t xml:space="preserve"> n°11 ci-dessous</w:t>
      </w:r>
      <w:r w:rsidRPr="00396C43">
        <w:rPr>
          <w:rFonts w:cs="Times New Roman"/>
        </w:rPr>
        <w:t>,</w:t>
      </w:r>
      <w:r>
        <w:rPr>
          <w:rFonts w:cs="Times New Roman"/>
        </w:rPr>
        <w:t xml:space="preserve"> on peut observer </w:t>
      </w:r>
      <w:r w:rsidR="00467907">
        <w:rPr>
          <w:rFonts w:cs="Times New Roman"/>
        </w:rPr>
        <w:t xml:space="preserve">une détection dans la zone de la cuisine, rendue </w:t>
      </w:r>
      <w:r>
        <w:rPr>
          <w:rFonts w:cs="Times New Roman"/>
        </w:rPr>
        <w:t>visible</w:t>
      </w:r>
      <w:r w:rsidR="00467907">
        <w:rPr>
          <w:rFonts w:cs="Times New Roman"/>
        </w:rPr>
        <w:t xml:space="preserve"> par un rectangle vert. On observe également </w:t>
      </w:r>
      <w:r>
        <w:rPr>
          <w:rFonts w:cs="Times New Roman"/>
        </w:rPr>
        <w:t>le périmètre de chaque zone (salon = bleu foncé / cuisine = rouge / chambre = cyan).</w:t>
      </w:r>
    </w:p>
    <w:p w14:paraId="2FC6B609" w14:textId="77777777" w:rsidR="004D019B" w:rsidRDefault="004D019B" w:rsidP="004D019B">
      <w:pPr>
        <w:rPr>
          <w:rFonts w:cs="Times New Roman"/>
        </w:rPr>
      </w:pPr>
    </w:p>
    <w:p w14:paraId="75425214" w14:textId="77777777" w:rsidR="004D019B" w:rsidRDefault="004D019B" w:rsidP="004D019B">
      <w:pPr>
        <w:jc w:val="center"/>
        <w:rPr>
          <w:rFonts w:cs="Times New Roman"/>
        </w:rPr>
      </w:pPr>
      <w:r>
        <w:rPr>
          <w:rFonts w:cs="Times New Roman"/>
          <w:noProof/>
          <w:lang w:eastAsia="fr-FR"/>
        </w:rPr>
        <w:drawing>
          <wp:inline distT="0" distB="0" distL="0" distR="0" wp14:anchorId="50280026" wp14:editId="299A8880">
            <wp:extent cx="4572638" cy="2591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ient_detect.PNG"/>
                    <pic:cNvPicPr/>
                  </pic:nvPicPr>
                  <pic:blipFill>
                    <a:blip r:embed="rId20">
                      <a:extLst>
                        <a:ext uri="{28A0092B-C50C-407E-A947-70E740481C1C}">
                          <a14:useLocalDpi xmlns:a14="http://schemas.microsoft.com/office/drawing/2010/main" val="0"/>
                        </a:ext>
                      </a:extLst>
                    </a:blip>
                    <a:stretch>
                      <a:fillRect/>
                    </a:stretch>
                  </pic:blipFill>
                  <pic:spPr>
                    <a:xfrm>
                      <a:off x="0" y="0"/>
                      <a:ext cx="4572638" cy="2591162"/>
                    </a:xfrm>
                    <a:prstGeom prst="rect">
                      <a:avLst/>
                    </a:prstGeom>
                  </pic:spPr>
                </pic:pic>
              </a:graphicData>
            </a:graphic>
          </wp:inline>
        </w:drawing>
      </w:r>
    </w:p>
    <w:p w14:paraId="4EA87E76" w14:textId="098E3D9B" w:rsidR="00396C43" w:rsidRDefault="00396C43" w:rsidP="00396C43">
      <w:pPr>
        <w:pStyle w:val="Lgende"/>
      </w:pPr>
      <w:bookmarkStart w:id="74" w:name="_Toc483755376"/>
      <w:r>
        <w:t xml:space="preserve">Figure </w:t>
      </w:r>
      <w:r>
        <w:fldChar w:fldCharType="begin"/>
      </w:r>
      <w:r>
        <w:instrText xml:space="preserve"> SEQ Figure \* ARABIC </w:instrText>
      </w:r>
      <w:r>
        <w:fldChar w:fldCharType="separate"/>
      </w:r>
      <w:r w:rsidR="00D71571">
        <w:rPr>
          <w:noProof/>
        </w:rPr>
        <w:t>11</w:t>
      </w:r>
      <w:r>
        <w:fldChar w:fldCharType="end"/>
      </w:r>
      <w:r>
        <w:t xml:space="preserve"> - Détection de la personne</w:t>
      </w:r>
      <w:bookmarkEnd w:id="74"/>
    </w:p>
    <w:p w14:paraId="063F4884" w14:textId="3DB2DEFF" w:rsidR="004D019B" w:rsidRDefault="00467907" w:rsidP="00396C43">
      <w:r w:rsidRPr="00467907">
        <w:rPr>
          <w:b/>
        </w:rPr>
        <w:t xml:space="preserve">Remarque : </w:t>
      </w:r>
      <w:r>
        <w:t>à</w:t>
      </w:r>
      <w:r w:rsidR="004D019B">
        <w:t xml:space="preserve"> chaque change</w:t>
      </w:r>
      <w:r w:rsidR="00B04A27">
        <w:t xml:space="preserve">ment de zone, un enregistrement concernant la zone précédente </w:t>
      </w:r>
      <w:r w:rsidR="004D019B">
        <w:t>est sauvegardé en base de données. Cet enregistrement contient le nom de la zone ainsi qu’une date de début et une date de fin. La date de fin de cet enregistrement sera d’ailleurs la date de début de la zone suivante.</w:t>
      </w:r>
    </w:p>
    <w:p w14:paraId="43849694" w14:textId="4C72D6AA" w:rsidR="00467907" w:rsidRPr="00467907" w:rsidRDefault="004D019B" w:rsidP="004D019B">
      <w:pPr>
        <w:rPr>
          <w:rFonts w:cs="Times New Roman"/>
        </w:rPr>
      </w:pPr>
      <w:r>
        <w:rPr>
          <w:rFonts w:cs="Times New Roman"/>
        </w:rPr>
        <w:t>La méthod</w:t>
      </w:r>
      <w:r w:rsidR="00911DD2">
        <w:rPr>
          <w:rFonts w:cs="Times New Roman"/>
        </w:rPr>
        <w:t>e HOG ne détecte pas toujours correctement</w:t>
      </w:r>
      <w:r>
        <w:rPr>
          <w:rFonts w:cs="Times New Roman"/>
        </w:rPr>
        <w:t xml:space="preserve">. Il arrive que des murs, l’horloge, ou d’autres </w:t>
      </w:r>
      <w:r w:rsidR="00467907">
        <w:rPr>
          <w:rFonts w:cs="Times New Roman"/>
        </w:rPr>
        <w:t>éléments de la pièce soient détecté</w:t>
      </w:r>
      <w:r>
        <w:rPr>
          <w:rFonts w:cs="Times New Roman"/>
        </w:rPr>
        <w:t xml:space="preserve">s. Nous les appellerons : </w:t>
      </w:r>
      <w:r w:rsidRPr="00D95CCF">
        <w:rPr>
          <w:rFonts w:cs="Times New Roman"/>
          <w:b/>
        </w:rPr>
        <w:t>détections parasites</w:t>
      </w:r>
      <w:r>
        <w:rPr>
          <w:rFonts w:cs="Times New Roman"/>
        </w:rPr>
        <w:t xml:space="preserve">. Ici, les parasites n’entravent pas le bon fonctionnement </w:t>
      </w:r>
      <w:r w:rsidR="00467907">
        <w:rPr>
          <w:rFonts w:cs="Times New Roman"/>
        </w:rPr>
        <w:t xml:space="preserve">de la détection </w:t>
      </w:r>
      <w:r>
        <w:rPr>
          <w:rFonts w:cs="Times New Roman"/>
        </w:rPr>
        <w:t>car ces derniers se situent systématiquement en de</w:t>
      </w:r>
      <w:r w:rsidR="00467907">
        <w:rPr>
          <w:rFonts w:cs="Times New Roman"/>
        </w:rPr>
        <w:t>hors des zones mises en place. I</w:t>
      </w:r>
      <w:r>
        <w:rPr>
          <w:rFonts w:cs="Times New Roman"/>
        </w:rPr>
        <w:t>ls ne sont donc pas pris en compte.</w:t>
      </w:r>
    </w:p>
    <w:p w14:paraId="0CD751EB" w14:textId="77777777" w:rsidR="004D019B" w:rsidRPr="00C65D4B" w:rsidRDefault="004D019B" w:rsidP="004D019B">
      <w:pPr>
        <w:rPr>
          <w:rFonts w:cs="Times New Roman"/>
          <w:b/>
          <w:color w:val="A3648B" w:themeColor="accent5"/>
        </w:rPr>
      </w:pPr>
    </w:p>
    <w:p w14:paraId="3B6E4D5C" w14:textId="7C6D71CB" w:rsidR="004D019B" w:rsidRDefault="004D019B" w:rsidP="004D019B">
      <w:pPr>
        <w:pStyle w:val="Titre3"/>
      </w:pPr>
      <w:bookmarkStart w:id="75" w:name="_Toc483351787"/>
      <w:bookmarkStart w:id="76" w:name="_Toc483746180"/>
      <w:r>
        <w:t>Tests (scénarios)</w:t>
      </w:r>
      <w:bookmarkEnd w:id="75"/>
      <w:bookmarkEnd w:id="76"/>
    </w:p>
    <w:p w14:paraId="119A839D" w14:textId="77777777" w:rsidR="004D019B" w:rsidRPr="002440FF" w:rsidRDefault="004D019B" w:rsidP="004D019B">
      <w:pPr>
        <w:rPr>
          <w:rFonts w:cs="Times New Roman"/>
          <w:b/>
          <w:color w:val="A3648B" w:themeColor="accent5"/>
          <w:sz w:val="28"/>
        </w:rPr>
      </w:pPr>
    </w:p>
    <w:p w14:paraId="7A159E73" w14:textId="31E4B3A9" w:rsidR="004D019B" w:rsidRDefault="00B04A27" w:rsidP="004D019B">
      <w:pPr>
        <w:rPr>
          <w:rFonts w:cs="Times New Roman"/>
        </w:rPr>
      </w:pPr>
      <w:r>
        <w:rPr>
          <w:rFonts w:cs="Times New Roman"/>
        </w:rPr>
        <w:t>U</w:t>
      </w:r>
      <w:r w:rsidR="004D019B">
        <w:rPr>
          <w:rFonts w:cs="Times New Roman"/>
        </w:rPr>
        <w:t xml:space="preserve">ne dizaine de scénarios </w:t>
      </w:r>
      <w:r>
        <w:rPr>
          <w:rFonts w:cs="Times New Roman"/>
        </w:rPr>
        <w:t>ont été élaborés qui permette</w:t>
      </w:r>
      <w:r w:rsidR="004D019B">
        <w:rPr>
          <w:rFonts w:cs="Times New Roman"/>
        </w:rPr>
        <w:t xml:space="preserve">nt de tester le bon fonctionnement de </w:t>
      </w:r>
      <w:r w:rsidR="00467907">
        <w:rPr>
          <w:rFonts w:cs="Times New Roman"/>
        </w:rPr>
        <w:t xml:space="preserve">cette détection </w:t>
      </w:r>
      <w:r w:rsidR="004D019B">
        <w:rPr>
          <w:rFonts w:cs="Times New Roman"/>
        </w:rPr>
        <w:t xml:space="preserve">dans les différentes zones de la pièce. Ces scénarios couvrent plusieurs comportements possibles </w:t>
      </w:r>
      <w:r w:rsidR="00467907">
        <w:rPr>
          <w:rFonts w:cs="Times New Roman"/>
        </w:rPr>
        <w:t>de la personne se baladant dans la pièce</w:t>
      </w:r>
      <w:r w:rsidR="004D019B">
        <w:rPr>
          <w:rFonts w:cs="Times New Roman"/>
        </w:rPr>
        <w:t>.</w:t>
      </w:r>
    </w:p>
    <w:p w14:paraId="2A6C8E33" w14:textId="09F8438F" w:rsidR="004D019B" w:rsidRDefault="004D019B" w:rsidP="004D019B">
      <w:pPr>
        <w:rPr>
          <w:rFonts w:cs="Times New Roman"/>
        </w:rPr>
      </w:pPr>
      <w:r>
        <w:rPr>
          <w:rFonts w:cs="Times New Roman"/>
        </w:rPr>
        <w:t xml:space="preserve">Des </w:t>
      </w:r>
      <w:r w:rsidRPr="00E5154A">
        <w:rPr>
          <w:rFonts w:cs="Times New Roman"/>
        </w:rPr>
        <w:t>notes d’observations (</w:t>
      </w:r>
      <w:r>
        <w:rPr>
          <w:rFonts w:cs="Times New Roman"/>
        </w:rPr>
        <w:t xml:space="preserve">bugs et remarques) ont été prises après le premier passage de chaque scénario. Puis, </w:t>
      </w:r>
      <w:r w:rsidR="00B04A27">
        <w:rPr>
          <w:rFonts w:cs="Times New Roman"/>
        </w:rPr>
        <w:t>quelques</w:t>
      </w:r>
      <w:r>
        <w:rPr>
          <w:rFonts w:cs="Times New Roman"/>
        </w:rPr>
        <w:t xml:space="preserve"> bugs détectés ont été traités. Enfin, chaque scénario a été </w:t>
      </w:r>
      <w:r w:rsidR="00467907">
        <w:rPr>
          <w:rFonts w:cs="Times New Roman"/>
        </w:rPr>
        <w:t>testé à nouveau</w:t>
      </w:r>
      <w:r>
        <w:rPr>
          <w:rFonts w:cs="Times New Roman"/>
        </w:rPr>
        <w:t xml:space="preserve"> pour valider de façon définitive cette fonctionnalité.</w:t>
      </w:r>
    </w:p>
    <w:p w14:paraId="0B18F5C5" w14:textId="77777777" w:rsidR="00467907" w:rsidRDefault="00467907" w:rsidP="004D019B">
      <w:pPr>
        <w:rPr>
          <w:rFonts w:cs="Times New Roman"/>
        </w:rPr>
      </w:pPr>
    </w:p>
    <w:p w14:paraId="21980E13" w14:textId="3AC3F84A" w:rsidR="004D019B" w:rsidRDefault="004D019B" w:rsidP="004D019B">
      <w:pPr>
        <w:rPr>
          <w:rFonts w:cs="Times New Roman"/>
        </w:rPr>
      </w:pPr>
      <w:r>
        <w:rPr>
          <w:rFonts w:cs="Times New Roman"/>
        </w:rPr>
        <w:t>Tous les scénarios testés ont été référe</w:t>
      </w:r>
      <w:r w:rsidR="00467907">
        <w:rPr>
          <w:rFonts w:cs="Times New Roman"/>
        </w:rPr>
        <w:t>ncés dans le tableau ci-dessous :</w:t>
      </w:r>
    </w:p>
    <w:p w14:paraId="564D31DD" w14:textId="57993399" w:rsidR="004D019B" w:rsidRDefault="004D019B" w:rsidP="004D019B">
      <w:pPr>
        <w:rPr>
          <w:rFonts w:cs="Times New Roman"/>
        </w:rPr>
      </w:pPr>
    </w:p>
    <w:p w14:paraId="2B5D54CB" w14:textId="77777777" w:rsidR="00467907" w:rsidRPr="005A4CA3" w:rsidRDefault="00467907" w:rsidP="004D019B">
      <w:pPr>
        <w:rPr>
          <w:rFonts w:cs="Times New Roman"/>
          <w:i/>
        </w:rPr>
      </w:pPr>
    </w:p>
    <w:tbl>
      <w:tblPr>
        <w:tblStyle w:val="Grilledutableau"/>
        <w:tblW w:w="9067" w:type="dxa"/>
        <w:tblLayout w:type="fixed"/>
        <w:tblLook w:val="04A0" w:firstRow="1" w:lastRow="0" w:firstColumn="1" w:lastColumn="0" w:noHBand="0" w:noVBand="1"/>
      </w:tblPr>
      <w:tblGrid>
        <w:gridCol w:w="1710"/>
        <w:gridCol w:w="1704"/>
        <w:gridCol w:w="1401"/>
        <w:gridCol w:w="1701"/>
        <w:gridCol w:w="2551"/>
      </w:tblGrid>
      <w:tr w:rsidR="004D019B" w14:paraId="58117C86" w14:textId="77777777" w:rsidTr="009B4064">
        <w:tc>
          <w:tcPr>
            <w:tcW w:w="1710" w:type="dxa"/>
            <w:shd w:val="clear" w:color="auto" w:fill="D9D9D9" w:themeFill="background1" w:themeFillShade="D9"/>
          </w:tcPr>
          <w:p w14:paraId="6A7EC067" w14:textId="77777777" w:rsidR="004D019B" w:rsidRPr="00A851FB" w:rsidRDefault="004D019B" w:rsidP="009B4064">
            <w:pPr>
              <w:tabs>
                <w:tab w:val="center" w:pos="1024"/>
                <w:tab w:val="right" w:pos="2049"/>
              </w:tabs>
              <w:jc w:val="center"/>
              <w:rPr>
                <w:rFonts w:cs="Times New Roman"/>
              </w:rPr>
            </w:pPr>
            <w:r w:rsidRPr="00A851FB">
              <w:rPr>
                <w:rFonts w:cs="Times New Roman"/>
              </w:rPr>
              <w:lastRenderedPageBreak/>
              <w:t>Scénario</w:t>
            </w:r>
          </w:p>
        </w:tc>
        <w:tc>
          <w:tcPr>
            <w:tcW w:w="1704" w:type="dxa"/>
            <w:shd w:val="clear" w:color="auto" w:fill="D9D9D9" w:themeFill="background1" w:themeFillShade="D9"/>
          </w:tcPr>
          <w:p w14:paraId="1BA81672" w14:textId="77777777" w:rsidR="004D019B" w:rsidRPr="00A851FB" w:rsidRDefault="004D019B" w:rsidP="009B4064">
            <w:pPr>
              <w:jc w:val="center"/>
              <w:rPr>
                <w:rFonts w:cs="Times New Roman"/>
              </w:rPr>
            </w:pPr>
            <w:r>
              <w:rPr>
                <w:rFonts w:cs="Times New Roman"/>
              </w:rPr>
              <w:t>But du scénario</w:t>
            </w:r>
          </w:p>
        </w:tc>
        <w:tc>
          <w:tcPr>
            <w:tcW w:w="1401" w:type="dxa"/>
            <w:shd w:val="clear" w:color="auto" w:fill="D9D9D9" w:themeFill="background1" w:themeFillShade="D9"/>
          </w:tcPr>
          <w:p w14:paraId="1A71E3E4" w14:textId="77777777" w:rsidR="004D019B" w:rsidRPr="00254908" w:rsidRDefault="004D019B" w:rsidP="009B4064">
            <w:pPr>
              <w:jc w:val="center"/>
              <w:rPr>
                <w:rFonts w:cs="Times New Roman"/>
              </w:rPr>
            </w:pPr>
            <w:r w:rsidRPr="00547367">
              <w:rPr>
                <w:rFonts w:cs="Times New Roman"/>
                <w:color w:val="00B050"/>
              </w:rPr>
              <w:t>OK</w:t>
            </w:r>
            <w:r w:rsidRPr="00254908">
              <w:rPr>
                <w:rFonts w:cs="Times New Roman"/>
              </w:rPr>
              <w:t xml:space="preserve"> / </w:t>
            </w:r>
            <w:r w:rsidRPr="00547367">
              <w:rPr>
                <w:rFonts w:cs="Times New Roman"/>
                <w:color w:val="FF0000"/>
              </w:rPr>
              <w:t>KO</w:t>
            </w:r>
          </w:p>
        </w:tc>
        <w:tc>
          <w:tcPr>
            <w:tcW w:w="1701" w:type="dxa"/>
            <w:shd w:val="clear" w:color="auto" w:fill="D9D9D9" w:themeFill="background1" w:themeFillShade="D9"/>
          </w:tcPr>
          <w:p w14:paraId="1E405874" w14:textId="77777777" w:rsidR="004D019B" w:rsidRPr="00254908" w:rsidRDefault="004D019B" w:rsidP="009B4064">
            <w:pPr>
              <w:jc w:val="center"/>
              <w:rPr>
                <w:rFonts w:cs="Times New Roman"/>
              </w:rPr>
            </w:pPr>
            <w:r>
              <w:rPr>
                <w:rFonts w:cs="Times New Roman"/>
              </w:rPr>
              <w:t xml:space="preserve">Bug(s) </w:t>
            </w:r>
            <w:r w:rsidRPr="006D7D91">
              <w:rPr>
                <w:rFonts w:cs="Times New Roman"/>
                <w:color w:val="00B050"/>
              </w:rPr>
              <w:t>traité</w:t>
            </w:r>
            <w:r>
              <w:rPr>
                <w:rFonts w:cs="Times New Roman"/>
                <w:color w:val="00B050"/>
              </w:rPr>
              <w:t>(</w:t>
            </w:r>
            <w:r w:rsidRPr="006D7D91">
              <w:rPr>
                <w:rFonts w:cs="Times New Roman"/>
                <w:color w:val="00B050"/>
              </w:rPr>
              <w:t>s</w:t>
            </w:r>
            <w:r>
              <w:rPr>
                <w:rFonts w:cs="Times New Roman"/>
                <w:color w:val="00B050"/>
              </w:rPr>
              <w:t>)</w:t>
            </w:r>
            <w:r w:rsidRPr="006D7D91">
              <w:rPr>
                <w:rFonts w:cs="Times New Roman"/>
                <w:color w:val="00B050"/>
              </w:rPr>
              <w:t xml:space="preserve"> </w:t>
            </w:r>
            <w:r>
              <w:rPr>
                <w:rFonts w:cs="Times New Roman"/>
              </w:rPr>
              <w:t xml:space="preserve">/ </w:t>
            </w:r>
            <w:r w:rsidRPr="006D7D91">
              <w:rPr>
                <w:rFonts w:cs="Times New Roman"/>
                <w:color w:val="FF0000"/>
              </w:rPr>
              <w:t>non traité</w:t>
            </w:r>
            <w:r>
              <w:rPr>
                <w:rFonts w:cs="Times New Roman"/>
                <w:color w:val="FF0000"/>
              </w:rPr>
              <w:t>(</w:t>
            </w:r>
            <w:r w:rsidRPr="006D7D91">
              <w:rPr>
                <w:rFonts w:cs="Times New Roman"/>
                <w:color w:val="FF0000"/>
              </w:rPr>
              <w:t>s</w:t>
            </w:r>
            <w:r>
              <w:rPr>
                <w:rFonts w:cs="Times New Roman"/>
                <w:color w:val="FF0000"/>
              </w:rPr>
              <w:t>)</w:t>
            </w:r>
          </w:p>
        </w:tc>
        <w:tc>
          <w:tcPr>
            <w:tcW w:w="2551" w:type="dxa"/>
            <w:shd w:val="clear" w:color="auto" w:fill="D9D9D9" w:themeFill="background1" w:themeFillShade="D9"/>
          </w:tcPr>
          <w:p w14:paraId="258E1D94" w14:textId="77777777" w:rsidR="004D019B" w:rsidRPr="00254908" w:rsidRDefault="004D019B" w:rsidP="009B4064">
            <w:pPr>
              <w:jc w:val="center"/>
              <w:rPr>
                <w:rFonts w:cs="Times New Roman"/>
              </w:rPr>
            </w:pPr>
            <w:r w:rsidRPr="00254908">
              <w:rPr>
                <w:rFonts w:cs="Times New Roman"/>
              </w:rPr>
              <w:t>Remarque(s)</w:t>
            </w:r>
          </w:p>
        </w:tc>
      </w:tr>
      <w:tr w:rsidR="004D019B" w14:paraId="55D5EDFD" w14:textId="77777777" w:rsidTr="009B4064">
        <w:tc>
          <w:tcPr>
            <w:tcW w:w="1710" w:type="dxa"/>
          </w:tcPr>
          <w:p w14:paraId="31E2FEA4" w14:textId="77777777" w:rsidR="004D019B" w:rsidRPr="00467907" w:rsidRDefault="004D019B" w:rsidP="009B4064">
            <w:pPr>
              <w:jc w:val="center"/>
              <w:rPr>
                <w:rFonts w:cs="Times New Roman"/>
                <w:sz w:val="20"/>
              </w:rPr>
            </w:pPr>
            <w:r w:rsidRPr="00467907">
              <w:rPr>
                <w:rFonts w:cs="Times New Roman"/>
                <w:color w:val="FF0000"/>
                <w:sz w:val="20"/>
              </w:rPr>
              <w:t xml:space="preserve">1- </w:t>
            </w:r>
            <w:r w:rsidRPr="00467907">
              <w:rPr>
                <w:rFonts w:cs="Times New Roman"/>
                <w:sz w:val="20"/>
              </w:rPr>
              <w:t>Pièce vide</w:t>
            </w:r>
          </w:p>
        </w:tc>
        <w:tc>
          <w:tcPr>
            <w:tcW w:w="1704" w:type="dxa"/>
          </w:tcPr>
          <w:p w14:paraId="6C4FAADF" w14:textId="56C6FB33" w:rsidR="004D019B" w:rsidRPr="00467907" w:rsidRDefault="004D019B" w:rsidP="00467907">
            <w:pPr>
              <w:jc w:val="center"/>
              <w:rPr>
                <w:rFonts w:cs="Times New Roman"/>
                <w:sz w:val="20"/>
              </w:rPr>
            </w:pPr>
            <w:r w:rsidRPr="00467907">
              <w:rPr>
                <w:rFonts w:cs="Times New Roman"/>
                <w:sz w:val="20"/>
              </w:rPr>
              <w:t xml:space="preserve">Vérifier qu’il </w:t>
            </w:r>
            <w:r w:rsidR="00467907">
              <w:rPr>
                <w:rFonts w:cs="Times New Roman"/>
                <w:sz w:val="20"/>
              </w:rPr>
              <w:t>n’y a</w:t>
            </w:r>
            <w:r w:rsidRPr="00467907">
              <w:rPr>
                <w:rFonts w:cs="Times New Roman"/>
                <w:sz w:val="20"/>
              </w:rPr>
              <w:t xml:space="preserve"> aucune détection parasite</w:t>
            </w:r>
          </w:p>
        </w:tc>
        <w:tc>
          <w:tcPr>
            <w:tcW w:w="1401" w:type="dxa"/>
          </w:tcPr>
          <w:p w14:paraId="475B3049" w14:textId="77777777" w:rsidR="004D019B" w:rsidRPr="00467907" w:rsidRDefault="004D019B" w:rsidP="009B4064">
            <w:pPr>
              <w:jc w:val="center"/>
              <w:rPr>
                <w:rFonts w:cs="Times New Roman"/>
                <w:b/>
                <w:sz w:val="20"/>
              </w:rPr>
            </w:pPr>
            <w:r w:rsidRPr="00467907">
              <w:rPr>
                <w:rFonts w:cs="Times New Roman"/>
                <w:b/>
                <w:color w:val="00B050"/>
                <w:sz w:val="20"/>
              </w:rPr>
              <w:t>OK</w:t>
            </w:r>
          </w:p>
        </w:tc>
        <w:tc>
          <w:tcPr>
            <w:tcW w:w="1701" w:type="dxa"/>
          </w:tcPr>
          <w:p w14:paraId="1058435A" w14:textId="77777777" w:rsidR="004D019B" w:rsidRPr="00467907" w:rsidRDefault="004D019B" w:rsidP="009B4064">
            <w:pPr>
              <w:jc w:val="center"/>
              <w:rPr>
                <w:rFonts w:cs="Times New Roman"/>
                <w:sz w:val="20"/>
              </w:rPr>
            </w:pPr>
            <w:r w:rsidRPr="00467907">
              <w:rPr>
                <w:rFonts w:cs="Times New Roman"/>
                <w:color w:val="00B050"/>
                <w:sz w:val="20"/>
              </w:rPr>
              <w:t>Parasites récurrents</w:t>
            </w:r>
          </w:p>
        </w:tc>
        <w:tc>
          <w:tcPr>
            <w:tcW w:w="2551" w:type="dxa"/>
          </w:tcPr>
          <w:p w14:paraId="251C9D94" w14:textId="77777777" w:rsidR="004D019B" w:rsidRPr="00467907" w:rsidRDefault="004D019B" w:rsidP="009B4064">
            <w:pPr>
              <w:jc w:val="center"/>
              <w:rPr>
                <w:rFonts w:cs="Times New Roman"/>
                <w:sz w:val="20"/>
              </w:rPr>
            </w:pPr>
            <w:r w:rsidRPr="00467907">
              <w:rPr>
                <w:rFonts w:cs="Times New Roman"/>
                <w:sz w:val="20"/>
              </w:rPr>
              <w:t>/</w:t>
            </w:r>
          </w:p>
        </w:tc>
      </w:tr>
      <w:tr w:rsidR="004D019B" w14:paraId="004CD007" w14:textId="77777777" w:rsidTr="009B4064">
        <w:tc>
          <w:tcPr>
            <w:tcW w:w="1710" w:type="dxa"/>
          </w:tcPr>
          <w:p w14:paraId="0B17D7BC" w14:textId="77777777" w:rsidR="004D019B" w:rsidRPr="00467907" w:rsidRDefault="004D019B" w:rsidP="009B4064">
            <w:pPr>
              <w:jc w:val="center"/>
              <w:rPr>
                <w:rFonts w:cs="Times New Roman"/>
                <w:sz w:val="20"/>
              </w:rPr>
            </w:pPr>
            <w:r w:rsidRPr="00467907">
              <w:rPr>
                <w:rFonts w:cs="Times New Roman"/>
                <w:color w:val="FF0000"/>
                <w:sz w:val="20"/>
              </w:rPr>
              <w:t xml:space="preserve">2- </w:t>
            </w:r>
            <w:r w:rsidRPr="00467907">
              <w:rPr>
                <w:rFonts w:cs="Times New Roman"/>
                <w:sz w:val="20"/>
              </w:rPr>
              <w:t>Enchaînement de zones (cuisine, salon, chambre, cuisine)</w:t>
            </w:r>
          </w:p>
        </w:tc>
        <w:tc>
          <w:tcPr>
            <w:tcW w:w="1704" w:type="dxa"/>
          </w:tcPr>
          <w:p w14:paraId="2CBBEC17" w14:textId="77777777" w:rsidR="004D019B" w:rsidRPr="00467907" w:rsidRDefault="004D019B" w:rsidP="009B4064">
            <w:pPr>
              <w:jc w:val="center"/>
              <w:rPr>
                <w:rFonts w:cs="Times New Roman"/>
                <w:sz w:val="20"/>
              </w:rPr>
            </w:pPr>
            <w:r w:rsidRPr="00467907">
              <w:rPr>
                <w:rFonts w:cs="Times New Roman"/>
                <w:sz w:val="20"/>
              </w:rPr>
              <w:t>Vérifier un enchaînement de zone (marche normale)</w:t>
            </w:r>
          </w:p>
        </w:tc>
        <w:tc>
          <w:tcPr>
            <w:tcW w:w="1401" w:type="dxa"/>
          </w:tcPr>
          <w:p w14:paraId="405CE8F3" w14:textId="77777777" w:rsidR="004D019B" w:rsidRPr="00467907" w:rsidRDefault="004D019B" w:rsidP="009B4064">
            <w:pPr>
              <w:jc w:val="center"/>
              <w:rPr>
                <w:rFonts w:cs="Times New Roman"/>
                <w:b/>
                <w:sz w:val="20"/>
              </w:rPr>
            </w:pPr>
            <w:r w:rsidRPr="00467907">
              <w:rPr>
                <w:rFonts w:cs="Times New Roman"/>
                <w:b/>
                <w:color w:val="00B050"/>
                <w:sz w:val="20"/>
              </w:rPr>
              <w:t>OK</w:t>
            </w:r>
          </w:p>
        </w:tc>
        <w:tc>
          <w:tcPr>
            <w:tcW w:w="1701" w:type="dxa"/>
          </w:tcPr>
          <w:p w14:paraId="47618DC4" w14:textId="77777777" w:rsidR="004D019B" w:rsidRPr="00467907" w:rsidRDefault="004D019B" w:rsidP="009B4064">
            <w:pPr>
              <w:jc w:val="center"/>
              <w:rPr>
                <w:rFonts w:cs="Times New Roman"/>
                <w:sz w:val="20"/>
              </w:rPr>
            </w:pPr>
            <w:r w:rsidRPr="00467907">
              <w:rPr>
                <w:rFonts w:cs="Times New Roman"/>
                <w:color w:val="00B050"/>
                <w:sz w:val="20"/>
              </w:rPr>
              <w:t>Confusion chambre/salon car détection trop grande</w:t>
            </w:r>
          </w:p>
        </w:tc>
        <w:tc>
          <w:tcPr>
            <w:tcW w:w="2551" w:type="dxa"/>
          </w:tcPr>
          <w:p w14:paraId="048869BB" w14:textId="77777777" w:rsidR="004D019B" w:rsidRPr="00467907" w:rsidRDefault="004D019B" w:rsidP="009B4064">
            <w:pPr>
              <w:jc w:val="center"/>
              <w:rPr>
                <w:rFonts w:cs="Times New Roman"/>
                <w:sz w:val="20"/>
              </w:rPr>
            </w:pPr>
            <w:r w:rsidRPr="00467907">
              <w:rPr>
                <w:rFonts w:cs="Times New Roman"/>
                <w:sz w:val="20"/>
              </w:rPr>
              <w:t>/</w:t>
            </w:r>
          </w:p>
        </w:tc>
      </w:tr>
      <w:tr w:rsidR="004D019B" w14:paraId="0A4319C7" w14:textId="77777777" w:rsidTr="009B4064">
        <w:tc>
          <w:tcPr>
            <w:tcW w:w="1710" w:type="dxa"/>
          </w:tcPr>
          <w:p w14:paraId="1DD54CA6" w14:textId="77777777" w:rsidR="004D019B" w:rsidRPr="00467907" w:rsidRDefault="004D019B" w:rsidP="009B4064">
            <w:pPr>
              <w:jc w:val="center"/>
              <w:rPr>
                <w:rFonts w:cs="Times New Roman"/>
                <w:sz w:val="20"/>
              </w:rPr>
            </w:pPr>
            <w:r w:rsidRPr="00467907">
              <w:rPr>
                <w:rFonts w:cs="Times New Roman"/>
                <w:color w:val="FF0000"/>
                <w:sz w:val="20"/>
              </w:rPr>
              <w:t xml:space="preserve">3- </w:t>
            </w:r>
            <w:r w:rsidRPr="00467907">
              <w:rPr>
                <w:rFonts w:cs="Times New Roman"/>
                <w:sz w:val="20"/>
              </w:rPr>
              <w:t>Enchainement de zones (cuisine, chambre, salon, cuisine)</w:t>
            </w:r>
          </w:p>
        </w:tc>
        <w:tc>
          <w:tcPr>
            <w:tcW w:w="1704" w:type="dxa"/>
          </w:tcPr>
          <w:p w14:paraId="1AEA4750" w14:textId="77777777" w:rsidR="004D019B" w:rsidRPr="00467907" w:rsidRDefault="004D019B" w:rsidP="009B4064">
            <w:pPr>
              <w:jc w:val="center"/>
              <w:rPr>
                <w:rFonts w:cs="Times New Roman"/>
                <w:sz w:val="20"/>
              </w:rPr>
            </w:pPr>
            <w:r w:rsidRPr="00467907">
              <w:rPr>
                <w:rFonts w:cs="Times New Roman"/>
                <w:sz w:val="20"/>
              </w:rPr>
              <w:t>Vérifier un autre enchaînement de zone (marche normale)</w:t>
            </w:r>
          </w:p>
        </w:tc>
        <w:tc>
          <w:tcPr>
            <w:tcW w:w="1401" w:type="dxa"/>
          </w:tcPr>
          <w:p w14:paraId="28BE831C" w14:textId="77777777" w:rsidR="004D019B" w:rsidRPr="00467907" w:rsidRDefault="004D019B" w:rsidP="009B4064">
            <w:pPr>
              <w:jc w:val="center"/>
              <w:rPr>
                <w:rFonts w:cs="Times New Roman"/>
                <w:sz w:val="20"/>
              </w:rPr>
            </w:pPr>
            <w:r w:rsidRPr="00467907">
              <w:rPr>
                <w:rFonts w:cs="Times New Roman"/>
                <w:b/>
                <w:color w:val="00B050"/>
                <w:sz w:val="20"/>
              </w:rPr>
              <w:t>OK</w:t>
            </w:r>
          </w:p>
        </w:tc>
        <w:tc>
          <w:tcPr>
            <w:tcW w:w="1701" w:type="dxa"/>
          </w:tcPr>
          <w:p w14:paraId="2FB881BE"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5456352E" w14:textId="77777777" w:rsidR="004D019B" w:rsidRPr="00467907" w:rsidRDefault="004D019B" w:rsidP="009B4064">
            <w:pPr>
              <w:jc w:val="center"/>
              <w:rPr>
                <w:rFonts w:cs="Times New Roman"/>
                <w:sz w:val="20"/>
              </w:rPr>
            </w:pPr>
            <w:r w:rsidRPr="00467907">
              <w:rPr>
                <w:rFonts w:cs="Times New Roman"/>
                <w:sz w:val="20"/>
              </w:rPr>
              <w:t>/</w:t>
            </w:r>
          </w:p>
        </w:tc>
      </w:tr>
      <w:tr w:rsidR="004D019B" w14:paraId="02A04314" w14:textId="77777777" w:rsidTr="009B4064">
        <w:tc>
          <w:tcPr>
            <w:tcW w:w="1710" w:type="dxa"/>
          </w:tcPr>
          <w:p w14:paraId="4B40A8A1" w14:textId="77777777" w:rsidR="004D019B" w:rsidRPr="00467907" w:rsidRDefault="004D019B" w:rsidP="009B4064">
            <w:pPr>
              <w:jc w:val="center"/>
              <w:rPr>
                <w:rFonts w:cs="Times New Roman"/>
                <w:sz w:val="20"/>
              </w:rPr>
            </w:pPr>
            <w:r w:rsidRPr="00467907">
              <w:rPr>
                <w:rFonts w:cs="Times New Roman"/>
                <w:color w:val="FF0000"/>
                <w:sz w:val="20"/>
              </w:rPr>
              <w:t xml:space="preserve">4- </w:t>
            </w:r>
            <w:r w:rsidRPr="00467907">
              <w:rPr>
                <w:rFonts w:cs="Times New Roman"/>
                <w:sz w:val="20"/>
              </w:rPr>
              <w:t>Positions changeantes (allongé dans canapé et chambre)</w:t>
            </w:r>
          </w:p>
        </w:tc>
        <w:tc>
          <w:tcPr>
            <w:tcW w:w="1704" w:type="dxa"/>
          </w:tcPr>
          <w:p w14:paraId="0A921151" w14:textId="2F8C31C9" w:rsidR="004D019B" w:rsidRPr="00467907" w:rsidRDefault="004D019B" w:rsidP="00911DD2">
            <w:pPr>
              <w:jc w:val="center"/>
              <w:rPr>
                <w:rFonts w:cs="Times New Roman"/>
                <w:sz w:val="20"/>
              </w:rPr>
            </w:pPr>
            <w:r w:rsidRPr="00467907">
              <w:rPr>
                <w:rFonts w:cs="Times New Roman"/>
                <w:sz w:val="20"/>
              </w:rPr>
              <w:t>Vérifier s’</w:t>
            </w:r>
            <w:r w:rsidR="00911DD2">
              <w:rPr>
                <w:rFonts w:cs="Times New Roman"/>
                <w:sz w:val="20"/>
              </w:rPr>
              <w:t xml:space="preserve">il y a une détection lorsque la personne </w:t>
            </w:r>
            <w:r w:rsidRPr="00467907">
              <w:rPr>
                <w:rFonts w:cs="Times New Roman"/>
                <w:sz w:val="20"/>
              </w:rPr>
              <w:t>bouge dans la zone</w:t>
            </w:r>
          </w:p>
        </w:tc>
        <w:tc>
          <w:tcPr>
            <w:tcW w:w="1401" w:type="dxa"/>
          </w:tcPr>
          <w:p w14:paraId="20AF0853" w14:textId="77777777" w:rsidR="004D019B" w:rsidRPr="00467907" w:rsidRDefault="004D019B" w:rsidP="009B4064">
            <w:pPr>
              <w:jc w:val="center"/>
              <w:rPr>
                <w:rFonts w:cs="Times New Roman"/>
                <w:sz w:val="20"/>
              </w:rPr>
            </w:pPr>
            <w:r w:rsidRPr="00467907">
              <w:rPr>
                <w:rFonts w:cs="Times New Roman"/>
                <w:b/>
                <w:color w:val="00B050"/>
                <w:sz w:val="20"/>
              </w:rPr>
              <w:t>OK</w:t>
            </w:r>
          </w:p>
        </w:tc>
        <w:tc>
          <w:tcPr>
            <w:tcW w:w="1701" w:type="dxa"/>
          </w:tcPr>
          <w:p w14:paraId="75DF1EF5"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0BB38FCC" w14:textId="5B28F23B" w:rsidR="004D019B" w:rsidRPr="00467907" w:rsidRDefault="004D019B" w:rsidP="009B4064">
            <w:pPr>
              <w:jc w:val="center"/>
              <w:rPr>
                <w:rFonts w:cs="Times New Roman"/>
                <w:sz w:val="20"/>
              </w:rPr>
            </w:pPr>
            <w:r w:rsidRPr="00467907">
              <w:rPr>
                <w:rFonts w:cs="Times New Roman"/>
                <w:sz w:val="20"/>
              </w:rPr>
              <w:t>Ne détecte pas les positions allongées (canapé et chambre) mais détecte la télévision allumée</w:t>
            </w:r>
            <w:r w:rsidR="00467907">
              <w:rPr>
                <w:rFonts w:cs="Times New Roman"/>
                <w:sz w:val="20"/>
              </w:rPr>
              <w:t xml:space="preserve"> (non problématique)</w:t>
            </w:r>
          </w:p>
        </w:tc>
      </w:tr>
      <w:tr w:rsidR="004D019B" w14:paraId="4D3DB2C4" w14:textId="77777777" w:rsidTr="009B4064">
        <w:tc>
          <w:tcPr>
            <w:tcW w:w="1710" w:type="dxa"/>
          </w:tcPr>
          <w:p w14:paraId="593A120F" w14:textId="1B667FAA" w:rsidR="004D019B" w:rsidRPr="00467907" w:rsidRDefault="004D019B" w:rsidP="00B04A27">
            <w:pPr>
              <w:jc w:val="center"/>
              <w:rPr>
                <w:rFonts w:cs="Times New Roman"/>
                <w:sz w:val="20"/>
              </w:rPr>
            </w:pPr>
            <w:r w:rsidRPr="00467907">
              <w:rPr>
                <w:rFonts w:cs="Times New Roman"/>
                <w:color w:val="FF0000"/>
                <w:sz w:val="20"/>
              </w:rPr>
              <w:t xml:space="preserve">5- </w:t>
            </w:r>
            <w:r w:rsidRPr="00467907">
              <w:rPr>
                <w:rFonts w:cs="Times New Roman"/>
                <w:sz w:val="20"/>
              </w:rPr>
              <w:t>Enchainement rap</w:t>
            </w:r>
            <w:r w:rsidR="00B04A27">
              <w:rPr>
                <w:rFonts w:cs="Times New Roman"/>
                <w:sz w:val="20"/>
              </w:rPr>
              <w:t>ide de zones</w:t>
            </w:r>
          </w:p>
        </w:tc>
        <w:tc>
          <w:tcPr>
            <w:tcW w:w="1704" w:type="dxa"/>
          </w:tcPr>
          <w:p w14:paraId="23D3A158" w14:textId="77777777" w:rsidR="004D019B" w:rsidRPr="00467907" w:rsidRDefault="004D019B" w:rsidP="009B4064">
            <w:pPr>
              <w:jc w:val="center"/>
              <w:rPr>
                <w:rFonts w:cs="Times New Roman"/>
                <w:sz w:val="20"/>
              </w:rPr>
            </w:pPr>
            <w:r w:rsidRPr="00467907">
              <w:rPr>
                <w:rFonts w:cs="Times New Roman"/>
                <w:sz w:val="20"/>
              </w:rPr>
              <w:t>Vérifier un enchaînement de zone (marche rapide)</w:t>
            </w:r>
          </w:p>
        </w:tc>
        <w:tc>
          <w:tcPr>
            <w:tcW w:w="1401" w:type="dxa"/>
          </w:tcPr>
          <w:p w14:paraId="08E179EC" w14:textId="77777777" w:rsidR="004D019B" w:rsidRPr="00467907" w:rsidRDefault="004D019B" w:rsidP="009B4064">
            <w:pPr>
              <w:jc w:val="center"/>
              <w:rPr>
                <w:rFonts w:cs="Times New Roman"/>
                <w:b/>
                <w:sz w:val="20"/>
              </w:rPr>
            </w:pPr>
            <w:r w:rsidRPr="00467907">
              <w:rPr>
                <w:rFonts w:cs="Times New Roman"/>
                <w:b/>
                <w:color w:val="00B050"/>
                <w:sz w:val="20"/>
              </w:rPr>
              <w:t>OK</w:t>
            </w:r>
          </w:p>
        </w:tc>
        <w:tc>
          <w:tcPr>
            <w:tcW w:w="1701" w:type="dxa"/>
          </w:tcPr>
          <w:p w14:paraId="4D0F1B1D"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57901335" w14:textId="77777777" w:rsidR="004D019B" w:rsidRPr="00467907" w:rsidRDefault="004D019B" w:rsidP="009B4064">
            <w:pPr>
              <w:jc w:val="center"/>
              <w:rPr>
                <w:rFonts w:cs="Times New Roman"/>
                <w:sz w:val="20"/>
              </w:rPr>
            </w:pPr>
            <w:r w:rsidRPr="00467907">
              <w:rPr>
                <w:rFonts w:cs="Times New Roman"/>
                <w:sz w:val="20"/>
              </w:rPr>
              <w:t>/</w:t>
            </w:r>
          </w:p>
        </w:tc>
      </w:tr>
      <w:tr w:rsidR="004D019B" w14:paraId="51BFADFB" w14:textId="77777777" w:rsidTr="009B4064">
        <w:tc>
          <w:tcPr>
            <w:tcW w:w="1710" w:type="dxa"/>
          </w:tcPr>
          <w:p w14:paraId="52FFF33A" w14:textId="77777777" w:rsidR="004D019B" w:rsidRPr="00467907" w:rsidRDefault="004D019B" w:rsidP="009B4064">
            <w:pPr>
              <w:jc w:val="center"/>
              <w:rPr>
                <w:rFonts w:cs="Times New Roman"/>
                <w:sz w:val="20"/>
              </w:rPr>
            </w:pPr>
            <w:r w:rsidRPr="00467907">
              <w:rPr>
                <w:rFonts w:cs="Times New Roman"/>
                <w:color w:val="FF0000"/>
                <w:sz w:val="20"/>
              </w:rPr>
              <w:t xml:space="preserve">6- </w:t>
            </w:r>
            <w:r w:rsidRPr="00467907">
              <w:rPr>
                <w:rFonts w:cs="Times New Roman"/>
                <w:sz w:val="20"/>
              </w:rPr>
              <w:t>Sortie de la pièce</w:t>
            </w:r>
          </w:p>
        </w:tc>
        <w:tc>
          <w:tcPr>
            <w:tcW w:w="1704" w:type="dxa"/>
          </w:tcPr>
          <w:p w14:paraId="4022D2BC" w14:textId="141B113F" w:rsidR="004D019B" w:rsidRPr="00467907" w:rsidRDefault="004D019B" w:rsidP="00911DD2">
            <w:pPr>
              <w:jc w:val="center"/>
              <w:rPr>
                <w:rFonts w:cs="Times New Roman"/>
                <w:sz w:val="20"/>
              </w:rPr>
            </w:pPr>
            <w:r w:rsidRPr="00467907">
              <w:rPr>
                <w:rFonts w:cs="Times New Roman"/>
                <w:sz w:val="20"/>
              </w:rPr>
              <w:t>Vé</w:t>
            </w:r>
            <w:r w:rsidR="00B04A27">
              <w:rPr>
                <w:rFonts w:cs="Times New Roman"/>
                <w:sz w:val="20"/>
              </w:rPr>
              <w:t>rifier la sortie et le retour</w:t>
            </w:r>
            <w:r w:rsidRPr="00467907">
              <w:rPr>
                <w:rFonts w:cs="Times New Roman"/>
                <w:sz w:val="20"/>
              </w:rPr>
              <w:t xml:space="preserve"> </w:t>
            </w:r>
            <w:r w:rsidR="00911DD2">
              <w:rPr>
                <w:rFonts w:cs="Times New Roman"/>
                <w:sz w:val="20"/>
              </w:rPr>
              <w:t>de la personne</w:t>
            </w:r>
            <w:r w:rsidRPr="00467907">
              <w:rPr>
                <w:rFonts w:cs="Times New Roman"/>
                <w:sz w:val="20"/>
              </w:rPr>
              <w:t xml:space="preserve"> dans la pièce</w:t>
            </w:r>
          </w:p>
        </w:tc>
        <w:tc>
          <w:tcPr>
            <w:tcW w:w="1401" w:type="dxa"/>
          </w:tcPr>
          <w:p w14:paraId="12FB47E6" w14:textId="77777777" w:rsidR="004D019B" w:rsidRPr="00467907" w:rsidRDefault="004D019B" w:rsidP="009B4064">
            <w:pPr>
              <w:jc w:val="center"/>
              <w:rPr>
                <w:rFonts w:cs="Times New Roman"/>
                <w:sz w:val="20"/>
              </w:rPr>
            </w:pPr>
            <w:r w:rsidRPr="00467907">
              <w:rPr>
                <w:rFonts w:cs="Times New Roman"/>
                <w:b/>
                <w:color w:val="00B050"/>
                <w:sz w:val="20"/>
              </w:rPr>
              <w:t>OK</w:t>
            </w:r>
          </w:p>
        </w:tc>
        <w:tc>
          <w:tcPr>
            <w:tcW w:w="1701" w:type="dxa"/>
          </w:tcPr>
          <w:p w14:paraId="4D01EE9D"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5E2BCF61" w14:textId="3D6226E6" w:rsidR="004D019B" w:rsidRPr="00467907" w:rsidRDefault="00911DD2" w:rsidP="00911DD2">
            <w:pPr>
              <w:jc w:val="center"/>
              <w:rPr>
                <w:rFonts w:cs="Times New Roman"/>
                <w:sz w:val="20"/>
              </w:rPr>
            </w:pPr>
            <w:r>
              <w:rPr>
                <w:rFonts w:cs="Times New Roman"/>
                <w:sz w:val="20"/>
              </w:rPr>
              <w:t xml:space="preserve">Considère toujours la personne </w:t>
            </w:r>
            <w:r w:rsidR="004D019B" w:rsidRPr="00467907">
              <w:rPr>
                <w:rFonts w:cs="Times New Roman"/>
                <w:sz w:val="20"/>
              </w:rPr>
              <w:t>dans le salon lorsqu’il est sorti de la pièce</w:t>
            </w:r>
          </w:p>
        </w:tc>
      </w:tr>
      <w:tr w:rsidR="004D019B" w14:paraId="74802383" w14:textId="77777777" w:rsidTr="009B4064">
        <w:tc>
          <w:tcPr>
            <w:tcW w:w="1710" w:type="dxa"/>
          </w:tcPr>
          <w:p w14:paraId="418245AF" w14:textId="5A767E6C" w:rsidR="004D019B" w:rsidRPr="00467907" w:rsidRDefault="004D019B" w:rsidP="009B4064">
            <w:pPr>
              <w:jc w:val="center"/>
              <w:rPr>
                <w:rFonts w:cs="Times New Roman"/>
                <w:sz w:val="20"/>
              </w:rPr>
            </w:pPr>
            <w:r w:rsidRPr="00467907">
              <w:rPr>
                <w:rFonts w:cs="Times New Roman"/>
                <w:color w:val="FF0000"/>
                <w:sz w:val="20"/>
              </w:rPr>
              <w:t xml:space="preserve">7- </w:t>
            </w:r>
            <w:r w:rsidRPr="00467907">
              <w:rPr>
                <w:rFonts w:cs="Times New Roman"/>
                <w:sz w:val="20"/>
              </w:rPr>
              <w:t>Allongé dans le salon (chute, etc</w:t>
            </w:r>
            <w:r w:rsidR="00B04A27">
              <w:rPr>
                <w:rFonts w:cs="Times New Roman"/>
                <w:sz w:val="20"/>
              </w:rPr>
              <w:t>…</w:t>
            </w:r>
            <w:r w:rsidRPr="00467907">
              <w:rPr>
                <w:rFonts w:cs="Times New Roman"/>
                <w:sz w:val="20"/>
              </w:rPr>
              <w:t>)</w:t>
            </w:r>
          </w:p>
        </w:tc>
        <w:tc>
          <w:tcPr>
            <w:tcW w:w="1704" w:type="dxa"/>
          </w:tcPr>
          <w:p w14:paraId="3DB819B3" w14:textId="4AE7C5D6" w:rsidR="004D019B" w:rsidRPr="00467907" w:rsidRDefault="004D019B" w:rsidP="00911DD2">
            <w:pPr>
              <w:jc w:val="center"/>
              <w:rPr>
                <w:rFonts w:cs="Times New Roman"/>
                <w:sz w:val="20"/>
              </w:rPr>
            </w:pPr>
            <w:r w:rsidRPr="00467907">
              <w:rPr>
                <w:rFonts w:cs="Times New Roman"/>
                <w:sz w:val="20"/>
              </w:rPr>
              <w:t xml:space="preserve">Vérifier la détection </w:t>
            </w:r>
            <w:r w:rsidR="00911DD2">
              <w:rPr>
                <w:rFonts w:cs="Times New Roman"/>
                <w:sz w:val="20"/>
              </w:rPr>
              <w:t xml:space="preserve">lorsque la personne </w:t>
            </w:r>
            <w:r w:rsidRPr="00467907">
              <w:rPr>
                <w:rFonts w:cs="Times New Roman"/>
                <w:sz w:val="20"/>
              </w:rPr>
              <w:t xml:space="preserve">est </w:t>
            </w:r>
            <w:r w:rsidR="00911DD2" w:rsidRPr="00467907">
              <w:rPr>
                <w:rFonts w:cs="Times New Roman"/>
                <w:sz w:val="20"/>
              </w:rPr>
              <w:t>allongée</w:t>
            </w:r>
            <w:r w:rsidRPr="00467907">
              <w:rPr>
                <w:rFonts w:cs="Times New Roman"/>
                <w:sz w:val="20"/>
              </w:rPr>
              <w:t xml:space="preserve"> sur le sol</w:t>
            </w:r>
          </w:p>
        </w:tc>
        <w:tc>
          <w:tcPr>
            <w:tcW w:w="1401" w:type="dxa"/>
          </w:tcPr>
          <w:p w14:paraId="5ABEBAAC" w14:textId="77777777" w:rsidR="004D019B" w:rsidRPr="00467907" w:rsidRDefault="004D019B" w:rsidP="009B4064">
            <w:pPr>
              <w:jc w:val="center"/>
              <w:rPr>
                <w:rFonts w:cs="Times New Roman"/>
                <w:sz w:val="20"/>
              </w:rPr>
            </w:pPr>
            <w:r w:rsidRPr="00467907">
              <w:rPr>
                <w:rFonts w:cs="Times New Roman"/>
                <w:b/>
                <w:color w:val="00B050"/>
                <w:sz w:val="20"/>
              </w:rPr>
              <w:t>OK</w:t>
            </w:r>
          </w:p>
        </w:tc>
        <w:tc>
          <w:tcPr>
            <w:tcW w:w="1701" w:type="dxa"/>
          </w:tcPr>
          <w:p w14:paraId="620C3FBC"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18B86179" w14:textId="478B02E0" w:rsidR="004D019B" w:rsidRPr="00467907" w:rsidRDefault="00B04A27" w:rsidP="00467907">
            <w:pPr>
              <w:jc w:val="center"/>
              <w:rPr>
                <w:rFonts w:cs="Times New Roman"/>
                <w:sz w:val="20"/>
              </w:rPr>
            </w:pPr>
            <w:r>
              <w:rPr>
                <w:rFonts w:cs="Times New Roman"/>
                <w:sz w:val="20"/>
              </w:rPr>
              <w:t>/</w:t>
            </w:r>
          </w:p>
        </w:tc>
      </w:tr>
      <w:tr w:rsidR="004D019B" w14:paraId="40499CAC" w14:textId="77777777" w:rsidTr="009B4064">
        <w:tc>
          <w:tcPr>
            <w:tcW w:w="1710" w:type="dxa"/>
          </w:tcPr>
          <w:p w14:paraId="72DF6082" w14:textId="44F1551E" w:rsidR="004D019B" w:rsidRPr="00467907" w:rsidRDefault="004D019B" w:rsidP="009B4064">
            <w:pPr>
              <w:jc w:val="center"/>
              <w:rPr>
                <w:rFonts w:cs="Times New Roman"/>
                <w:sz w:val="20"/>
              </w:rPr>
            </w:pPr>
            <w:r w:rsidRPr="00467907">
              <w:rPr>
                <w:rFonts w:cs="Times New Roman"/>
                <w:color w:val="FF0000"/>
                <w:sz w:val="20"/>
              </w:rPr>
              <w:t xml:space="preserve">8- </w:t>
            </w:r>
            <w:r w:rsidRPr="00467907">
              <w:rPr>
                <w:rFonts w:cs="Times New Roman"/>
                <w:sz w:val="20"/>
              </w:rPr>
              <w:t xml:space="preserve">Assis dans la cuisine (ramasser </w:t>
            </w:r>
            <w:r w:rsidR="00B04A27">
              <w:rPr>
                <w:rFonts w:cs="Times New Roman"/>
                <w:sz w:val="20"/>
              </w:rPr>
              <w:t xml:space="preserve">un </w:t>
            </w:r>
            <w:r w:rsidRPr="00467907">
              <w:rPr>
                <w:rFonts w:cs="Times New Roman"/>
                <w:sz w:val="20"/>
              </w:rPr>
              <w:t>objet, etc</w:t>
            </w:r>
            <w:r w:rsidR="00B04A27">
              <w:rPr>
                <w:rFonts w:cs="Times New Roman"/>
                <w:sz w:val="20"/>
              </w:rPr>
              <w:t>…</w:t>
            </w:r>
            <w:r w:rsidRPr="00467907">
              <w:rPr>
                <w:rFonts w:cs="Times New Roman"/>
                <w:sz w:val="20"/>
              </w:rPr>
              <w:t>)</w:t>
            </w:r>
          </w:p>
        </w:tc>
        <w:tc>
          <w:tcPr>
            <w:tcW w:w="1704" w:type="dxa"/>
          </w:tcPr>
          <w:p w14:paraId="7E86483E" w14:textId="6D2F5076" w:rsidR="004D019B" w:rsidRPr="00467907" w:rsidRDefault="004D019B" w:rsidP="00911DD2">
            <w:pPr>
              <w:jc w:val="center"/>
              <w:rPr>
                <w:rFonts w:cs="Times New Roman"/>
                <w:sz w:val="20"/>
              </w:rPr>
            </w:pPr>
            <w:r w:rsidRPr="00467907">
              <w:rPr>
                <w:rFonts w:cs="Times New Roman"/>
                <w:sz w:val="20"/>
              </w:rPr>
              <w:t>V</w:t>
            </w:r>
            <w:r w:rsidR="00911DD2">
              <w:rPr>
                <w:rFonts w:cs="Times New Roman"/>
                <w:sz w:val="20"/>
              </w:rPr>
              <w:t xml:space="preserve">érifier la détection lorsque la personne </w:t>
            </w:r>
            <w:r w:rsidRPr="00467907">
              <w:rPr>
                <w:rFonts w:cs="Times New Roman"/>
                <w:sz w:val="20"/>
              </w:rPr>
              <w:t>est assis</w:t>
            </w:r>
            <w:r w:rsidR="00911DD2">
              <w:rPr>
                <w:rFonts w:cs="Times New Roman"/>
                <w:sz w:val="20"/>
              </w:rPr>
              <w:t>e</w:t>
            </w:r>
            <w:r w:rsidRPr="00467907">
              <w:rPr>
                <w:rFonts w:cs="Times New Roman"/>
                <w:sz w:val="20"/>
              </w:rPr>
              <w:t xml:space="preserve"> dans la cuisine</w:t>
            </w:r>
          </w:p>
        </w:tc>
        <w:tc>
          <w:tcPr>
            <w:tcW w:w="1401" w:type="dxa"/>
          </w:tcPr>
          <w:p w14:paraId="008E7DD2" w14:textId="77777777" w:rsidR="004D019B" w:rsidRPr="00467907" w:rsidRDefault="004D019B" w:rsidP="009B4064">
            <w:pPr>
              <w:jc w:val="center"/>
              <w:rPr>
                <w:rFonts w:cs="Times New Roman"/>
                <w:sz w:val="20"/>
              </w:rPr>
            </w:pPr>
            <w:r w:rsidRPr="00467907">
              <w:rPr>
                <w:rFonts w:cs="Times New Roman"/>
                <w:b/>
                <w:color w:val="00B050"/>
                <w:sz w:val="20"/>
              </w:rPr>
              <w:t>OK</w:t>
            </w:r>
          </w:p>
        </w:tc>
        <w:tc>
          <w:tcPr>
            <w:tcW w:w="1701" w:type="dxa"/>
          </w:tcPr>
          <w:p w14:paraId="757D882D"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6BDE0A9A" w14:textId="77777777" w:rsidR="004D019B" w:rsidRPr="00467907" w:rsidRDefault="004D019B" w:rsidP="009B4064">
            <w:pPr>
              <w:jc w:val="center"/>
              <w:rPr>
                <w:rFonts w:cs="Times New Roman"/>
                <w:sz w:val="20"/>
              </w:rPr>
            </w:pPr>
            <w:r w:rsidRPr="00467907">
              <w:rPr>
                <w:rFonts w:cs="Times New Roman"/>
                <w:sz w:val="20"/>
              </w:rPr>
              <w:t>Pas de détection assis par terre</w:t>
            </w:r>
          </w:p>
        </w:tc>
      </w:tr>
      <w:tr w:rsidR="004D019B" w14:paraId="1199C05A" w14:textId="77777777" w:rsidTr="009B4064">
        <w:tc>
          <w:tcPr>
            <w:tcW w:w="1710" w:type="dxa"/>
          </w:tcPr>
          <w:p w14:paraId="630C4D85" w14:textId="77777777" w:rsidR="004D019B" w:rsidRPr="00467907" w:rsidRDefault="004D019B" w:rsidP="009B4064">
            <w:pPr>
              <w:jc w:val="center"/>
              <w:rPr>
                <w:rFonts w:cs="Times New Roman"/>
                <w:color w:val="FF0000"/>
                <w:sz w:val="20"/>
              </w:rPr>
            </w:pPr>
            <w:r w:rsidRPr="00467907">
              <w:rPr>
                <w:rFonts w:cs="Times New Roman"/>
                <w:color w:val="FF0000"/>
                <w:sz w:val="20"/>
              </w:rPr>
              <w:t xml:space="preserve">9- </w:t>
            </w:r>
            <w:r w:rsidRPr="00467907">
              <w:rPr>
                <w:rFonts w:cs="Times New Roman"/>
                <w:sz w:val="20"/>
              </w:rPr>
              <w:t>Obstacle tabouret (cuisine)</w:t>
            </w:r>
          </w:p>
        </w:tc>
        <w:tc>
          <w:tcPr>
            <w:tcW w:w="1704" w:type="dxa"/>
          </w:tcPr>
          <w:p w14:paraId="6A06DBC1" w14:textId="74A51CC1" w:rsidR="004D019B" w:rsidRPr="00467907" w:rsidRDefault="004D019B" w:rsidP="00911DD2">
            <w:pPr>
              <w:jc w:val="center"/>
              <w:rPr>
                <w:rFonts w:cs="Times New Roman"/>
                <w:sz w:val="20"/>
              </w:rPr>
            </w:pPr>
            <w:r w:rsidRPr="00467907">
              <w:rPr>
                <w:rFonts w:cs="Times New Roman"/>
                <w:sz w:val="20"/>
              </w:rPr>
              <w:t>Vérifier la présen</w:t>
            </w:r>
            <w:r w:rsidR="00911DD2">
              <w:rPr>
                <w:rFonts w:cs="Times New Roman"/>
                <w:sz w:val="20"/>
              </w:rPr>
              <w:t>ce d’un objet sur le passage de la personne</w:t>
            </w:r>
          </w:p>
        </w:tc>
        <w:tc>
          <w:tcPr>
            <w:tcW w:w="1401" w:type="dxa"/>
          </w:tcPr>
          <w:p w14:paraId="24295F4B" w14:textId="77777777" w:rsidR="004D019B" w:rsidRPr="00467907" w:rsidRDefault="004D019B" w:rsidP="009B4064">
            <w:pPr>
              <w:jc w:val="center"/>
              <w:rPr>
                <w:rFonts w:cs="Times New Roman"/>
                <w:b/>
                <w:sz w:val="20"/>
              </w:rPr>
            </w:pPr>
            <w:r w:rsidRPr="00467907">
              <w:rPr>
                <w:rFonts w:cs="Times New Roman"/>
                <w:b/>
                <w:color w:val="00B050"/>
                <w:sz w:val="20"/>
              </w:rPr>
              <w:t>OK</w:t>
            </w:r>
          </w:p>
        </w:tc>
        <w:tc>
          <w:tcPr>
            <w:tcW w:w="1701" w:type="dxa"/>
          </w:tcPr>
          <w:p w14:paraId="62399477"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5601795D" w14:textId="1DCF0F86" w:rsidR="004D019B" w:rsidRPr="00467907" w:rsidRDefault="004D019B" w:rsidP="00B04A27">
            <w:pPr>
              <w:jc w:val="center"/>
              <w:rPr>
                <w:rFonts w:cs="Times New Roman"/>
                <w:sz w:val="20"/>
              </w:rPr>
            </w:pPr>
            <w:r w:rsidRPr="00467907">
              <w:rPr>
                <w:rFonts w:cs="Times New Roman"/>
                <w:sz w:val="20"/>
              </w:rPr>
              <w:t>Un tabouret empêche la détection</w:t>
            </w:r>
            <w:r w:rsidR="00911DD2">
              <w:rPr>
                <w:rFonts w:cs="Times New Roman"/>
                <w:sz w:val="20"/>
              </w:rPr>
              <w:t xml:space="preserve"> si la personne </w:t>
            </w:r>
            <w:r w:rsidRPr="00467907">
              <w:rPr>
                <w:rFonts w:cs="Times New Roman"/>
                <w:sz w:val="20"/>
              </w:rPr>
              <w:t xml:space="preserve">se trouve </w:t>
            </w:r>
            <w:r w:rsidR="00B04A27">
              <w:rPr>
                <w:rFonts w:cs="Times New Roman"/>
                <w:sz w:val="20"/>
              </w:rPr>
              <w:t>derrière et trop proche de</w:t>
            </w:r>
            <w:r w:rsidRPr="00467907">
              <w:rPr>
                <w:rFonts w:cs="Times New Roman"/>
                <w:sz w:val="20"/>
              </w:rPr>
              <w:t xml:space="preserve"> celui-ci</w:t>
            </w:r>
          </w:p>
        </w:tc>
      </w:tr>
      <w:tr w:rsidR="004D019B" w14:paraId="54FC5350" w14:textId="77777777" w:rsidTr="009B4064">
        <w:trPr>
          <w:trHeight w:val="965"/>
        </w:trPr>
        <w:tc>
          <w:tcPr>
            <w:tcW w:w="1710" w:type="dxa"/>
          </w:tcPr>
          <w:p w14:paraId="5274EED2" w14:textId="25FA175A" w:rsidR="004D019B" w:rsidRPr="00467907" w:rsidRDefault="004D019B" w:rsidP="009B4064">
            <w:pPr>
              <w:jc w:val="center"/>
              <w:rPr>
                <w:rFonts w:cs="Times New Roman"/>
                <w:color w:val="FF0000"/>
                <w:sz w:val="20"/>
              </w:rPr>
            </w:pPr>
            <w:r w:rsidRPr="00467907">
              <w:rPr>
                <w:rFonts w:cs="Times New Roman"/>
                <w:color w:val="FF0000"/>
                <w:sz w:val="20"/>
              </w:rPr>
              <w:t xml:space="preserve">10- </w:t>
            </w:r>
            <w:r w:rsidRPr="00467907">
              <w:rPr>
                <w:rFonts w:cs="Times New Roman"/>
                <w:sz w:val="20"/>
              </w:rPr>
              <w:t>2 obstacles tabouret</w:t>
            </w:r>
            <w:r w:rsidR="00911DD2">
              <w:rPr>
                <w:rFonts w:cs="Times New Roman"/>
                <w:sz w:val="20"/>
              </w:rPr>
              <w:t>s</w:t>
            </w:r>
            <w:r w:rsidRPr="00467907">
              <w:rPr>
                <w:rFonts w:cs="Times New Roman"/>
                <w:sz w:val="20"/>
              </w:rPr>
              <w:t xml:space="preserve"> (cuisine et chambre)</w:t>
            </w:r>
          </w:p>
        </w:tc>
        <w:tc>
          <w:tcPr>
            <w:tcW w:w="1704" w:type="dxa"/>
          </w:tcPr>
          <w:p w14:paraId="6AFADBFB" w14:textId="7A8C6439" w:rsidR="004D019B" w:rsidRPr="00467907" w:rsidRDefault="004D019B" w:rsidP="00911DD2">
            <w:pPr>
              <w:jc w:val="center"/>
              <w:rPr>
                <w:rFonts w:cs="Times New Roman"/>
                <w:sz w:val="20"/>
              </w:rPr>
            </w:pPr>
            <w:r w:rsidRPr="00467907">
              <w:rPr>
                <w:rFonts w:cs="Times New Roman"/>
                <w:sz w:val="20"/>
              </w:rPr>
              <w:t xml:space="preserve">Vérifier la présence de plusieurs objets sur le passage </w:t>
            </w:r>
            <w:r w:rsidR="00911DD2">
              <w:rPr>
                <w:rFonts w:cs="Times New Roman"/>
                <w:sz w:val="20"/>
              </w:rPr>
              <w:t>de la personne</w:t>
            </w:r>
          </w:p>
        </w:tc>
        <w:tc>
          <w:tcPr>
            <w:tcW w:w="1401" w:type="dxa"/>
          </w:tcPr>
          <w:p w14:paraId="34D62964" w14:textId="77777777" w:rsidR="004D019B" w:rsidRPr="00467907" w:rsidRDefault="004D019B" w:rsidP="009B4064">
            <w:pPr>
              <w:jc w:val="center"/>
              <w:rPr>
                <w:rFonts w:cs="Times New Roman"/>
                <w:b/>
                <w:sz w:val="20"/>
              </w:rPr>
            </w:pPr>
            <w:r w:rsidRPr="00467907">
              <w:rPr>
                <w:rFonts w:cs="Times New Roman"/>
                <w:b/>
                <w:color w:val="FF0000"/>
                <w:sz w:val="20"/>
              </w:rPr>
              <w:t>KO</w:t>
            </w:r>
          </w:p>
        </w:tc>
        <w:tc>
          <w:tcPr>
            <w:tcW w:w="1701" w:type="dxa"/>
          </w:tcPr>
          <w:p w14:paraId="16FEA8E3" w14:textId="52464D23" w:rsidR="004D019B" w:rsidRPr="00467907" w:rsidRDefault="004D019B" w:rsidP="00A45CAB">
            <w:pPr>
              <w:jc w:val="center"/>
              <w:rPr>
                <w:rFonts w:cs="Times New Roman"/>
                <w:sz w:val="20"/>
              </w:rPr>
            </w:pPr>
            <w:r w:rsidRPr="00467907">
              <w:rPr>
                <w:rFonts w:cs="Times New Roman"/>
                <w:color w:val="FF0000"/>
                <w:sz w:val="20"/>
              </w:rPr>
              <w:t>Détections difficiles à cause d</w:t>
            </w:r>
            <w:r w:rsidR="00911DD2">
              <w:rPr>
                <w:rFonts w:cs="Times New Roman"/>
                <w:color w:val="FF0000"/>
                <w:sz w:val="20"/>
              </w:rPr>
              <w:t>es tabourets, notamment celui dans</w:t>
            </w:r>
            <w:r w:rsidRPr="00467907">
              <w:rPr>
                <w:rFonts w:cs="Times New Roman"/>
                <w:color w:val="FF0000"/>
                <w:sz w:val="20"/>
              </w:rPr>
              <w:t xml:space="preserve"> la chambre</w:t>
            </w:r>
          </w:p>
        </w:tc>
        <w:tc>
          <w:tcPr>
            <w:tcW w:w="2551" w:type="dxa"/>
          </w:tcPr>
          <w:p w14:paraId="42A1D1D9" w14:textId="13F6FEC3" w:rsidR="004D019B" w:rsidRPr="00467907" w:rsidRDefault="00A45CAB" w:rsidP="00911DD2">
            <w:pPr>
              <w:jc w:val="center"/>
              <w:rPr>
                <w:rFonts w:cs="Times New Roman"/>
                <w:sz w:val="20"/>
              </w:rPr>
            </w:pPr>
            <w:r>
              <w:rPr>
                <w:rFonts w:cs="Times New Roman"/>
                <w:sz w:val="20"/>
              </w:rPr>
              <w:t>/</w:t>
            </w:r>
          </w:p>
        </w:tc>
      </w:tr>
      <w:tr w:rsidR="004D019B" w14:paraId="60C54DE1" w14:textId="77777777" w:rsidTr="009B4064">
        <w:trPr>
          <w:trHeight w:val="70"/>
        </w:trPr>
        <w:tc>
          <w:tcPr>
            <w:tcW w:w="1710" w:type="dxa"/>
          </w:tcPr>
          <w:p w14:paraId="6F1509F6" w14:textId="77777777" w:rsidR="004D019B" w:rsidRPr="00467907" w:rsidRDefault="004D019B" w:rsidP="009B4064">
            <w:pPr>
              <w:jc w:val="center"/>
              <w:rPr>
                <w:rFonts w:cs="Times New Roman"/>
                <w:color w:val="FF0000"/>
                <w:sz w:val="20"/>
              </w:rPr>
            </w:pPr>
            <w:r w:rsidRPr="00467907">
              <w:rPr>
                <w:rFonts w:cs="Times New Roman"/>
                <w:color w:val="FF0000"/>
                <w:sz w:val="20"/>
              </w:rPr>
              <w:t xml:space="preserve">11- </w:t>
            </w:r>
            <w:r w:rsidRPr="00467907">
              <w:rPr>
                <w:rFonts w:cs="Times New Roman"/>
                <w:sz w:val="20"/>
              </w:rPr>
              <w:t>Temps réel</w:t>
            </w:r>
          </w:p>
        </w:tc>
        <w:tc>
          <w:tcPr>
            <w:tcW w:w="1704" w:type="dxa"/>
          </w:tcPr>
          <w:p w14:paraId="152C23C5" w14:textId="38DAFE85" w:rsidR="004D019B" w:rsidRPr="00467907" w:rsidRDefault="004D019B" w:rsidP="00911DD2">
            <w:pPr>
              <w:jc w:val="center"/>
              <w:rPr>
                <w:rFonts w:cs="Times New Roman"/>
                <w:sz w:val="20"/>
              </w:rPr>
            </w:pPr>
            <w:r w:rsidRPr="00467907">
              <w:rPr>
                <w:rFonts w:cs="Times New Roman"/>
                <w:sz w:val="20"/>
              </w:rPr>
              <w:t>Vérifier la détecti</w:t>
            </w:r>
            <w:r w:rsidR="00911DD2">
              <w:rPr>
                <w:rFonts w:cs="Times New Roman"/>
                <w:sz w:val="20"/>
              </w:rPr>
              <w:t xml:space="preserve">on de zone en temps réel sur une personne </w:t>
            </w:r>
            <w:r w:rsidRPr="00467907">
              <w:rPr>
                <w:rFonts w:cs="Times New Roman"/>
                <w:sz w:val="20"/>
              </w:rPr>
              <w:t>extérieur au projet</w:t>
            </w:r>
          </w:p>
        </w:tc>
        <w:tc>
          <w:tcPr>
            <w:tcW w:w="1401" w:type="dxa"/>
          </w:tcPr>
          <w:p w14:paraId="59650AB7" w14:textId="77777777" w:rsidR="004D019B" w:rsidRPr="00467907" w:rsidRDefault="004D019B" w:rsidP="009B4064">
            <w:pPr>
              <w:jc w:val="center"/>
              <w:rPr>
                <w:rFonts w:cs="Times New Roman"/>
                <w:b/>
                <w:sz w:val="20"/>
              </w:rPr>
            </w:pPr>
            <w:r w:rsidRPr="00467907">
              <w:rPr>
                <w:rFonts w:cs="Times New Roman"/>
                <w:b/>
                <w:color w:val="00B050"/>
                <w:sz w:val="20"/>
              </w:rPr>
              <w:t>OK</w:t>
            </w:r>
          </w:p>
        </w:tc>
        <w:tc>
          <w:tcPr>
            <w:tcW w:w="1701" w:type="dxa"/>
          </w:tcPr>
          <w:p w14:paraId="1458F9A2" w14:textId="77777777" w:rsidR="004D019B" w:rsidRPr="00467907" w:rsidRDefault="004D019B" w:rsidP="009B4064">
            <w:pPr>
              <w:jc w:val="center"/>
              <w:rPr>
                <w:rFonts w:cs="Times New Roman"/>
                <w:sz w:val="20"/>
              </w:rPr>
            </w:pPr>
            <w:r w:rsidRPr="00467907">
              <w:rPr>
                <w:rFonts w:cs="Times New Roman"/>
                <w:sz w:val="20"/>
              </w:rPr>
              <w:t>/</w:t>
            </w:r>
          </w:p>
        </w:tc>
        <w:tc>
          <w:tcPr>
            <w:tcW w:w="2551" w:type="dxa"/>
          </w:tcPr>
          <w:p w14:paraId="63DF0BFF" w14:textId="5B1DEDFA" w:rsidR="004D019B" w:rsidRPr="00467907" w:rsidRDefault="004D019B" w:rsidP="004B1E8A">
            <w:pPr>
              <w:jc w:val="center"/>
              <w:rPr>
                <w:rFonts w:cs="Times New Roman"/>
                <w:sz w:val="20"/>
              </w:rPr>
            </w:pPr>
            <w:r w:rsidRPr="00467907">
              <w:rPr>
                <w:rFonts w:cs="Times New Roman"/>
                <w:sz w:val="20"/>
              </w:rPr>
              <w:t>- Problème de</w:t>
            </w:r>
            <w:r w:rsidR="004B1E8A">
              <w:rPr>
                <w:rFonts w:cs="Times New Roman"/>
                <w:sz w:val="20"/>
              </w:rPr>
              <w:t xml:space="preserve"> latence dû au réseau de l’ISEN (problème résolu à la livraison du projet)</w:t>
            </w:r>
          </w:p>
          <w:p w14:paraId="7EDC340A" w14:textId="77777777" w:rsidR="004D019B" w:rsidRPr="00467907" w:rsidRDefault="004D019B" w:rsidP="009B4064">
            <w:pPr>
              <w:jc w:val="center"/>
              <w:rPr>
                <w:rFonts w:cs="Times New Roman"/>
                <w:sz w:val="20"/>
              </w:rPr>
            </w:pPr>
            <w:r w:rsidRPr="00467907">
              <w:rPr>
                <w:rFonts w:cs="Times New Roman"/>
                <w:sz w:val="20"/>
              </w:rPr>
              <w:t>- Plus d'une personne = pas pertinent pour les zones</w:t>
            </w:r>
          </w:p>
        </w:tc>
      </w:tr>
    </w:tbl>
    <w:p w14:paraId="0C49A076" w14:textId="77777777" w:rsidR="004D019B" w:rsidRDefault="004D019B" w:rsidP="004D019B">
      <w:pPr>
        <w:rPr>
          <w:rFonts w:cs="Times New Roman"/>
        </w:rPr>
      </w:pPr>
    </w:p>
    <w:p w14:paraId="7F9D7BAC" w14:textId="77777777" w:rsidR="004D019B" w:rsidRDefault="004D019B" w:rsidP="004D019B">
      <w:pPr>
        <w:rPr>
          <w:rFonts w:cs="Times New Roman"/>
          <w:u w:val="single"/>
        </w:rPr>
      </w:pPr>
      <w:r w:rsidRPr="00911DD2">
        <w:rPr>
          <w:rFonts w:cs="Times New Roman"/>
          <w:u w:val="single"/>
        </w:rPr>
        <w:t>Explications des bugs :</w:t>
      </w:r>
    </w:p>
    <w:p w14:paraId="4462FEDF" w14:textId="77777777" w:rsidR="00911DD2" w:rsidRPr="00911DD2" w:rsidRDefault="00911DD2" w:rsidP="004D019B">
      <w:pPr>
        <w:rPr>
          <w:rFonts w:cs="Times New Roman"/>
          <w:u w:val="single"/>
        </w:rPr>
      </w:pPr>
    </w:p>
    <w:p w14:paraId="4A95BBDD" w14:textId="2C7BC8E8" w:rsidR="00911DD2" w:rsidRDefault="004D019B" w:rsidP="0036252D">
      <w:pPr>
        <w:pStyle w:val="Paragraphedeliste"/>
        <w:numPr>
          <w:ilvl w:val="0"/>
          <w:numId w:val="16"/>
        </w:numPr>
      </w:pPr>
      <w:r w:rsidRPr="00911DD2">
        <w:rPr>
          <w:b/>
        </w:rPr>
        <w:t>Bug des parasites récurrents :</w:t>
      </w:r>
      <w:r w:rsidRPr="00DF108D">
        <w:t xml:space="preserve"> </w:t>
      </w:r>
      <w:r w:rsidR="009A5D33">
        <w:t>après plusieurs tests</w:t>
      </w:r>
      <w:r w:rsidR="0036252D">
        <w:t>,</w:t>
      </w:r>
      <w:r w:rsidR="009A5D33">
        <w:t xml:space="preserve"> </w:t>
      </w:r>
      <w:r w:rsidR="00D57C4C">
        <w:t>2</w:t>
      </w:r>
      <w:r>
        <w:t xml:space="preserve"> parasites récurre</w:t>
      </w:r>
      <w:r w:rsidR="001128B3">
        <w:t xml:space="preserve">nts ont été détectés </w:t>
      </w:r>
      <w:r w:rsidR="0036252D">
        <w:t>(</w:t>
      </w:r>
      <w:r>
        <w:t xml:space="preserve">visible par des rectangles noirs sur </w:t>
      </w:r>
      <w:r w:rsidRPr="00911DD2">
        <w:t xml:space="preserve">la </w:t>
      </w:r>
      <w:r w:rsidR="00911DD2" w:rsidRPr="00911DD2">
        <w:t>figure n°12 à la</w:t>
      </w:r>
      <w:r w:rsidR="00911DD2">
        <w:t xml:space="preserve"> page suivante</w:t>
      </w:r>
      <w:r w:rsidR="0036252D">
        <w:t>)</w:t>
      </w:r>
      <w:r w:rsidR="001128B3">
        <w:t>. Ces détections sont sû</w:t>
      </w:r>
      <w:r>
        <w:t>rement dues à u</w:t>
      </w:r>
      <w:r w:rsidR="00D57C4C">
        <w:t xml:space="preserve">n éclairage variable </w:t>
      </w:r>
      <w:r>
        <w:t xml:space="preserve">provoquant ainsi une confusion lors du traitement de l’image. </w:t>
      </w:r>
      <w:r w:rsidR="00D52BF6">
        <w:t>Il a fallu les exclure</w:t>
      </w:r>
      <w:r>
        <w:t>.</w:t>
      </w:r>
    </w:p>
    <w:p w14:paraId="579E6726" w14:textId="02225482" w:rsidR="004D019B" w:rsidRDefault="00D52BF6" w:rsidP="00911DD2">
      <w:pPr>
        <w:pStyle w:val="Paragraphedeliste"/>
      </w:pPr>
      <w:r>
        <w:lastRenderedPageBreak/>
        <w:t>Pour cela, le</w:t>
      </w:r>
      <w:r w:rsidR="004D019B">
        <w:t xml:space="preserve"> coin supérieur droit </w:t>
      </w:r>
      <w:r>
        <w:t xml:space="preserve">d’un parasite est isolé </w:t>
      </w:r>
      <w:r w:rsidR="004D019B">
        <w:t>car celui-ci ne peut pas correspo</w:t>
      </w:r>
      <w:r w:rsidR="00911DD2">
        <w:t xml:space="preserve">ndre à un déplacement normal de l’individu </w:t>
      </w:r>
      <w:r w:rsidR="004D019B">
        <w:t xml:space="preserve">dans la pièce. Deux zones ont été définies aux endroits où se trouvent </w:t>
      </w:r>
      <w:r w:rsidR="00D57C4C">
        <w:t>l</w:t>
      </w:r>
      <w:r w:rsidR="004D019B">
        <w:t xml:space="preserve">es coins supérieurs droits de ces </w:t>
      </w:r>
      <w:r w:rsidR="00D57C4C">
        <w:t>2</w:t>
      </w:r>
      <w:r w:rsidR="004D019B">
        <w:t xml:space="preserve"> parasites. Ainsi ces zones permettent de ne pas prendre en compte </w:t>
      </w:r>
      <w:r w:rsidR="00A46A24">
        <w:t>leur détection.</w:t>
      </w:r>
    </w:p>
    <w:p w14:paraId="6F5B6F77" w14:textId="77777777" w:rsidR="00911DD2" w:rsidRDefault="00911DD2" w:rsidP="00911DD2">
      <w:pPr>
        <w:pStyle w:val="Paragraphedeliste"/>
      </w:pPr>
    </w:p>
    <w:p w14:paraId="72E80BC5" w14:textId="77777777" w:rsidR="004D019B" w:rsidRDefault="004D019B" w:rsidP="004D019B">
      <w:pPr>
        <w:jc w:val="center"/>
        <w:rPr>
          <w:rFonts w:cs="Times New Roman"/>
        </w:rPr>
      </w:pPr>
      <w:r>
        <w:rPr>
          <w:rFonts w:cs="Times New Roman"/>
          <w:noProof/>
          <w:lang w:eastAsia="fr-FR"/>
        </w:rPr>
        <w:drawing>
          <wp:inline distT="0" distB="0" distL="0" distR="0" wp14:anchorId="2873500C" wp14:editId="6AD2A304">
            <wp:extent cx="4601217" cy="2600688"/>
            <wp:effectExtent l="0" t="0" r="889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ne_bug1.PNG"/>
                    <pic:cNvPicPr/>
                  </pic:nvPicPr>
                  <pic:blipFill>
                    <a:blip r:embed="rId21">
                      <a:extLst>
                        <a:ext uri="{28A0092B-C50C-407E-A947-70E740481C1C}">
                          <a14:useLocalDpi xmlns:a14="http://schemas.microsoft.com/office/drawing/2010/main" val="0"/>
                        </a:ext>
                      </a:extLst>
                    </a:blip>
                    <a:stretch>
                      <a:fillRect/>
                    </a:stretch>
                  </pic:blipFill>
                  <pic:spPr>
                    <a:xfrm>
                      <a:off x="0" y="0"/>
                      <a:ext cx="4601217" cy="2600688"/>
                    </a:xfrm>
                    <a:prstGeom prst="rect">
                      <a:avLst/>
                    </a:prstGeom>
                  </pic:spPr>
                </pic:pic>
              </a:graphicData>
            </a:graphic>
          </wp:inline>
        </w:drawing>
      </w:r>
    </w:p>
    <w:p w14:paraId="06B8AA98" w14:textId="706E9BBB" w:rsidR="004D019B" w:rsidRDefault="00911DD2" w:rsidP="00911DD2">
      <w:pPr>
        <w:pStyle w:val="Lgende"/>
        <w:rPr>
          <w:i w:val="0"/>
        </w:rPr>
      </w:pPr>
      <w:bookmarkStart w:id="77" w:name="_Toc483755377"/>
      <w:r>
        <w:t xml:space="preserve">Figure </w:t>
      </w:r>
      <w:r>
        <w:fldChar w:fldCharType="begin"/>
      </w:r>
      <w:r>
        <w:instrText xml:space="preserve"> SEQ Figure \* ARABIC </w:instrText>
      </w:r>
      <w:r>
        <w:fldChar w:fldCharType="separate"/>
      </w:r>
      <w:r w:rsidR="00D71571">
        <w:rPr>
          <w:noProof/>
        </w:rPr>
        <w:t>12</w:t>
      </w:r>
      <w:r>
        <w:fldChar w:fldCharType="end"/>
      </w:r>
      <w:r>
        <w:t xml:space="preserve"> - V</w:t>
      </w:r>
      <w:r w:rsidRPr="00DC5484">
        <w:t>isuel des deux détections parasites récurrentes</w:t>
      </w:r>
      <w:bookmarkEnd w:id="77"/>
    </w:p>
    <w:p w14:paraId="7953D904" w14:textId="77777777" w:rsidR="00911DD2" w:rsidRDefault="00911DD2" w:rsidP="004D019B">
      <w:pPr>
        <w:rPr>
          <w:rFonts w:cs="Times New Roman"/>
        </w:rPr>
      </w:pPr>
    </w:p>
    <w:p w14:paraId="6376F71D" w14:textId="77777777" w:rsidR="00684962" w:rsidRPr="00684962" w:rsidRDefault="004D019B" w:rsidP="00B36DEA">
      <w:pPr>
        <w:pStyle w:val="Paragraphedeliste"/>
        <w:numPr>
          <w:ilvl w:val="0"/>
          <w:numId w:val="16"/>
        </w:numPr>
        <w:rPr>
          <w:u w:val="single"/>
        </w:rPr>
      </w:pPr>
      <w:r w:rsidRPr="00684962">
        <w:rPr>
          <w:b/>
        </w:rPr>
        <w:t>Bug de la confusion chambre/salon car détection trop grande :</w:t>
      </w:r>
      <w:r w:rsidR="00684962">
        <w:t xml:space="preserve"> il arrive que lorsque la personne </w:t>
      </w:r>
      <w:r>
        <w:t>arrive dans la zone de la chambre, une détec</w:t>
      </w:r>
      <w:r w:rsidR="00684962">
        <w:t xml:space="preserve">tion trop grande ait lieu et </w:t>
      </w:r>
      <w:r>
        <w:t>resitue</w:t>
      </w:r>
      <w:r w:rsidR="00684962">
        <w:t xml:space="preserve"> l’individu détecté dans le salon alors qu’il </w:t>
      </w:r>
      <w:r>
        <w:t xml:space="preserve">vient de s’asseoir ou de s’allonger dans </w:t>
      </w:r>
      <w:r w:rsidR="00684962">
        <w:t>le lit.</w:t>
      </w:r>
    </w:p>
    <w:p w14:paraId="75754E00" w14:textId="12EF5C7B" w:rsidR="004D019B" w:rsidRPr="00684962" w:rsidRDefault="004D019B" w:rsidP="00684962">
      <w:pPr>
        <w:pStyle w:val="Paragraphedeliste"/>
        <w:rPr>
          <w:u w:val="single"/>
        </w:rPr>
      </w:pPr>
      <w:r>
        <w:t xml:space="preserve">Afin d’éviter ce genre de problème, une analyse de la détection a </w:t>
      </w:r>
      <w:r w:rsidR="00684962">
        <w:t>été rajouté</w:t>
      </w:r>
      <w:r w:rsidR="00684F0A">
        <w:t>e</w:t>
      </w:r>
      <w:r w:rsidR="00684962">
        <w:t xml:space="preserve">. Si la détection </w:t>
      </w:r>
      <w:r>
        <w:t>est à la fois trop proche du haut de l’image et à la fois trop proche</w:t>
      </w:r>
      <w:r w:rsidR="00684962">
        <w:t xml:space="preserve"> du bord de la zone du salon (cas </w:t>
      </w:r>
      <w:r>
        <w:t xml:space="preserve">illustré </w:t>
      </w:r>
      <w:r w:rsidR="00684962">
        <w:t xml:space="preserve">par la détection verte sur </w:t>
      </w:r>
      <w:r w:rsidR="00684962" w:rsidRPr="00684962">
        <w:t xml:space="preserve">la </w:t>
      </w:r>
      <w:r w:rsidRPr="00684962">
        <w:t xml:space="preserve">figure </w:t>
      </w:r>
      <w:r w:rsidR="00684962">
        <w:t>n°</w:t>
      </w:r>
      <w:r w:rsidR="00684962" w:rsidRPr="00684962">
        <w:t>13</w:t>
      </w:r>
      <w:r w:rsidR="00684962">
        <w:t xml:space="preserve"> ci-dessous)</w:t>
      </w:r>
      <w:r w:rsidRPr="00684962">
        <w:t>,</w:t>
      </w:r>
      <w:r>
        <w:t xml:space="preserve"> alors </w:t>
      </w:r>
      <w:r w:rsidR="00684F0A">
        <w:t>cette</w:t>
      </w:r>
      <w:r>
        <w:t xml:space="preserve"> détection n’est pas prise en compte.</w:t>
      </w:r>
    </w:p>
    <w:p w14:paraId="303E4C77" w14:textId="77777777" w:rsidR="004D019B" w:rsidRDefault="004D019B" w:rsidP="004D019B">
      <w:pPr>
        <w:jc w:val="center"/>
        <w:rPr>
          <w:rFonts w:cs="Times New Roman"/>
          <w:u w:val="single"/>
        </w:rPr>
      </w:pPr>
      <w:r>
        <w:rPr>
          <w:rFonts w:cs="Times New Roman"/>
          <w:noProof/>
          <w:u w:val="single"/>
          <w:lang w:eastAsia="fr-FR"/>
        </w:rPr>
        <w:drawing>
          <wp:inline distT="0" distB="0" distL="0" distR="0" wp14:anchorId="2DC4B54F" wp14:editId="6E6C5E0E">
            <wp:extent cx="4610743" cy="261021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ne_bug2.PNG"/>
                    <pic:cNvPicPr/>
                  </pic:nvPicPr>
                  <pic:blipFill>
                    <a:blip r:embed="rId22">
                      <a:extLst>
                        <a:ext uri="{28A0092B-C50C-407E-A947-70E740481C1C}">
                          <a14:useLocalDpi xmlns:a14="http://schemas.microsoft.com/office/drawing/2010/main" val="0"/>
                        </a:ext>
                      </a:extLst>
                    </a:blip>
                    <a:stretch>
                      <a:fillRect/>
                    </a:stretch>
                  </pic:blipFill>
                  <pic:spPr>
                    <a:xfrm>
                      <a:off x="0" y="0"/>
                      <a:ext cx="4610743" cy="2610214"/>
                    </a:xfrm>
                    <a:prstGeom prst="rect">
                      <a:avLst/>
                    </a:prstGeom>
                  </pic:spPr>
                </pic:pic>
              </a:graphicData>
            </a:graphic>
          </wp:inline>
        </w:drawing>
      </w:r>
    </w:p>
    <w:p w14:paraId="1177B9CA" w14:textId="149554D7" w:rsidR="004D019B" w:rsidRPr="0074772A" w:rsidRDefault="00684962" w:rsidP="00684962">
      <w:pPr>
        <w:pStyle w:val="Lgende"/>
        <w:rPr>
          <w:rFonts w:cs="Times New Roman"/>
          <w:sz w:val="24"/>
          <w:u w:val="single"/>
        </w:rPr>
      </w:pPr>
      <w:bookmarkStart w:id="78" w:name="_Toc483755378"/>
      <w:r>
        <w:t xml:space="preserve">Figure </w:t>
      </w:r>
      <w:r>
        <w:fldChar w:fldCharType="begin"/>
      </w:r>
      <w:r>
        <w:instrText xml:space="preserve"> SEQ Figure \* ARABIC </w:instrText>
      </w:r>
      <w:r>
        <w:fldChar w:fldCharType="separate"/>
      </w:r>
      <w:r w:rsidR="00D71571">
        <w:rPr>
          <w:noProof/>
        </w:rPr>
        <w:t>13</w:t>
      </w:r>
      <w:r>
        <w:fldChar w:fldCharType="end"/>
      </w:r>
      <w:r>
        <w:t xml:space="preserve"> - C</w:t>
      </w:r>
      <w:r w:rsidRPr="00B23257">
        <w:t>onfusion chambre / salon</w:t>
      </w:r>
      <w:bookmarkEnd w:id="78"/>
    </w:p>
    <w:p w14:paraId="0E9C63BE" w14:textId="4B13F6EF" w:rsidR="00684962" w:rsidRPr="00684962" w:rsidRDefault="004D019B" w:rsidP="00B36DEA">
      <w:pPr>
        <w:pStyle w:val="Paragraphedeliste"/>
        <w:numPr>
          <w:ilvl w:val="0"/>
          <w:numId w:val="16"/>
        </w:numPr>
        <w:rPr>
          <w:u w:val="single"/>
        </w:rPr>
      </w:pPr>
      <w:r w:rsidRPr="00684962">
        <w:rPr>
          <w:b/>
        </w:rPr>
        <w:t>Bug des tabourets :</w:t>
      </w:r>
      <w:r w:rsidR="009B4064">
        <w:t xml:space="preserve"> Lorsque la personne </w:t>
      </w:r>
      <w:r>
        <w:t>passe derrière un tabouret, alors la vue de ses jambes est camouflée</w:t>
      </w:r>
      <w:r w:rsidR="00684962">
        <w:t xml:space="preserve"> par ce</w:t>
      </w:r>
      <w:r>
        <w:t xml:space="preserve"> tabouret. Cela empêche souvent </w:t>
      </w:r>
      <w:r w:rsidR="00684F0A">
        <w:t>une</w:t>
      </w:r>
      <w:r>
        <w:t xml:space="preserve"> </w:t>
      </w:r>
      <w:r w:rsidR="00684962">
        <w:t>bonne détection</w:t>
      </w:r>
      <w:r>
        <w:t xml:space="preserve">. Lorsque le tabouret est situé dans la zone du salon ou de la cuisine, </w:t>
      </w:r>
      <w:r w:rsidR="00684F0A">
        <w:t>son positionnement</w:t>
      </w:r>
      <w:r w:rsidR="00684962">
        <w:t xml:space="preserve"> a peu de conséquences. En effet, le</w:t>
      </w:r>
      <w:r>
        <w:t xml:space="preserve"> taboure</w:t>
      </w:r>
      <w:r w:rsidR="00684962">
        <w:t xml:space="preserve">t ne couvre pas la zone entièrement donc </w:t>
      </w:r>
      <w:r>
        <w:t xml:space="preserve">la détection </w:t>
      </w:r>
      <w:r w:rsidR="00684962">
        <w:t>est toujours possible.</w:t>
      </w:r>
    </w:p>
    <w:p w14:paraId="391F3A26" w14:textId="0A9A90CC" w:rsidR="004D019B" w:rsidRDefault="004D019B" w:rsidP="00684F0A">
      <w:pPr>
        <w:pStyle w:val="Paragraphedeliste"/>
      </w:pPr>
      <w:r>
        <w:lastRenderedPageBreak/>
        <w:t>Néanmoins, un tabouret dans la zone de la chambre pose problème</w:t>
      </w:r>
      <w:r w:rsidR="00684F0A">
        <w:t xml:space="preserve"> (figure n°14</w:t>
      </w:r>
      <w:r w:rsidR="00684962">
        <w:t xml:space="preserve"> ci-dessous)</w:t>
      </w:r>
      <w:r>
        <w:t xml:space="preserve"> car cette zone à un périmètre assez petit. Ri</w:t>
      </w:r>
      <w:r w:rsidR="00684F0A">
        <w:t>en n’a été trouvé pour pallier</w:t>
      </w:r>
      <w:r>
        <w:t xml:space="preserve"> cette non-détec</w:t>
      </w:r>
      <w:r w:rsidR="005A18C0">
        <w:t>tion dans la zone de la chambre :</w:t>
      </w:r>
      <w:r>
        <w:t xml:space="preserve"> il faut faire en sorte que le tabouret se situe en haut du lit ou qu’il ne soit pas au bord du lit.</w:t>
      </w:r>
    </w:p>
    <w:p w14:paraId="633837BE" w14:textId="77777777" w:rsidR="00684962" w:rsidRPr="00684962" w:rsidRDefault="00684962" w:rsidP="00684962">
      <w:pPr>
        <w:pStyle w:val="Paragraphedeliste"/>
        <w:rPr>
          <w:u w:val="single"/>
        </w:rPr>
      </w:pPr>
    </w:p>
    <w:p w14:paraId="5C6AD0AD" w14:textId="374C049C" w:rsidR="004D019B" w:rsidRDefault="004D019B" w:rsidP="00684962">
      <w:pPr>
        <w:jc w:val="center"/>
        <w:rPr>
          <w:rFonts w:cs="Times New Roman"/>
          <w:u w:val="single"/>
        </w:rPr>
      </w:pPr>
      <w:r>
        <w:rPr>
          <w:rFonts w:cs="Times New Roman"/>
          <w:noProof/>
          <w:u w:val="single"/>
          <w:lang w:eastAsia="fr-FR"/>
        </w:rPr>
        <w:drawing>
          <wp:inline distT="0" distB="0" distL="0" distR="0" wp14:anchorId="4E612E6E" wp14:editId="013F08CF">
            <wp:extent cx="4591691" cy="261021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e_bug3.PNG"/>
                    <pic:cNvPicPr/>
                  </pic:nvPicPr>
                  <pic:blipFill>
                    <a:blip r:embed="rId23">
                      <a:extLst>
                        <a:ext uri="{28A0092B-C50C-407E-A947-70E740481C1C}">
                          <a14:useLocalDpi xmlns:a14="http://schemas.microsoft.com/office/drawing/2010/main" val="0"/>
                        </a:ext>
                      </a:extLst>
                    </a:blip>
                    <a:stretch>
                      <a:fillRect/>
                    </a:stretch>
                  </pic:blipFill>
                  <pic:spPr>
                    <a:xfrm>
                      <a:off x="0" y="0"/>
                      <a:ext cx="4591691" cy="2610214"/>
                    </a:xfrm>
                    <a:prstGeom prst="rect">
                      <a:avLst/>
                    </a:prstGeom>
                  </pic:spPr>
                </pic:pic>
              </a:graphicData>
            </a:graphic>
          </wp:inline>
        </w:drawing>
      </w:r>
    </w:p>
    <w:p w14:paraId="7A5996FB" w14:textId="5D3D82EE" w:rsidR="00684962" w:rsidRPr="00684962" w:rsidRDefault="00684962" w:rsidP="00684962">
      <w:pPr>
        <w:pStyle w:val="Lgende"/>
        <w:rPr>
          <w:rFonts w:cs="Times New Roman"/>
          <w:i w:val="0"/>
          <w:sz w:val="24"/>
          <w:u w:val="single"/>
        </w:rPr>
      </w:pPr>
      <w:bookmarkStart w:id="79" w:name="_Toc483755379"/>
      <w:r>
        <w:t xml:space="preserve">Figure </w:t>
      </w:r>
      <w:r>
        <w:fldChar w:fldCharType="begin"/>
      </w:r>
      <w:r>
        <w:instrText xml:space="preserve"> SEQ Figure \* ARABIC </w:instrText>
      </w:r>
      <w:r>
        <w:fldChar w:fldCharType="separate"/>
      </w:r>
      <w:r w:rsidR="00D71571">
        <w:rPr>
          <w:noProof/>
        </w:rPr>
        <w:t>14</w:t>
      </w:r>
      <w:r>
        <w:fldChar w:fldCharType="end"/>
      </w:r>
      <w:r>
        <w:t xml:space="preserve"> - T</w:t>
      </w:r>
      <w:r w:rsidRPr="00011C74">
        <w:t>abouret empêchant la détection</w:t>
      </w:r>
      <w:r>
        <w:t xml:space="preserve"> dans la chambre</w:t>
      </w:r>
      <w:bookmarkEnd w:id="79"/>
    </w:p>
    <w:p w14:paraId="08D4623B" w14:textId="77777777" w:rsidR="004D019B" w:rsidRPr="00365156" w:rsidRDefault="004D019B" w:rsidP="004D019B">
      <w:pPr>
        <w:rPr>
          <w:rFonts w:cs="Times New Roman"/>
        </w:rPr>
      </w:pPr>
    </w:p>
    <w:p w14:paraId="56C91BB1" w14:textId="5DDDADBB" w:rsidR="004D019B" w:rsidRDefault="004D019B" w:rsidP="004D019B">
      <w:pPr>
        <w:rPr>
          <w:rFonts w:cs="Times New Roman"/>
          <w:u w:val="single"/>
        </w:rPr>
      </w:pPr>
      <w:r w:rsidRPr="00983214">
        <w:rPr>
          <w:rFonts w:cs="Times New Roman"/>
          <w:u w:val="single"/>
        </w:rPr>
        <w:t xml:space="preserve">Bilan </w:t>
      </w:r>
      <w:r w:rsidR="00983214">
        <w:rPr>
          <w:rFonts w:cs="Times New Roman"/>
          <w:u w:val="single"/>
        </w:rPr>
        <w:t xml:space="preserve">des </w:t>
      </w:r>
      <w:r w:rsidRPr="00983214">
        <w:rPr>
          <w:rFonts w:cs="Times New Roman"/>
          <w:u w:val="single"/>
        </w:rPr>
        <w:t>scénarios :</w:t>
      </w:r>
    </w:p>
    <w:p w14:paraId="418FD835" w14:textId="77777777" w:rsidR="00983214" w:rsidRPr="00983214" w:rsidRDefault="00983214" w:rsidP="004D019B">
      <w:pPr>
        <w:rPr>
          <w:rFonts w:cs="Times New Roman"/>
          <w:u w:val="single"/>
        </w:rPr>
      </w:pPr>
    </w:p>
    <w:p w14:paraId="7C384038" w14:textId="6E7EEB3C" w:rsidR="004D019B" w:rsidRDefault="00D52BF6" w:rsidP="004D019B">
      <w:pPr>
        <w:rPr>
          <w:rFonts w:cs="Times New Roman"/>
        </w:rPr>
      </w:pPr>
      <w:r>
        <w:rPr>
          <w:rFonts w:cs="Times New Roman"/>
        </w:rPr>
        <w:t>L</w:t>
      </w:r>
      <w:r w:rsidR="004D019B">
        <w:rPr>
          <w:rFonts w:cs="Times New Roman"/>
        </w:rPr>
        <w:t xml:space="preserve">a détection est fiable dans </w:t>
      </w:r>
      <w:r w:rsidR="005A18C0">
        <w:rPr>
          <w:rFonts w:cs="Times New Roman"/>
        </w:rPr>
        <w:t xml:space="preserve">environ </w:t>
      </w:r>
      <w:r w:rsidR="004D019B">
        <w:rPr>
          <w:rFonts w:cs="Times New Roman"/>
        </w:rPr>
        <w:t>90% des cas (10 cas valide</w:t>
      </w:r>
      <w:r w:rsidR="00983214">
        <w:rPr>
          <w:rFonts w:cs="Times New Roman"/>
        </w:rPr>
        <w:t>s</w:t>
      </w:r>
      <w:r w:rsidR="004D019B">
        <w:rPr>
          <w:rFonts w:cs="Times New Roman"/>
        </w:rPr>
        <w:t xml:space="preserve"> sur 11). Néanmoins, afin d’optimiser la détection </w:t>
      </w:r>
      <w:r w:rsidR="00983214">
        <w:rPr>
          <w:rFonts w:cs="Times New Roman"/>
        </w:rPr>
        <w:t xml:space="preserve">de position </w:t>
      </w:r>
      <w:r w:rsidR="004D019B">
        <w:rPr>
          <w:rFonts w:cs="Times New Roman"/>
        </w:rPr>
        <w:t xml:space="preserve">lorsque </w:t>
      </w:r>
      <w:r w:rsidR="00983214">
        <w:rPr>
          <w:rFonts w:cs="Times New Roman"/>
        </w:rPr>
        <w:t>la personne</w:t>
      </w:r>
      <w:r w:rsidR="004D019B">
        <w:rPr>
          <w:rFonts w:cs="Times New Roman"/>
        </w:rPr>
        <w:t xml:space="preserve"> se déplace dans la pièce, quelques mesures peuvent être envisagées</w:t>
      </w:r>
      <w:r w:rsidR="00983214">
        <w:rPr>
          <w:rFonts w:cs="Times New Roman"/>
        </w:rPr>
        <w:t>, comme le déplacement des tab</w:t>
      </w:r>
      <w:r w:rsidR="005A18C0">
        <w:rPr>
          <w:rFonts w:cs="Times New Roman"/>
        </w:rPr>
        <w:t>ourets présents au bord du lit.</w:t>
      </w:r>
    </w:p>
    <w:p w14:paraId="1504AC44" w14:textId="77777777" w:rsidR="004D019B" w:rsidRPr="00F370BA" w:rsidRDefault="004D019B" w:rsidP="004D019B">
      <w:pPr>
        <w:rPr>
          <w:rFonts w:cs="Times New Roman"/>
          <w:szCs w:val="24"/>
        </w:rPr>
      </w:pPr>
    </w:p>
    <w:p w14:paraId="6F51735C" w14:textId="55AB7B7C" w:rsidR="004D019B" w:rsidRDefault="00665CB5" w:rsidP="004D019B">
      <w:pPr>
        <w:pStyle w:val="Titre3"/>
      </w:pPr>
      <w:bookmarkStart w:id="80" w:name="_Toc483351788"/>
      <w:bookmarkStart w:id="81" w:name="_Toc483746181"/>
      <w:r>
        <w:t xml:space="preserve">Retour sur </w:t>
      </w:r>
      <w:r w:rsidR="00570279">
        <w:t xml:space="preserve">les </w:t>
      </w:r>
      <w:r>
        <w:t>objectifs</w:t>
      </w:r>
      <w:bookmarkEnd w:id="80"/>
      <w:bookmarkEnd w:id="81"/>
    </w:p>
    <w:p w14:paraId="47644E75" w14:textId="77777777" w:rsidR="004D019B" w:rsidRPr="004D019B" w:rsidRDefault="004D019B" w:rsidP="004D019B"/>
    <w:p w14:paraId="22C37547" w14:textId="53CBEE42" w:rsidR="004D019B" w:rsidRDefault="009B4064" w:rsidP="004D019B">
      <w:pPr>
        <w:rPr>
          <w:rFonts w:cs="Times New Roman"/>
          <w:szCs w:val="24"/>
        </w:rPr>
      </w:pPr>
      <w:r>
        <w:rPr>
          <w:rFonts w:cs="Times New Roman"/>
          <w:szCs w:val="24"/>
        </w:rPr>
        <w:t xml:space="preserve">Cette </w:t>
      </w:r>
      <w:r w:rsidR="004D019B" w:rsidRPr="00F370BA">
        <w:rPr>
          <w:rFonts w:cs="Times New Roman"/>
          <w:szCs w:val="24"/>
        </w:rPr>
        <w:t xml:space="preserve">fonctionnalité </w:t>
      </w:r>
      <w:r w:rsidR="004D019B">
        <w:rPr>
          <w:rFonts w:cs="Times New Roman"/>
          <w:szCs w:val="24"/>
        </w:rPr>
        <w:t>est opérationnelle</w:t>
      </w:r>
      <w:r w:rsidR="004D019B" w:rsidRPr="00F370BA">
        <w:rPr>
          <w:rFonts w:cs="Times New Roman"/>
          <w:szCs w:val="24"/>
        </w:rPr>
        <w:t xml:space="preserve">. </w:t>
      </w:r>
      <w:r w:rsidR="00A018A6">
        <w:rPr>
          <w:rFonts w:cs="Times New Roman"/>
          <w:szCs w:val="24"/>
        </w:rPr>
        <w:t>Certes, e</w:t>
      </w:r>
      <w:r w:rsidR="00A21147">
        <w:rPr>
          <w:rFonts w:cs="Times New Roman"/>
          <w:szCs w:val="24"/>
        </w:rPr>
        <w:t>lle</w:t>
      </w:r>
      <w:r w:rsidRPr="00F370BA">
        <w:rPr>
          <w:rFonts w:cs="Times New Roman"/>
          <w:szCs w:val="24"/>
        </w:rPr>
        <w:t xml:space="preserve"> </w:t>
      </w:r>
      <w:r w:rsidR="004D019B" w:rsidRPr="00F370BA">
        <w:rPr>
          <w:rFonts w:cs="Times New Roman"/>
          <w:szCs w:val="24"/>
        </w:rPr>
        <w:t>ne fait pas p</w:t>
      </w:r>
      <w:r>
        <w:rPr>
          <w:rFonts w:cs="Times New Roman"/>
          <w:szCs w:val="24"/>
        </w:rPr>
        <w:t xml:space="preserve">reuve d’une détection </w:t>
      </w:r>
      <w:r w:rsidR="00A21147">
        <w:rPr>
          <w:rFonts w:cs="Times New Roman"/>
          <w:szCs w:val="24"/>
        </w:rPr>
        <w:t xml:space="preserve">absolument </w:t>
      </w:r>
      <w:r w:rsidR="00A018A6">
        <w:rPr>
          <w:rFonts w:cs="Times New Roman"/>
          <w:szCs w:val="24"/>
        </w:rPr>
        <w:t>parfaite. Cependant, ces mauvaises détections sont rares et ne durent pas suffisamment longtemps pour considérer cette fonctionnalité comme non opérationnelle.</w:t>
      </w:r>
    </w:p>
    <w:p w14:paraId="6E22C694" w14:textId="77777777" w:rsidR="004D019B" w:rsidRDefault="004D019B" w:rsidP="004D019B">
      <w:pPr>
        <w:rPr>
          <w:rFonts w:cs="Times New Roman"/>
          <w:szCs w:val="24"/>
        </w:rPr>
      </w:pPr>
    </w:p>
    <w:p w14:paraId="01AF7B07" w14:textId="77777777" w:rsidR="00665CB5" w:rsidRPr="004D019B" w:rsidRDefault="00665CB5" w:rsidP="00665CB5">
      <w:pPr>
        <w:pStyle w:val="Titre3"/>
      </w:pPr>
      <w:bookmarkStart w:id="82" w:name="_Toc483351789"/>
      <w:bookmarkStart w:id="83" w:name="_Toc483746182"/>
      <w:r>
        <w:t>Améliorations futures</w:t>
      </w:r>
      <w:bookmarkEnd w:id="82"/>
      <w:bookmarkEnd w:id="83"/>
    </w:p>
    <w:p w14:paraId="47290112" w14:textId="77777777" w:rsidR="004D019B" w:rsidRPr="00F370BA" w:rsidRDefault="004D019B" w:rsidP="004D019B">
      <w:pPr>
        <w:rPr>
          <w:rFonts w:cs="Times New Roman"/>
          <w:szCs w:val="24"/>
        </w:rPr>
      </w:pPr>
    </w:p>
    <w:p w14:paraId="39812260" w14:textId="77777777" w:rsidR="009B4064" w:rsidRDefault="009B4064" w:rsidP="004D019B">
      <w:pPr>
        <w:rPr>
          <w:rFonts w:cs="Times New Roman"/>
          <w:szCs w:val="24"/>
        </w:rPr>
      </w:pPr>
      <w:r>
        <w:rPr>
          <w:rFonts w:cs="Times New Roman"/>
          <w:szCs w:val="24"/>
        </w:rPr>
        <w:t>Il est possible d’</w:t>
      </w:r>
      <w:r w:rsidR="004D019B" w:rsidRPr="00F370BA">
        <w:rPr>
          <w:rFonts w:cs="Times New Roman"/>
          <w:szCs w:val="24"/>
        </w:rPr>
        <w:t xml:space="preserve">envisager de gérer le cas où </w:t>
      </w:r>
      <w:r>
        <w:rPr>
          <w:rFonts w:cs="Times New Roman"/>
          <w:szCs w:val="24"/>
        </w:rPr>
        <w:t>la personne</w:t>
      </w:r>
      <w:r w:rsidR="004D019B" w:rsidRPr="00F370BA">
        <w:rPr>
          <w:rFonts w:cs="Times New Roman"/>
          <w:szCs w:val="24"/>
        </w:rPr>
        <w:t xml:space="preserve"> s’absente de la</w:t>
      </w:r>
      <w:r>
        <w:rPr>
          <w:rFonts w:cs="Times New Roman"/>
          <w:szCs w:val="24"/>
        </w:rPr>
        <w:t xml:space="preserve"> pièce. Actuellement, lorsqu’elle sort de la pièce, elle </w:t>
      </w:r>
      <w:r w:rsidR="004D019B" w:rsidRPr="00F370BA">
        <w:rPr>
          <w:rFonts w:cs="Times New Roman"/>
          <w:szCs w:val="24"/>
        </w:rPr>
        <w:t>est toujours considéré</w:t>
      </w:r>
      <w:r>
        <w:rPr>
          <w:rFonts w:cs="Times New Roman"/>
          <w:szCs w:val="24"/>
        </w:rPr>
        <w:t>e</w:t>
      </w:r>
      <w:r w:rsidR="004D019B" w:rsidRPr="00F370BA">
        <w:rPr>
          <w:rFonts w:cs="Times New Roman"/>
          <w:szCs w:val="24"/>
        </w:rPr>
        <w:t xml:space="preserve"> comme présent</w:t>
      </w:r>
      <w:r>
        <w:rPr>
          <w:rFonts w:cs="Times New Roman"/>
          <w:szCs w:val="24"/>
        </w:rPr>
        <w:t>e</w:t>
      </w:r>
      <w:r w:rsidR="004D019B" w:rsidRPr="00F370BA">
        <w:rPr>
          <w:rFonts w:cs="Times New Roman"/>
          <w:szCs w:val="24"/>
        </w:rPr>
        <w:t xml:space="preserve"> dans le salon. </w:t>
      </w:r>
      <w:r>
        <w:rPr>
          <w:rFonts w:cs="Times New Roman"/>
          <w:szCs w:val="24"/>
        </w:rPr>
        <w:t>Il pourrait être possible</w:t>
      </w:r>
      <w:r w:rsidR="004D019B" w:rsidRPr="00F370BA">
        <w:rPr>
          <w:rFonts w:cs="Times New Roman"/>
          <w:szCs w:val="24"/>
        </w:rPr>
        <w:t xml:space="preserve"> d’utiliser la caméra à l’extérieur de la sal</w:t>
      </w:r>
      <w:r>
        <w:rPr>
          <w:rFonts w:cs="Times New Roman"/>
          <w:szCs w:val="24"/>
        </w:rPr>
        <w:t>le afin de vérifier la sortie de cette personne.</w:t>
      </w:r>
    </w:p>
    <w:p w14:paraId="3F76EB27" w14:textId="0C08D141" w:rsidR="004D019B" w:rsidRDefault="004D019B" w:rsidP="004D019B">
      <w:pPr>
        <w:rPr>
          <w:rFonts w:cs="Times New Roman"/>
          <w:szCs w:val="24"/>
        </w:rPr>
      </w:pPr>
      <w:r w:rsidRPr="00F370BA">
        <w:rPr>
          <w:rFonts w:cs="Times New Roman"/>
          <w:szCs w:val="24"/>
        </w:rPr>
        <w:t xml:space="preserve">Une autre amélioration envisageable </w:t>
      </w:r>
      <w:r w:rsidR="004E3E50">
        <w:rPr>
          <w:rFonts w:cs="Times New Roman"/>
          <w:szCs w:val="24"/>
        </w:rPr>
        <w:t>serait</w:t>
      </w:r>
      <w:r w:rsidR="009B4064">
        <w:rPr>
          <w:rFonts w:cs="Times New Roman"/>
          <w:szCs w:val="24"/>
        </w:rPr>
        <w:t xml:space="preserve"> de différencier le cas où l’individu</w:t>
      </w:r>
      <w:r w:rsidRPr="00F370BA">
        <w:rPr>
          <w:rFonts w:cs="Times New Roman"/>
          <w:szCs w:val="24"/>
        </w:rPr>
        <w:t xml:space="preserve"> est assis ou allongé dans </w:t>
      </w:r>
      <w:r w:rsidR="009B4064">
        <w:rPr>
          <w:rFonts w:cs="Times New Roman"/>
          <w:szCs w:val="24"/>
        </w:rPr>
        <w:t>le</w:t>
      </w:r>
      <w:r w:rsidRPr="00F370BA">
        <w:rPr>
          <w:rFonts w:cs="Times New Roman"/>
          <w:szCs w:val="24"/>
        </w:rPr>
        <w:t xml:space="preserve"> lit. Cela permettrait de mieux surveiller son cycle de sommeil.</w:t>
      </w:r>
    </w:p>
    <w:p w14:paraId="3CB540B3" w14:textId="77777777" w:rsidR="009A5D33" w:rsidRDefault="009A5D33" w:rsidP="004D019B">
      <w:pPr>
        <w:rPr>
          <w:rFonts w:cs="Times New Roman"/>
          <w:szCs w:val="24"/>
        </w:rPr>
      </w:pPr>
    </w:p>
    <w:p w14:paraId="107FF76F" w14:textId="77777777" w:rsidR="009A5D33" w:rsidRDefault="009A5D33" w:rsidP="004D019B">
      <w:pPr>
        <w:rPr>
          <w:rFonts w:cs="Times New Roman"/>
          <w:szCs w:val="24"/>
        </w:rPr>
      </w:pPr>
    </w:p>
    <w:p w14:paraId="315C29C8" w14:textId="77777777" w:rsidR="005A18C0" w:rsidRDefault="005A18C0" w:rsidP="004D019B">
      <w:pPr>
        <w:rPr>
          <w:rFonts w:cs="Times New Roman"/>
          <w:szCs w:val="24"/>
        </w:rPr>
      </w:pPr>
    </w:p>
    <w:p w14:paraId="37BBB253" w14:textId="77777777" w:rsidR="005A18C0" w:rsidRDefault="005A18C0" w:rsidP="004D019B">
      <w:pPr>
        <w:rPr>
          <w:rFonts w:cs="Times New Roman"/>
          <w:szCs w:val="24"/>
        </w:rPr>
      </w:pPr>
    </w:p>
    <w:p w14:paraId="36B4FDBC" w14:textId="77777777" w:rsidR="005A18C0" w:rsidRPr="00F370BA" w:rsidRDefault="005A18C0" w:rsidP="004D019B">
      <w:pPr>
        <w:rPr>
          <w:rFonts w:cs="Times New Roman"/>
          <w:szCs w:val="24"/>
        </w:rPr>
      </w:pPr>
    </w:p>
    <w:p w14:paraId="7F30292A" w14:textId="10A630C7" w:rsidR="0053676D" w:rsidRDefault="00CD6A78">
      <w:pPr>
        <w:pStyle w:val="Titre2"/>
      </w:pPr>
      <w:bookmarkStart w:id="84" w:name="_Toc483351790"/>
      <w:bookmarkStart w:id="85" w:name="_Toc483746183"/>
      <w:r>
        <w:lastRenderedPageBreak/>
        <w:t>Interface web : Monitoring d’activité</w:t>
      </w:r>
      <w:bookmarkEnd w:id="84"/>
      <w:bookmarkEnd w:id="85"/>
    </w:p>
    <w:p w14:paraId="7C129002" w14:textId="77777777" w:rsidR="00EB2367" w:rsidRDefault="00EB2367" w:rsidP="00EB2367"/>
    <w:p w14:paraId="4D6C36A1" w14:textId="77777777" w:rsidR="001447D6" w:rsidRDefault="001447D6" w:rsidP="001447D6">
      <w:pPr>
        <w:pStyle w:val="Titre3"/>
      </w:pPr>
      <w:bookmarkStart w:id="86" w:name="_Toc483746184"/>
      <w:r w:rsidRPr="00C65D4B">
        <w:t>Objectifs</w:t>
      </w:r>
      <w:bookmarkEnd w:id="86"/>
    </w:p>
    <w:p w14:paraId="4B78ACA2" w14:textId="77777777" w:rsidR="001447D6" w:rsidRPr="004D019B" w:rsidRDefault="001447D6" w:rsidP="001447D6"/>
    <w:p w14:paraId="4D377E6B" w14:textId="3B618484" w:rsidR="001447D6" w:rsidRDefault="001447D6" w:rsidP="001447D6">
      <w:r>
        <w:rPr>
          <w:rFonts w:cs="Times New Roman"/>
        </w:rPr>
        <w:t>L’o</w:t>
      </w:r>
      <w:r w:rsidR="00CF6642">
        <w:rPr>
          <w:rFonts w:cs="Times New Roman"/>
        </w:rPr>
        <w:t>bjectif était de créer un site w</w:t>
      </w:r>
      <w:r>
        <w:rPr>
          <w:rFonts w:cs="Times New Roman"/>
        </w:rPr>
        <w:t>eb accessible depuis le réseau du LaboVision et pour toute personn</w:t>
      </w:r>
      <w:r w:rsidR="001720AC">
        <w:rPr>
          <w:rFonts w:cs="Times New Roman"/>
        </w:rPr>
        <w:t xml:space="preserve">e connecté au réseau de l’ISEN </w:t>
      </w:r>
      <w:r w:rsidR="001720AC">
        <w:t>(voir l</w:t>
      </w:r>
      <w:r w:rsidR="001720AC" w:rsidRPr="00D261E1">
        <w:t>a figure n°</w:t>
      </w:r>
      <w:r w:rsidR="001720AC" w:rsidRPr="006A20C4">
        <w:t xml:space="preserve">3 </w:t>
      </w:r>
      <w:r w:rsidR="006A20C4" w:rsidRPr="006A20C4">
        <w:t>page 10</w:t>
      </w:r>
      <w:r w:rsidR="001720AC" w:rsidRPr="006A20C4">
        <w:t>). Le</w:t>
      </w:r>
      <w:r w:rsidR="001720AC">
        <w:t xml:space="preserve"> site doit permettre :</w:t>
      </w:r>
    </w:p>
    <w:p w14:paraId="745AFE13" w14:textId="77777777" w:rsidR="001720AC" w:rsidRDefault="001720AC" w:rsidP="001447D6"/>
    <w:p w14:paraId="7CDF3AD3" w14:textId="7012A1BD" w:rsidR="001720AC" w:rsidRDefault="001720AC" w:rsidP="001720AC">
      <w:pPr>
        <w:pStyle w:val="Paragraphedeliste"/>
        <w:numPr>
          <w:ilvl w:val="0"/>
          <w:numId w:val="16"/>
        </w:numPr>
        <w:rPr>
          <w:rFonts w:cs="Times New Roman"/>
        </w:rPr>
      </w:pPr>
      <w:r>
        <w:rPr>
          <w:rFonts w:cs="Times New Roman"/>
        </w:rPr>
        <w:t xml:space="preserve">d’afficher les données de façon générale sur la page </w:t>
      </w:r>
      <w:r w:rsidR="009512DA">
        <w:rPr>
          <w:rFonts w:cs="Times New Roman"/>
        </w:rPr>
        <w:t>d’accueil</w:t>
      </w:r>
      <w:r>
        <w:rPr>
          <w:rFonts w:cs="Times New Roman"/>
        </w:rPr>
        <w:t xml:space="preserve"> du site</w:t>
      </w:r>
      <w:r w:rsidR="009F5AAF">
        <w:rPr>
          <w:rFonts w:cs="Times New Roman"/>
        </w:rPr>
        <w:t xml:space="preserve">. Cette page de </w:t>
      </w:r>
      <w:r>
        <w:rPr>
          <w:rFonts w:cs="Times New Roman"/>
        </w:rPr>
        <w:t>« </w:t>
      </w:r>
      <w:r w:rsidR="009F5AAF">
        <w:rPr>
          <w:rFonts w:cs="Times New Roman"/>
        </w:rPr>
        <w:t>résumé</w:t>
      </w:r>
      <w:r>
        <w:rPr>
          <w:rFonts w:cs="Times New Roman"/>
        </w:rPr>
        <w:t> » permet rapidement d’</w:t>
      </w:r>
      <w:r w:rsidR="009F5AAF">
        <w:rPr>
          <w:rFonts w:cs="Times New Roman"/>
        </w:rPr>
        <w:t xml:space="preserve">obtenir des informations sur l’activité </w:t>
      </w:r>
      <w:r>
        <w:rPr>
          <w:rFonts w:cs="Times New Roman"/>
        </w:rPr>
        <w:t>de la personne dans le LaboVision.</w:t>
      </w:r>
    </w:p>
    <w:p w14:paraId="0399CCBE" w14:textId="43AE66F1" w:rsidR="001C029B" w:rsidRPr="001C029B" w:rsidRDefault="009512DA" w:rsidP="001C029B">
      <w:pPr>
        <w:pStyle w:val="Paragraphedeliste"/>
        <w:numPr>
          <w:ilvl w:val="0"/>
          <w:numId w:val="16"/>
        </w:numPr>
        <w:rPr>
          <w:rFonts w:cs="Times New Roman"/>
        </w:rPr>
      </w:pPr>
      <w:r>
        <w:rPr>
          <w:rFonts w:cs="Times New Roman"/>
        </w:rPr>
        <w:t xml:space="preserve">de visualiser, en direct, </w:t>
      </w:r>
      <w:r w:rsidR="001C029B">
        <w:rPr>
          <w:rFonts w:cs="Times New Roman"/>
        </w:rPr>
        <w:t>les données créée</w:t>
      </w:r>
      <w:r>
        <w:rPr>
          <w:rFonts w:cs="Times New Roman"/>
        </w:rPr>
        <w:t>s après le chargement de la page d’accueil</w:t>
      </w:r>
      <w:r w:rsidR="00F56DFA">
        <w:rPr>
          <w:rFonts w:cs="Times New Roman"/>
        </w:rPr>
        <w:t>.</w:t>
      </w:r>
      <w:r w:rsidR="001C029B">
        <w:rPr>
          <w:rFonts w:cs="Times New Roman"/>
        </w:rPr>
        <w:t xml:space="preserve"> </w:t>
      </w:r>
      <w:r w:rsidR="00F56DFA">
        <w:rPr>
          <w:rFonts w:cs="Times New Roman"/>
        </w:rPr>
        <w:t>Ces nouvelles données</w:t>
      </w:r>
      <w:r w:rsidR="001C029B">
        <w:rPr>
          <w:rFonts w:cs="Times New Roman"/>
        </w:rPr>
        <w:t xml:space="preserve"> apparaissent dans une région située en haut </w:t>
      </w:r>
      <w:r>
        <w:rPr>
          <w:rFonts w:cs="Times New Roman"/>
        </w:rPr>
        <w:t>de cette page</w:t>
      </w:r>
      <w:r w:rsidR="001C029B">
        <w:rPr>
          <w:rFonts w:cs="Times New Roman"/>
        </w:rPr>
        <w:t>.</w:t>
      </w:r>
    </w:p>
    <w:p w14:paraId="61D22087" w14:textId="69E523F8" w:rsidR="001720AC" w:rsidRDefault="001720AC" w:rsidP="001720AC">
      <w:pPr>
        <w:pStyle w:val="Paragraphedeliste"/>
        <w:numPr>
          <w:ilvl w:val="0"/>
          <w:numId w:val="16"/>
        </w:numPr>
        <w:rPr>
          <w:rFonts w:cs="Times New Roman"/>
        </w:rPr>
      </w:pPr>
      <w:r>
        <w:rPr>
          <w:rFonts w:cs="Times New Roman"/>
        </w:rPr>
        <w:t xml:space="preserve"> de visualiser des graphiques mettant en forme les données </w:t>
      </w:r>
      <w:r w:rsidR="009F5AAF">
        <w:rPr>
          <w:rFonts w:cs="Times New Roman"/>
        </w:rPr>
        <w:t>de</w:t>
      </w:r>
      <w:r>
        <w:rPr>
          <w:rFonts w:cs="Times New Roman"/>
        </w:rPr>
        <w:t xml:space="preserve"> la page d’accueil.</w:t>
      </w:r>
    </w:p>
    <w:p w14:paraId="358F41B3" w14:textId="52864728" w:rsidR="001720AC" w:rsidRDefault="00672AA7" w:rsidP="001720AC">
      <w:pPr>
        <w:pStyle w:val="Paragraphedeliste"/>
        <w:numPr>
          <w:ilvl w:val="0"/>
          <w:numId w:val="16"/>
        </w:numPr>
        <w:rPr>
          <w:rFonts w:cs="Times New Roman"/>
        </w:rPr>
      </w:pPr>
      <w:r>
        <w:rPr>
          <w:rFonts w:cs="Times New Roman"/>
        </w:rPr>
        <w:t xml:space="preserve">d’obtenir plus de détails sur les activités de l’individu ou les anomalies sonores grâce à </w:t>
      </w:r>
      <w:r w:rsidR="009F5AAF">
        <w:rPr>
          <w:rFonts w:cs="Times New Roman"/>
        </w:rPr>
        <w:t>des</w:t>
      </w:r>
      <w:r>
        <w:rPr>
          <w:rFonts w:cs="Times New Roman"/>
        </w:rPr>
        <w:t xml:space="preserve"> page</w:t>
      </w:r>
      <w:r w:rsidR="009F5AAF">
        <w:rPr>
          <w:rFonts w:cs="Times New Roman"/>
        </w:rPr>
        <w:t>s</w:t>
      </w:r>
      <w:r>
        <w:rPr>
          <w:rFonts w:cs="Times New Roman"/>
        </w:rPr>
        <w:t xml:space="preserve"> dédiée</w:t>
      </w:r>
      <w:r w:rsidR="009F5AAF">
        <w:rPr>
          <w:rFonts w:cs="Times New Roman"/>
        </w:rPr>
        <w:t>s</w:t>
      </w:r>
      <w:r>
        <w:rPr>
          <w:rFonts w:cs="Times New Roman"/>
        </w:rPr>
        <w:t>, différente</w:t>
      </w:r>
      <w:r w:rsidR="009F5AAF">
        <w:rPr>
          <w:rFonts w:cs="Times New Roman"/>
        </w:rPr>
        <w:t>s</w:t>
      </w:r>
      <w:r>
        <w:rPr>
          <w:rFonts w:cs="Times New Roman"/>
        </w:rPr>
        <w:t xml:space="preserve"> de l’accueil.</w:t>
      </w:r>
    </w:p>
    <w:p w14:paraId="22B38324" w14:textId="77777777" w:rsidR="001C029B" w:rsidRDefault="00672AA7" w:rsidP="001C029B">
      <w:pPr>
        <w:pStyle w:val="Paragraphedeliste"/>
        <w:numPr>
          <w:ilvl w:val="0"/>
          <w:numId w:val="16"/>
        </w:numPr>
        <w:rPr>
          <w:rFonts w:cs="Times New Roman"/>
        </w:rPr>
      </w:pPr>
      <w:r>
        <w:rPr>
          <w:rFonts w:cs="Times New Roman"/>
        </w:rPr>
        <w:t>de paramétrer les configurations d’anomalies sonores grâce à une page dédiée.</w:t>
      </w:r>
    </w:p>
    <w:p w14:paraId="64F99DC5" w14:textId="5BBAC282" w:rsidR="001447D6" w:rsidRPr="001C029B" w:rsidRDefault="001C029B" w:rsidP="001C029B">
      <w:pPr>
        <w:rPr>
          <w:rFonts w:cs="Times New Roman"/>
        </w:rPr>
      </w:pPr>
      <w:r w:rsidRPr="001C029B">
        <w:rPr>
          <w:rFonts w:cs="Times New Roman"/>
        </w:rPr>
        <w:t xml:space="preserve"> </w:t>
      </w:r>
    </w:p>
    <w:p w14:paraId="572672AB" w14:textId="77777777" w:rsidR="001447D6" w:rsidRDefault="001447D6" w:rsidP="001447D6">
      <w:pPr>
        <w:pStyle w:val="Titre3"/>
      </w:pPr>
      <w:bookmarkStart w:id="87" w:name="_Toc483746185"/>
      <w:r w:rsidRPr="00C65D4B">
        <w:t>Moyens techniques</w:t>
      </w:r>
      <w:bookmarkEnd w:id="87"/>
    </w:p>
    <w:p w14:paraId="7909FDBB" w14:textId="77777777" w:rsidR="001447D6" w:rsidRDefault="001447D6" w:rsidP="001447D6"/>
    <w:p w14:paraId="41389C30" w14:textId="1565C4BB" w:rsidR="009F5AAF" w:rsidRDefault="00011685" w:rsidP="001447D6">
      <w:r>
        <w:t>Ce site a été déployé sur</w:t>
      </w:r>
      <w:r w:rsidR="009F5AAF">
        <w:t xml:space="preserve"> une machine </w:t>
      </w:r>
      <w:r w:rsidR="00CF6642">
        <w:t>localisée</w:t>
      </w:r>
      <w:r w:rsidR="009F5AAF">
        <w:t xml:space="preserve"> sur le réseau du LaboVision. C’est sur cette machine que </w:t>
      </w:r>
      <w:r>
        <w:t>la base de données et le serveur web hébergeant le monitoring d’activité  ont été installés.</w:t>
      </w:r>
    </w:p>
    <w:p w14:paraId="2EA8791E" w14:textId="443D545E" w:rsidR="009F5AAF" w:rsidRDefault="009F5AAF" w:rsidP="001447D6">
      <w:r>
        <w:t>Afin de réaliser ce monitoring,</w:t>
      </w:r>
      <w:r w:rsidR="00160ACC">
        <w:t xml:space="preserve"> </w:t>
      </w:r>
      <w:r>
        <w:t>les technologies</w:t>
      </w:r>
      <w:r w:rsidR="00CF6642">
        <w:t xml:space="preserve"> w</w:t>
      </w:r>
      <w:r w:rsidR="00160ACC">
        <w:t>eb</w:t>
      </w:r>
      <w:r>
        <w:t xml:space="preserve"> classiques (HTML</w:t>
      </w:r>
      <w:r w:rsidR="00160ACC">
        <w:t xml:space="preserve"> </w:t>
      </w:r>
      <w:r>
        <w:t>/</w:t>
      </w:r>
      <w:r w:rsidR="00160ACC">
        <w:t xml:space="preserve"> </w:t>
      </w:r>
      <w:r>
        <w:t>CSS</w:t>
      </w:r>
      <w:r w:rsidR="00160ACC">
        <w:t xml:space="preserve"> </w:t>
      </w:r>
      <w:r>
        <w:t>/</w:t>
      </w:r>
      <w:r w:rsidR="00160ACC">
        <w:t xml:space="preserve">JavaScript </w:t>
      </w:r>
      <w:r>
        <w:t>/</w:t>
      </w:r>
      <w:r w:rsidR="00160ACC">
        <w:t xml:space="preserve"> PHP)</w:t>
      </w:r>
      <w:r w:rsidR="00011685">
        <w:t xml:space="preserve"> ont été choisies</w:t>
      </w:r>
      <w:r w:rsidR="00160ACC">
        <w:t>.</w:t>
      </w:r>
    </w:p>
    <w:p w14:paraId="2E40C8E3" w14:textId="6C2E1B0F" w:rsidR="00D11A1A" w:rsidRPr="004D019B" w:rsidRDefault="00D11A1A" w:rsidP="001447D6">
      <w:r>
        <w:t xml:space="preserve">Pour obtenir un site s’adaptant à différentes résolution, </w:t>
      </w:r>
      <w:r w:rsidR="008D799A">
        <w:t>la technologie</w:t>
      </w:r>
      <w:r>
        <w:t xml:space="preserve"> Skeleton JS (voir le lien [4] de la bibliographie page 33)</w:t>
      </w:r>
      <w:r w:rsidR="008D799A">
        <w:t xml:space="preserve"> a été privilégiée</w:t>
      </w:r>
      <w:r>
        <w:t>.</w:t>
      </w:r>
    </w:p>
    <w:p w14:paraId="3D0D7190" w14:textId="77777777" w:rsidR="001447D6" w:rsidRPr="00780C68" w:rsidRDefault="001447D6" w:rsidP="001447D6">
      <w:pPr>
        <w:rPr>
          <w:rFonts w:cs="Times New Roman"/>
        </w:rPr>
      </w:pPr>
    </w:p>
    <w:p w14:paraId="47CA64E6" w14:textId="77777777" w:rsidR="001447D6" w:rsidRDefault="001447D6" w:rsidP="001447D6">
      <w:pPr>
        <w:pStyle w:val="Titre3"/>
      </w:pPr>
      <w:bookmarkStart w:id="88" w:name="_Toc483746186"/>
      <w:r w:rsidRPr="00C65D4B">
        <w:t>Développement</w:t>
      </w:r>
      <w:bookmarkEnd w:id="88"/>
    </w:p>
    <w:p w14:paraId="3A8D9F40" w14:textId="77777777" w:rsidR="001447D6" w:rsidRDefault="001447D6" w:rsidP="001447D6"/>
    <w:p w14:paraId="575715E2" w14:textId="4ED71833" w:rsidR="00C0387D" w:rsidRDefault="00C0387D" w:rsidP="001447D6">
      <w:r>
        <w:t xml:space="preserve">Son développement a été rapide puisque nous maîtrisons bien ces technologies. </w:t>
      </w:r>
      <w:r w:rsidR="001C029B">
        <w:t>De plus, le site n’est pas d’une grande complexité puisqu’il s’occupe majoritairement</w:t>
      </w:r>
      <w:r>
        <w:t xml:space="preserve"> d’afficher le</w:t>
      </w:r>
      <w:r w:rsidR="001C029B">
        <w:t xml:space="preserve">s données de la base. </w:t>
      </w:r>
      <w:r w:rsidR="001C029B" w:rsidRPr="00A15873">
        <w:t>L’</w:t>
      </w:r>
      <w:r w:rsidR="00A15873" w:rsidRPr="00A15873">
        <w:t>annexe n°1 (</w:t>
      </w:r>
      <w:r w:rsidR="00A15873">
        <w:t>présente en fin de dossier)</w:t>
      </w:r>
      <w:r w:rsidR="001C029B">
        <w:t xml:space="preserve"> offre un bon aperçu de la page d’accueil du monitoring.</w:t>
      </w:r>
    </w:p>
    <w:p w14:paraId="49913F1A" w14:textId="77777777" w:rsidR="00D11A1A" w:rsidRDefault="00D11A1A" w:rsidP="001447D6"/>
    <w:p w14:paraId="444E43DD" w14:textId="30D85AE1" w:rsidR="00C0387D" w:rsidRDefault="00C0387D" w:rsidP="001447D6">
      <w:r>
        <w:t xml:space="preserve">La partie qui a demandé le plus de temps de développement est la page de gestion des configurations d’anomalies sonores. </w:t>
      </w:r>
      <w:r w:rsidR="001C029B">
        <w:t>Sur</w:t>
      </w:r>
      <w:r>
        <w:t xml:space="preserve"> cette page, </w:t>
      </w:r>
      <w:r w:rsidR="00D52BF6">
        <w:t>un formulaire permet</w:t>
      </w:r>
      <w:r w:rsidR="001C029B">
        <w:t xml:space="preserve"> de modifier ces configurations. Ce formulaire est visible sur la figure n°15 ci-dessous :</w:t>
      </w:r>
    </w:p>
    <w:p w14:paraId="41D2E996" w14:textId="77777777" w:rsidR="001C029B" w:rsidRDefault="001C029B" w:rsidP="001447D6"/>
    <w:p w14:paraId="23E9BB29" w14:textId="0873F87C" w:rsidR="001C029B" w:rsidRDefault="001C029B" w:rsidP="001C029B">
      <w:pPr>
        <w:jc w:val="center"/>
      </w:pPr>
      <w:r>
        <w:rPr>
          <w:noProof/>
          <w:lang w:eastAsia="fr-FR"/>
        </w:rPr>
        <w:drawing>
          <wp:inline distT="0" distB="0" distL="0" distR="0" wp14:anchorId="6410658B" wp14:editId="5E1C8982">
            <wp:extent cx="4762500" cy="162121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3340" cy="1696393"/>
                    </a:xfrm>
                    <a:prstGeom prst="rect">
                      <a:avLst/>
                    </a:prstGeom>
                  </pic:spPr>
                </pic:pic>
              </a:graphicData>
            </a:graphic>
          </wp:inline>
        </w:drawing>
      </w:r>
    </w:p>
    <w:p w14:paraId="1B147373" w14:textId="0939048E" w:rsidR="001447D6" w:rsidRDefault="001C029B" w:rsidP="001C029B">
      <w:pPr>
        <w:pStyle w:val="Lgende"/>
      </w:pPr>
      <w:bookmarkStart w:id="89" w:name="_Toc483755380"/>
      <w:r>
        <w:t xml:space="preserve">Figure </w:t>
      </w:r>
      <w:r>
        <w:fldChar w:fldCharType="begin"/>
      </w:r>
      <w:r>
        <w:instrText xml:space="preserve"> SEQ Figure \* ARABIC </w:instrText>
      </w:r>
      <w:r>
        <w:fldChar w:fldCharType="separate"/>
      </w:r>
      <w:r w:rsidR="00D71571">
        <w:rPr>
          <w:noProof/>
        </w:rPr>
        <w:t>15</w:t>
      </w:r>
      <w:r>
        <w:fldChar w:fldCharType="end"/>
      </w:r>
      <w:r>
        <w:t xml:space="preserve"> - Formulaire de gestion des configurations d'anomalies sonores</w:t>
      </w:r>
      <w:bookmarkEnd w:id="89"/>
    </w:p>
    <w:p w14:paraId="382F962D" w14:textId="77777777" w:rsidR="00B26E96" w:rsidRDefault="00B26E96" w:rsidP="00B26E96">
      <w:bookmarkStart w:id="90" w:name="_Toc483746187"/>
    </w:p>
    <w:p w14:paraId="7A9DBDBE" w14:textId="2BF38B84" w:rsidR="001447D6" w:rsidRDefault="00F56DFA" w:rsidP="001447D6">
      <w:pPr>
        <w:pStyle w:val="Titre3"/>
      </w:pPr>
      <w:r>
        <w:lastRenderedPageBreak/>
        <w:t>Tests</w:t>
      </w:r>
      <w:bookmarkEnd w:id="90"/>
    </w:p>
    <w:p w14:paraId="6F2B974F" w14:textId="77777777" w:rsidR="00EB2367" w:rsidRDefault="00EB2367" w:rsidP="00EB2367"/>
    <w:p w14:paraId="55445D3B" w14:textId="0DC61462" w:rsidR="00F56DFA" w:rsidRDefault="00821F3A" w:rsidP="00EB2367">
      <w:r>
        <w:t>Il a été réalisé</w:t>
      </w:r>
      <w:r w:rsidR="00F56DFA">
        <w:t xml:space="preserve"> </w:t>
      </w:r>
      <w:r w:rsidR="00844F36">
        <w:t>3</w:t>
      </w:r>
      <w:r w:rsidR="00F56DFA">
        <w:t xml:space="preserve"> phases de test.</w:t>
      </w:r>
    </w:p>
    <w:p w14:paraId="7FF1F4D0" w14:textId="77777777" w:rsidR="00844F36" w:rsidRDefault="00844F36" w:rsidP="00844F36"/>
    <w:p w14:paraId="598253A5" w14:textId="66EF2882" w:rsidR="00F56DFA" w:rsidRPr="00844F36" w:rsidRDefault="00F56DFA" w:rsidP="00844F36">
      <w:pPr>
        <w:rPr>
          <w:u w:val="single"/>
        </w:rPr>
      </w:pPr>
      <w:r w:rsidRPr="00844F36">
        <w:rPr>
          <w:u w:val="single"/>
        </w:rPr>
        <w:t>Vérifier que l</w:t>
      </w:r>
      <w:r w:rsidR="001C029B" w:rsidRPr="00844F36">
        <w:rPr>
          <w:u w:val="single"/>
        </w:rPr>
        <w:t>es graph</w:t>
      </w:r>
      <w:r w:rsidRPr="00844F36">
        <w:rPr>
          <w:u w:val="single"/>
        </w:rPr>
        <w:t>iqu</w:t>
      </w:r>
      <w:r w:rsidR="001C029B" w:rsidRPr="00844F36">
        <w:rPr>
          <w:u w:val="single"/>
        </w:rPr>
        <w:t xml:space="preserve">es </w:t>
      </w:r>
      <w:r w:rsidR="00844F36" w:rsidRPr="00844F36">
        <w:rPr>
          <w:u w:val="single"/>
        </w:rPr>
        <w:t xml:space="preserve">de la page d’accueil </w:t>
      </w:r>
      <w:r w:rsidR="001C029B" w:rsidRPr="00844F36">
        <w:rPr>
          <w:u w:val="single"/>
        </w:rPr>
        <w:t>fonctionnent avec les bonnes données</w:t>
      </w:r>
    </w:p>
    <w:p w14:paraId="2BE0BD0E" w14:textId="77777777" w:rsidR="00844F36" w:rsidRDefault="00844F36" w:rsidP="00844F36"/>
    <w:p w14:paraId="0054F909" w14:textId="10257E6E" w:rsidR="00844F36" w:rsidRDefault="00844F36" w:rsidP="00844F36">
      <w:r>
        <w:t>Ce test a été rapide puisque la technologie que utilisée pour l’affichage des graphiques est simple d’utilisation (Highcharts</w:t>
      </w:r>
      <w:r>
        <w:rPr>
          <w:rStyle w:val="Appelnotedebasdep"/>
        </w:rPr>
        <w:footnoteReference w:id="14"/>
      </w:r>
      <w:r>
        <w:t>).</w:t>
      </w:r>
      <w:r w:rsidR="00603BE3">
        <w:t xml:space="preserve"> L’ensemble des graphiques fonctionnent</w:t>
      </w:r>
      <w:r w:rsidR="004F62A6">
        <w:t xml:space="preserve"> parfaitement</w:t>
      </w:r>
      <w:r w:rsidR="00603BE3">
        <w:t>.</w:t>
      </w:r>
    </w:p>
    <w:p w14:paraId="62BCF297" w14:textId="77777777" w:rsidR="00844F36" w:rsidRDefault="00844F36" w:rsidP="00844F36"/>
    <w:p w14:paraId="28BF9416" w14:textId="2D412A75" w:rsidR="00F56DFA" w:rsidRPr="00844F36" w:rsidRDefault="00844F36" w:rsidP="00844F36">
      <w:pPr>
        <w:rPr>
          <w:u w:val="single"/>
        </w:rPr>
      </w:pPr>
      <w:r w:rsidRPr="00844F36">
        <w:rPr>
          <w:u w:val="single"/>
        </w:rPr>
        <w:t xml:space="preserve">Vérifier le fonctionnement </w:t>
      </w:r>
      <w:r w:rsidR="00F56DFA" w:rsidRPr="00844F36">
        <w:rPr>
          <w:u w:val="single"/>
        </w:rPr>
        <w:t>du formulaire de gestion des configurations</w:t>
      </w:r>
    </w:p>
    <w:p w14:paraId="223C72E7" w14:textId="77777777" w:rsidR="00844F36" w:rsidRDefault="00844F36" w:rsidP="00844F36"/>
    <w:p w14:paraId="744ACD11" w14:textId="44A5DD16" w:rsidR="0064230A" w:rsidRDefault="0064230A" w:rsidP="00844F36">
      <w:r>
        <w:t>Pour que le formulaire (figure n°15 page précédente) soit considéré comme fonctionnel, il faut :</w:t>
      </w:r>
    </w:p>
    <w:p w14:paraId="0FD039B6" w14:textId="5B78F7C0" w:rsidR="0064230A" w:rsidRDefault="0064230A" w:rsidP="00603BE3">
      <w:pPr>
        <w:pStyle w:val="Paragraphedeliste"/>
        <w:numPr>
          <w:ilvl w:val="0"/>
          <w:numId w:val="19"/>
        </w:numPr>
        <w:spacing w:before="120"/>
        <w:ind w:left="714" w:hanging="357"/>
      </w:pPr>
      <w:r>
        <w:t>que l’ensemble de ces champs sont renseignés.</w:t>
      </w:r>
    </w:p>
    <w:p w14:paraId="1626A838" w14:textId="108D2E57" w:rsidR="0064230A" w:rsidRDefault="0064230A" w:rsidP="00844F36">
      <w:pPr>
        <w:pStyle w:val="Paragraphedeliste"/>
        <w:numPr>
          <w:ilvl w:val="0"/>
          <w:numId w:val="19"/>
        </w:numPr>
      </w:pPr>
      <w:r>
        <w:t>que les heures de début et de fin soient au bon format (heures : minutes : secondes).</w:t>
      </w:r>
    </w:p>
    <w:p w14:paraId="2E89B687" w14:textId="0DE55982" w:rsidR="00844F36" w:rsidRDefault="0064230A" w:rsidP="00995C9C">
      <w:pPr>
        <w:pStyle w:val="Paragraphedeliste"/>
        <w:numPr>
          <w:ilvl w:val="0"/>
          <w:numId w:val="19"/>
        </w:numPr>
      </w:pPr>
      <w:r>
        <w:t>qu’un horaire soit compris dans un et un seul intervalle « Heure de début » - « Heure de fin », à l’exception de ces deux valeurs qui peuvent caractéris</w:t>
      </w:r>
      <w:r w:rsidR="00AA0228">
        <w:t>er</w:t>
      </w:r>
      <w:r>
        <w:t xml:space="preserve"> un début et une fin d’intervalle à la même heure.</w:t>
      </w:r>
    </w:p>
    <w:p w14:paraId="5B724B82" w14:textId="1CDAD0E8" w:rsidR="0064230A" w:rsidRDefault="0064230A" w:rsidP="00995C9C">
      <w:pPr>
        <w:pStyle w:val="Paragraphedeliste"/>
        <w:numPr>
          <w:ilvl w:val="0"/>
          <w:numId w:val="19"/>
        </w:numPr>
      </w:pPr>
      <w:r>
        <w:t>que le seuil et la durée soi</w:t>
      </w:r>
      <w:r w:rsidR="00822F86">
        <w:t>en</w:t>
      </w:r>
      <w:r>
        <w:t>t un nombre entier supérieur à 0.</w:t>
      </w:r>
    </w:p>
    <w:p w14:paraId="05B37CFA" w14:textId="77777777" w:rsidR="00844F36" w:rsidRDefault="00844F36" w:rsidP="00844F36"/>
    <w:p w14:paraId="1B234E12" w14:textId="3476C54F" w:rsidR="000C136B" w:rsidRPr="00844F36" w:rsidRDefault="00F56DFA" w:rsidP="00844F36">
      <w:pPr>
        <w:rPr>
          <w:u w:val="single"/>
        </w:rPr>
      </w:pPr>
      <w:r w:rsidRPr="00844F36">
        <w:rPr>
          <w:u w:val="single"/>
        </w:rPr>
        <w:t>Responsive design</w:t>
      </w:r>
      <w:r w:rsidRPr="00844F36">
        <w:rPr>
          <w:rStyle w:val="Appelnotedebasdep"/>
          <w:u w:val="single"/>
        </w:rPr>
        <w:footnoteReference w:id="15"/>
      </w:r>
      <w:r w:rsidRPr="00844F36">
        <w:rPr>
          <w:u w:val="single"/>
        </w:rPr>
        <w:t xml:space="preserve"> </w:t>
      </w:r>
      <w:r w:rsidR="00844F36" w:rsidRPr="00844F36">
        <w:rPr>
          <w:u w:val="single"/>
        </w:rPr>
        <w:t xml:space="preserve">fonctionnel </w:t>
      </w:r>
      <w:r w:rsidRPr="00844F36">
        <w:rPr>
          <w:u w:val="single"/>
        </w:rPr>
        <w:t>sur différents terminaux</w:t>
      </w:r>
    </w:p>
    <w:p w14:paraId="4EFBD1A7" w14:textId="77777777" w:rsidR="001C029B" w:rsidRDefault="001C029B" w:rsidP="00EB2367"/>
    <w:p w14:paraId="2DA6D59A" w14:textId="21071FE8" w:rsidR="001C029B" w:rsidRDefault="00D52BF6" w:rsidP="00EB2367">
      <w:r>
        <w:t>Le monitoring d’activité a été testé</w:t>
      </w:r>
      <w:r w:rsidR="00AA0228">
        <w:t xml:space="preserve"> sur plusieurs</w:t>
      </w:r>
      <w:r w:rsidR="00844F36">
        <w:t xml:space="preserve"> terminaux : le rendu est celui souhaité. Le site s’adapte bien aux différentes </w:t>
      </w:r>
      <w:r w:rsidR="00844F36" w:rsidRPr="00995C9C">
        <w:t>résolutions. L’</w:t>
      </w:r>
      <w:r w:rsidR="00995C9C" w:rsidRPr="00995C9C">
        <w:t>annexe n°1</w:t>
      </w:r>
      <w:r w:rsidR="00844F36" w:rsidRPr="00995C9C">
        <w:t xml:space="preserve"> </w:t>
      </w:r>
      <w:r w:rsidR="00844F36" w:rsidRPr="00BA34A4">
        <w:t xml:space="preserve">et la </w:t>
      </w:r>
      <w:r w:rsidR="00BA34A4" w:rsidRPr="00BA34A4">
        <w:t>figure n°1</w:t>
      </w:r>
      <w:r w:rsidR="00CF30E6">
        <w:t>6</w:t>
      </w:r>
      <w:r w:rsidR="00844F36" w:rsidRPr="00BA34A4">
        <w:t xml:space="preserve"> ci-dessous illustre</w:t>
      </w:r>
      <w:r w:rsidR="00844F36">
        <w:t xml:space="preserve"> l’adaptabilité de notre monitoring </w:t>
      </w:r>
      <w:r w:rsidR="0064230A">
        <w:t xml:space="preserve">à ces différentes résolutions </w:t>
      </w:r>
      <w:r w:rsidR="00844F36">
        <w:t>:</w:t>
      </w:r>
    </w:p>
    <w:p w14:paraId="37C225F0" w14:textId="77777777" w:rsidR="00EB2367" w:rsidRDefault="00EB2367" w:rsidP="00EB2367"/>
    <w:tbl>
      <w:tblPr>
        <w:tblStyle w:val="Grilledutableau"/>
        <w:tblW w:w="0" w:type="auto"/>
        <w:tblLook w:val="04A0" w:firstRow="1" w:lastRow="0" w:firstColumn="1" w:lastColumn="0" w:noHBand="0" w:noVBand="1"/>
      </w:tblPr>
      <w:tblGrid>
        <w:gridCol w:w="4814"/>
        <w:gridCol w:w="4815"/>
      </w:tblGrid>
      <w:tr w:rsidR="006A20C4" w14:paraId="62B30A5A" w14:textId="77777777" w:rsidTr="006A20C4">
        <w:tc>
          <w:tcPr>
            <w:tcW w:w="4814" w:type="dxa"/>
          </w:tcPr>
          <w:p w14:paraId="43D4758C" w14:textId="51EAB4AC" w:rsidR="006A20C4" w:rsidRDefault="006A20C4" w:rsidP="006A20C4">
            <w:pPr>
              <w:jc w:val="center"/>
            </w:pPr>
            <w:r>
              <w:rPr>
                <w:noProof/>
                <w:lang w:eastAsia="fr-FR"/>
              </w:rPr>
              <w:drawing>
                <wp:inline distT="0" distB="0" distL="0" distR="0" wp14:anchorId="3422042D" wp14:editId="55B82797">
                  <wp:extent cx="1469122" cy="294322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2.jpg"/>
                          <pic:cNvPicPr/>
                        </pic:nvPicPr>
                        <pic:blipFill rotWithShape="1">
                          <a:blip r:embed="rId25">
                            <a:extLst>
                              <a:ext uri="{28A0092B-C50C-407E-A947-70E740481C1C}">
                                <a14:useLocalDpi xmlns:a14="http://schemas.microsoft.com/office/drawing/2010/main" val="0"/>
                              </a:ext>
                            </a:extLst>
                          </a:blip>
                          <a:srcRect l="16674" t="1152" r="18605" b="1601"/>
                          <a:stretch/>
                        </pic:blipFill>
                        <pic:spPr bwMode="auto">
                          <a:xfrm>
                            <a:off x="0" y="0"/>
                            <a:ext cx="1488333" cy="2981712"/>
                          </a:xfrm>
                          <a:prstGeom prst="rect">
                            <a:avLst/>
                          </a:prstGeom>
                          <a:ln>
                            <a:noFill/>
                          </a:ln>
                          <a:extLst>
                            <a:ext uri="{53640926-AAD7-44D8-BBD7-CCE9431645EC}">
                              <a14:shadowObscured xmlns:a14="http://schemas.microsoft.com/office/drawing/2010/main"/>
                            </a:ext>
                          </a:extLst>
                        </pic:spPr>
                      </pic:pic>
                    </a:graphicData>
                  </a:graphic>
                </wp:inline>
              </w:drawing>
            </w:r>
          </w:p>
        </w:tc>
        <w:tc>
          <w:tcPr>
            <w:tcW w:w="4815" w:type="dxa"/>
          </w:tcPr>
          <w:p w14:paraId="48AE5300" w14:textId="4ED4FD2E" w:rsidR="006A20C4" w:rsidRDefault="006A20C4" w:rsidP="006A20C4">
            <w:pPr>
              <w:jc w:val="center"/>
            </w:pPr>
            <w:r>
              <w:rPr>
                <w:noProof/>
                <w:lang w:eastAsia="fr-FR"/>
              </w:rPr>
              <w:drawing>
                <wp:inline distT="0" distB="0" distL="0" distR="0" wp14:anchorId="5C019FE8" wp14:editId="45606B16">
                  <wp:extent cx="1482463" cy="2938731"/>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ne1.jpg"/>
                          <pic:cNvPicPr/>
                        </pic:nvPicPr>
                        <pic:blipFill rotWithShape="1">
                          <a:blip r:embed="rId26">
                            <a:extLst>
                              <a:ext uri="{28A0092B-C50C-407E-A947-70E740481C1C}">
                                <a14:useLocalDpi xmlns:a14="http://schemas.microsoft.com/office/drawing/2010/main" val="0"/>
                              </a:ext>
                            </a:extLst>
                          </a:blip>
                          <a:srcRect l="20364" t="2740" r="14615" b="588"/>
                          <a:stretch/>
                        </pic:blipFill>
                        <pic:spPr bwMode="auto">
                          <a:xfrm>
                            <a:off x="0" y="0"/>
                            <a:ext cx="1482463" cy="2938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363FA1" w14:textId="351E1487" w:rsidR="00EB2367" w:rsidRDefault="006A20C4" w:rsidP="006A20C4">
      <w:pPr>
        <w:pStyle w:val="Lgende"/>
      </w:pPr>
      <w:bookmarkStart w:id="91" w:name="_Toc483755381"/>
      <w:r>
        <w:t xml:space="preserve">Figure </w:t>
      </w:r>
      <w:r>
        <w:fldChar w:fldCharType="begin"/>
      </w:r>
      <w:r>
        <w:instrText xml:space="preserve"> SEQ Figure \* ARABIC </w:instrText>
      </w:r>
      <w:r>
        <w:fldChar w:fldCharType="separate"/>
      </w:r>
      <w:r w:rsidR="00D71571">
        <w:rPr>
          <w:noProof/>
        </w:rPr>
        <w:t>16</w:t>
      </w:r>
      <w:r>
        <w:fldChar w:fldCharType="end"/>
      </w:r>
      <w:r>
        <w:t xml:space="preserve"> - Aperçu du monitoring d’activité sur un téléphone portable (haut et bas de la page d’accueil)</w:t>
      </w:r>
      <w:bookmarkEnd w:id="91"/>
    </w:p>
    <w:p w14:paraId="2068B72B" w14:textId="735A9AC1" w:rsidR="0065556F" w:rsidRDefault="0065556F" w:rsidP="0065556F">
      <w:pPr>
        <w:pStyle w:val="Titre2"/>
      </w:pPr>
      <w:bookmarkStart w:id="92" w:name="_Toc483746188"/>
      <w:r>
        <w:lastRenderedPageBreak/>
        <w:t>Livraison du projet</w:t>
      </w:r>
      <w:bookmarkEnd w:id="92"/>
    </w:p>
    <w:p w14:paraId="75EFE1FC" w14:textId="77777777" w:rsidR="0065556F" w:rsidRDefault="0065556F" w:rsidP="0065556F"/>
    <w:p w14:paraId="0EBD74C4" w14:textId="77777777" w:rsidR="0065556F" w:rsidRDefault="0065556F" w:rsidP="0065556F"/>
    <w:p w14:paraId="15352C31" w14:textId="0D3041FD" w:rsidR="0065556F" w:rsidRDefault="00FA58D9" w:rsidP="00FA58D9">
      <w:pPr>
        <w:pStyle w:val="Titre3"/>
      </w:pPr>
      <w:bookmarkStart w:id="93" w:name="_Toc483746189"/>
      <w:r>
        <w:t>Installation des programmes sur les machines du LaboVision</w:t>
      </w:r>
      <w:bookmarkEnd w:id="93"/>
    </w:p>
    <w:p w14:paraId="4B704686" w14:textId="77777777" w:rsidR="00424C52" w:rsidRDefault="00424C52" w:rsidP="00424C52"/>
    <w:p w14:paraId="2D4E70E7" w14:textId="59C1323E" w:rsidR="00424C52" w:rsidRDefault="00424C52" w:rsidP="00424C52">
      <w:r>
        <w:t>Une fois l’ensemble des développements achevés pour les 4 programmes (voir figure n°3 page 10), ils ont été déployés sur des machines du réseau LaboVision.</w:t>
      </w:r>
    </w:p>
    <w:p w14:paraId="1A6A64A0" w14:textId="77777777" w:rsidR="00424C52" w:rsidRDefault="00424C52" w:rsidP="00424C52"/>
    <w:p w14:paraId="717CBF3B" w14:textId="48AC8E1B" w:rsidR="00424C52" w:rsidRDefault="00424C52" w:rsidP="00424C52">
      <w:r>
        <w:t>L’objectif de ce déploiement est de ne pas à avoir à lancer les programmes sur un ordinateur d’un utilisateur. L’autre avantage réside dans le fait que ces programmes tournent en continue. Ils sont opérationnels à tout moment, à l’exception du programme de détection des anomalies sonores.</w:t>
      </w:r>
    </w:p>
    <w:p w14:paraId="564B1B7D" w14:textId="1E5B5675" w:rsidR="00424C52" w:rsidRPr="00424C52" w:rsidRDefault="00424C52" w:rsidP="00424C52">
      <w:r>
        <w:t>En effet, pour fonctionner, ce programme nécessite un microphone. Il faut donc une machine physique</w:t>
      </w:r>
      <w:r w:rsidR="00267BAD">
        <w:t>ment</w:t>
      </w:r>
      <w:r>
        <w:t xml:space="preserve"> présente dans le LaboVision pour pouvoir brancher un microphone. Comme le microphone utilisé ne fait pas partie du matériel fourni par le LaboVision, le programme est uniquement lancé lorsque le microphone est présent dans la pièce.</w:t>
      </w:r>
    </w:p>
    <w:p w14:paraId="06EEAB5A" w14:textId="77777777" w:rsidR="00FA58D9" w:rsidRDefault="00FA58D9" w:rsidP="0065556F"/>
    <w:p w14:paraId="0F60336C" w14:textId="1B3D7E0D" w:rsidR="00FA58D9" w:rsidRDefault="00DD71B7" w:rsidP="00FA58D9">
      <w:pPr>
        <w:pStyle w:val="Titre3"/>
      </w:pPr>
      <w:bookmarkStart w:id="94" w:name="_Toc483746190"/>
      <w:r>
        <w:t>Rendu du projet</w:t>
      </w:r>
      <w:bookmarkEnd w:id="94"/>
    </w:p>
    <w:p w14:paraId="618B94AD" w14:textId="77777777" w:rsidR="00FA58D9" w:rsidRDefault="00FA58D9" w:rsidP="0065556F"/>
    <w:p w14:paraId="16A7B2AE" w14:textId="311087C5" w:rsidR="00FA58D9" w:rsidRDefault="00DD71B7" w:rsidP="0065556F">
      <w:r>
        <w:t xml:space="preserve">Un dossier de rendu a été fourni à l’encadrant du projet (Michaël Aron). Il contient l’ensemble des développements réalisés (base de données, programmes ainsi que le monitoring d’activité). Un fichier texte « README », présent dans ce dossier, fait office de documentation technique. Dans ce fichier est présenté le contenu de ce dossier de rendu ainsi que la </w:t>
      </w:r>
      <w:r w:rsidR="00267BAD">
        <w:t>dé</w:t>
      </w:r>
      <w:r>
        <w:t>marche à suivre pour déployer le projet.</w:t>
      </w:r>
    </w:p>
    <w:p w14:paraId="34A7E0DF" w14:textId="77777777" w:rsidR="00FA58D9" w:rsidRDefault="00FA58D9" w:rsidP="0065556F"/>
    <w:p w14:paraId="3178CAFF" w14:textId="1093966A" w:rsidR="00FA58D9" w:rsidRDefault="00FA58D9" w:rsidP="00FA58D9">
      <w:pPr>
        <w:pStyle w:val="Titre3"/>
      </w:pPr>
      <w:bookmarkStart w:id="95" w:name="_Toc483746191"/>
      <w:r>
        <w:t>Documentation utilisateur</w:t>
      </w:r>
      <w:bookmarkEnd w:id="95"/>
    </w:p>
    <w:p w14:paraId="28F94307" w14:textId="77777777" w:rsidR="00FA58D9" w:rsidRDefault="00FA58D9" w:rsidP="0065556F"/>
    <w:p w14:paraId="0CFF7C90" w14:textId="2007A55C" w:rsidR="00FA58D9" w:rsidRDefault="00DD71B7" w:rsidP="00DD71B7">
      <w:r>
        <w:t xml:space="preserve">Une documentation utilisateur </w:t>
      </w:r>
      <w:r w:rsidRPr="00DD71B7">
        <w:t>concernant le monitoring d’activité</w:t>
      </w:r>
      <w:r>
        <w:t xml:space="preserve"> est disponible au format PDF. Dans un premier temps, elle présente au lecteur le monitoring d’activité puis fait découvrir ses fonctionnalités afin de mieux les appréhender.</w:t>
      </w:r>
    </w:p>
    <w:p w14:paraId="33ED14FD" w14:textId="77777777" w:rsidR="0065556F" w:rsidRDefault="0065556F" w:rsidP="0065556F"/>
    <w:p w14:paraId="294B08CD" w14:textId="551EB26B" w:rsidR="0065556F" w:rsidRDefault="0068136B" w:rsidP="0065556F">
      <w:r>
        <w:t>L’annexe</w:t>
      </w:r>
      <w:r w:rsidR="002A16F7">
        <w:t xml:space="preserve"> n°2 présente en fin de dossier correspond à la table des matières de cette documentation.</w:t>
      </w:r>
    </w:p>
    <w:p w14:paraId="3E9D609D" w14:textId="77777777" w:rsidR="0065556F" w:rsidRDefault="0065556F" w:rsidP="0065556F"/>
    <w:p w14:paraId="36902D18" w14:textId="77777777" w:rsidR="0065556F" w:rsidRDefault="0065556F" w:rsidP="0065556F"/>
    <w:p w14:paraId="541EC530" w14:textId="77777777" w:rsidR="0065556F" w:rsidRDefault="0065556F" w:rsidP="0065556F"/>
    <w:p w14:paraId="3B7FA99D" w14:textId="77777777" w:rsidR="0065556F" w:rsidRDefault="0065556F" w:rsidP="0065556F"/>
    <w:p w14:paraId="2B9ACA72" w14:textId="77777777" w:rsidR="0065556F" w:rsidRDefault="0065556F" w:rsidP="0065556F"/>
    <w:p w14:paraId="6C554C28" w14:textId="77777777" w:rsidR="0065556F" w:rsidRDefault="0065556F" w:rsidP="0065556F"/>
    <w:p w14:paraId="1F578515" w14:textId="77777777" w:rsidR="0065556F" w:rsidRDefault="0065556F" w:rsidP="0065556F"/>
    <w:p w14:paraId="7B99357E" w14:textId="77777777" w:rsidR="0065556F" w:rsidRDefault="0065556F" w:rsidP="0065556F"/>
    <w:p w14:paraId="3FA60BD3" w14:textId="77777777" w:rsidR="0065556F" w:rsidRDefault="0065556F" w:rsidP="0065556F"/>
    <w:p w14:paraId="60206A9A" w14:textId="77777777" w:rsidR="0065556F" w:rsidRDefault="0065556F" w:rsidP="0065556F"/>
    <w:p w14:paraId="56A684B0" w14:textId="77777777" w:rsidR="0065556F" w:rsidRDefault="0065556F" w:rsidP="0065556F"/>
    <w:p w14:paraId="4ECF3310" w14:textId="77777777" w:rsidR="00A15873" w:rsidRDefault="00A15873" w:rsidP="0065556F"/>
    <w:p w14:paraId="7DE6DD6D" w14:textId="77777777" w:rsidR="00A15873" w:rsidRDefault="00A15873" w:rsidP="0065556F"/>
    <w:p w14:paraId="1CC99F07" w14:textId="77777777" w:rsidR="00A15873" w:rsidRDefault="00A15873" w:rsidP="0065556F"/>
    <w:p w14:paraId="7DE68FE7" w14:textId="77777777" w:rsidR="00A15873" w:rsidRDefault="00A15873" w:rsidP="0065556F"/>
    <w:p w14:paraId="112B923F" w14:textId="77777777" w:rsidR="00A15873" w:rsidRDefault="00A15873" w:rsidP="0065556F"/>
    <w:p w14:paraId="4F964225" w14:textId="77777777" w:rsidR="00A15873" w:rsidRDefault="00A15873" w:rsidP="0065556F"/>
    <w:p w14:paraId="0D8648CA" w14:textId="2EAD1FD6" w:rsidR="0065556F" w:rsidRPr="0065556F" w:rsidRDefault="00CF6642" w:rsidP="0065556F">
      <w:pPr>
        <w:pStyle w:val="Titre1"/>
      </w:pPr>
      <w:bookmarkStart w:id="96" w:name="_Toc483746192"/>
      <w:r>
        <w:lastRenderedPageBreak/>
        <w:t>Retour sur la g</w:t>
      </w:r>
      <w:r w:rsidR="0065556F">
        <w:t>estion de projet</w:t>
      </w:r>
      <w:bookmarkEnd w:id="96"/>
    </w:p>
    <w:p w14:paraId="254CB9D8" w14:textId="77777777" w:rsidR="00995C9C" w:rsidRDefault="00995C9C" w:rsidP="00995C9C"/>
    <w:p w14:paraId="2B8CF615" w14:textId="59C94723" w:rsidR="00456BDD" w:rsidRDefault="00456BDD" w:rsidP="00456BDD">
      <w:pPr>
        <w:pStyle w:val="Titre2"/>
      </w:pPr>
      <w:bookmarkStart w:id="97" w:name="_Toc483746193"/>
      <w:r>
        <w:t>Cahier des charges</w:t>
      </w:r>
      <w:bookmarkEnd w:id="97"/>
    </w:p>
    <w:p w14:paraId="19BAFCCF" w14:textId="77777777" w:rsidR="00456BDD" w:rsidRDefault="00456BDD" w:rsidP="00995C9C"/>
    <w:p w14:paraId="70C382E7" w14:textId="73C5D101" w:rsidR="00995C9C" w:rsidRDefault="00995C9C" w:rsidP="00995C9C">
      <w:r>
        <w:t>Le cahier des charges permet de poser le contexte, de définir les besoins et de prévoir le rendu final. Au vu de la finalité du p</w:t>
      </w:r>
      <w:r w:rsidR="00456BDD">
        <w:t xml:space="preserve">rojet, notre cahier des </w:t>
      </w:r>
      <w:r w:rsidR="00456BDD" w:rsidRPr="00F2040C">
        <w:t xml:space="preserve">charges, </w:t>
      </w:r>
      <w:r w:rsidRPr="00F2040C">
        <w:t xml:space="preserve">visible </w:t>
      </w:r>
      <w:r w:rsidR="00F2040C" w:rsidRPr="00F2040C">
        <w:t>à la page 34</w:t>
      </w:r>
      <w:r w:rsidRPr="00F2040C">
        <w:t>, a</w:t>
      </w:r>
      <w:r>
        <w:t xml:space="preserve"> bien été respecté</w:t>
      </w:r>
      <w:r w:rsidR="00456BDD">
        <w:t xml:space="preserve"> dans l’ensemble</w:t>
      </w:r>
      <w:r>
        <w:t>.</w:t>
      </w:r>
    </w:p>
    <w:p w14:paraId="2D41F26A" w14:textId="77777777" w:rsidR="00456BDD" w:rsidRDefault="00456BDD" w:rsidP="00995C9C"/>
    <w:p w14:paraId="1781C8FD" w14:textId="4CC7DCBD" w:rsidR="00995C9C" w:rsidRDefault="004E3936" w:rsidP="00995C9C">
      <w:r>
        <w:t>Sur les 4 fonctionnalités du</w:t>
      </w:r>
      <w:r w:rsidR="00995C9C">
        <w:t xml:space="preserve"> monitoring, </w:t>
      </w:r>
      <w:r>
        <w:t xml:space="preserve">une seule n’a pas été développée dans un souci de temps et de complexité : il s’agit de la </w:t>
      </w:r>
      <w:r w:rsidR="00995C9C">
        <w:t>fonctionnalité « Temps debout / non debout ». Par ailleurs, les améliorations envisagées n’ont pas été développées. Celles-ci étaient prévues en cas d’avancement confortable dans le projet, ce qui n’a pas été le cas.</w:t>
      </w:r>
    </w:p>
    <w:p w14:paraId="55FDA0F3" w14:textId="77777777" w:rsidR="00456BDD" w:rsidRDefault="00456BDD" w:rsidP="00995C9C"/>
    <w:p w14:paraId="69084921" w14:textId="40F104B8" w:rsidR="00995C9C" w:rsidRDefault="00995C9C" w:rsidP="00995C9C">
      <w:r>
        <w:t>En ce qui concerne les fonctionnalités web, elles ont toutes été développées. Des améliorations ont même été ajoutées afin d’avoir plusieurs données visibles dès</w:t>
      </w:r>
      <w:r w:rsidR="004E3936">
        <w:t xml:space="preserve"> la page d</w:t>
      </w:r>
      <w:r>
        <w:t>’accueil</w:t>
      </w:r>
      <w:r w:rsidR="00456BDD">
        <w:t>.</w:t>
      </w:r>
    </w:p>
    <w:p w14:paraId="7E147F50" w14:textId="77777777" w:rsidR="00456BDD" w:rsidRDefault="00456BDD" w:rsidP="00995C9C"/>
    <w:p w14:paraId="7DEA722B" w14:textId="4EEF743C" w:rsidR="00995C9C" w:rsidRDefault="00995C9C" w:rsidP="00995C9C">
      <w:r>
        <w:t>Le modèle de conception de données a dû subir quelques changements en cours de développement</w:t>
      </w:r>
      <w:r w:rsidR="00456BDD">
        <w:t>, mais sans modification maje</w:t>
      </w:r>
      <w:r w:rsidR="0096102C">
        <w:t>ure pouvant causer une grande re</w:t>
      </w:r>
      <w:r w:rsidR="00456BDD">
        <w:t>structuration.</w:t>
      </w:r>
    </w:p>
    <w:p w14:paraId="0405A865" w14:textId="77777777" w:rsidR="00456BDD" w:rsidRDefault="00456BDD" w:rsidP="00995C9C"/>
    <w:p w14:paraId="262ACD24" w14:textId="07A19634" w:rsidR="00995C9C" w:rsidRDefault="00995C9C" w:rsidP="00995C9C">
      <w:r>
        <w:t xml:space="preserve">Les maquettes élaborées </w:t>
      </w:r>
      <w:r w:rsidR="00456BDD">
        <w:t>dans le cahier des charges sont</w:t>
      </w:r>
      <w:r>
        <w:t xml:space="preserve"> très proches du site web </w:t>
      </w:r>
      <w:r w:rsidR="004A0339">
        <w:t>proposé</w:t>
      </w:r>
      <w:r w:rsidR="00456BDD">
        <w:t>,</w:t>
      </w:r>
      <w:r>
        <w:t xml:space="preserve"> même si le contenu </w:t>
      </w:r>
      <w:r w:rsidR="00456BDD">
        <w:t>se différencie parfois</w:t>
      </w:r>
      <w:r w:rsidR="00A309B1">
        <w:t xml:space="preserve"> légèrement</w:t>
      </w:r>
      <w:r>
        <w:t>. De plus, la configuration des anomalies collent exactement à ce qu</w:t>
      </w:r>
      <w:r w:rsidR="0080395D">
        <w:t>i été était</w:t>
      </w:r>
      <w:r>
        <w:t xml:space="preserve"> prévu.</w:t>
      </w:r>
    </w:p>
    <w:p w14:paraId="0187BA77" w14:textId="77777777" w:rsidR="00456BDD" w:rsidRDefault="00456BDD" w:rsidP="00995C9C"/>
    <w:p w14:paraId="67C58CE4" w14:textId="77777777" w:rsidR="00995C9C" w:rsidRDefault="00995C9C" w:rsidP="00EB2367"/>
    <w:p w14:paraId="4778FB7A" w14:textId="52F442E9" w:rsidR="00EB2367" w:rsidRDefault="0065556F" w:rsidP="0065556F">
      <w:pPr>
        <w:pStyle w:val="Titre2"/>
      </w:pPr>
      <w:bookmarkStart w:id="98" w:name="_Toc483746194"/>
      <w:r>
        <w:t>Comparaison planning prévisionnel / planning réel</w:t>
      </w:r>
      <w:bookmarkEnd w:id="98"/>
    </w:p>
    <w:p w14:paraId="55A63B82" w14:textId="77777777" w:rsidR="00EE4B8B" w:rsidRDefault="00EE4B8B" w:rsidP="00EB2367"/>
    <w:p w14:paraId="35D7D548" w14:textId="5FF10697" w:rsidR="00456BDD" w:rsidRDefault="00456BDD" w:rsidP="00456BDD">
      <w:pPr>
        <w:rPr>
          <w:rFonts w:cs="Times New Roman"/>
        </w:rPr>
      </w:pPr>
      <w:r>
        <w:rPr>
          <w:rFonts w:cs="Times New Roman"/>
        </w:rPr>
        <w:t xml:space="preserve">Globalement, le planning </w:t>
      </w:r>
      <w:r w:rsidRPr="00F2040C">
        <w:rPr>
          <w:rFonts w:cs="Times New Roman"/>
        </w:rPr>
        <w:t xml:space="preserve">prévisionnel, </w:t>
      </w:r>
      <w:r w:rsidRPr="00F2040C">
        <w:t xml:space="preserve">disponible à la page </w:t>
      </w:r>
      <w:r w:rsidR="00A403DC">
        <w:t>41</w:t>
      </w:r>
      <w:r>
        <w:rPr>
          <w:rFonts w:cs="Times New Roman"/>
        </w:rPr>
        <w:t>, a été respecté. Aucune tâche ne figurant pas</w:t>
      </w:r>
      <w:r w:rsidR="00A403DC">
        <w:rPr>
          <w:rFonts w:cs="Times New Roman"/>
        </w:rPr>
        <w:t xml:space="preserve"> dans le planning </w:t>
      </w:r>
      <w:r>
        <w:rPr>
          <w:rFonts w:cs="Times New Roman"/>
        </w:rPr>
        <w:t>n’a été rajoutée par oubli.</w:t>
      </w:r>
    </w:p>
    <w:p w14:paraId="6B52FB5D" w14:textId="77777777" w:rsidR="00456BDD" w:rsidRDefault="00456BDD" w:rsidP="00456BDD">
      <w:pPr>
        <w:rPr>
          <w:rFonts w:cs="Times New Roman"/>
        </w:rPr>
      </w:pPr>
    </w:p>
    <w:p w14:paraId="387E2E9E" w14:textId="77777777" w:rsidR="00456BDD" w:rsidRDefault="00456BDD" w:rsidP="00456BDD">
      <w:pPr>
        <w:rPr>
          <w:rFonts w:cs="Times New Roman"/>
        </w:rPr>
      </w:pPr>
      <w:r>
        <w:rPr>
          <w:rFonts w:cs="Times New Roman"/>
        </w:rPr>
        <w:t>En termes de durée, la fonctionnalité « Emplacement de la personne dans la pièce » a demandée plus de temps que prévu. Cette dernière demandait des connaissances plus poussées en traitement d’images d’où sa sous-estimation dans le planning prévisionnel.</w:t>
      </w:r>
    </w:p>
    <w:p w14:paraId="05EBD83B" w14:textId="01D19028" w:rsidR="00456BDD" w:rsidRDefault="00456BDD" w:rsidP="00456BDD">
      <w:pPr>
        <w:rPr>
          <w:rFonts w:cs="Times New Roman"/>
        </w:rPr>
      </w:pPr>
      <w:r>
        <w:rPr>
          <w:rFonts w:cs="Times New Roman"/>
        </w:rPr>
        <w:t xml:space="preserve">Après avoir réussi à développer cette fonctionnalité, </w:t>
      </w:r>
      <w:r w:rsidR="00F10A64">
        <w:rPr>
          <w:rFonts w:cs="Times New Roman"/>
        </w:rPr>
        <w:t>le développement de</w:t>
      </w:r>
      <w:r>
        <w:rPr>
          <w:rFonts w:cs="Times New Roman"/>
        </w:rPr>
        <w:t xml:space="preserve"> la fonctionnalité « Temps debout / non debout »</w:t>
      </w:r>
      <w:r w:rsidR="00F10A64">
        <w:rPr>
          <w:rFonts w:cs="Times New Roman"/>
        </w:rPr>
        <w:t xml:space="preserve"> a été remis en question</w:t>
      </w:r>
      <w:r w:rsidR="00C13AFA">
        <w:rPr>
          <w:rFonts w:cs="Times New Roman"/>
        </w:rPr>
        <w:t>. Celui</w:t>
      </w:r>
      <w:r>
        <w:rPr>
          <w:rFonts w:cs="Times New Roman"/>
        </w:rPr>
        <w:t xml:space="preserve">-ci demandait également </w:t>
      </w:r>
      <w:r w:rsidR="00C13AFA">
        <w:rPr>
          <w:rFonts w:cs="Times New Roman"/>
        </w:rPr>
        <w:t>des</w:t>
      </w:r>
      <w:r>
        <w:rPr>
          <w:rFonts w:cs="Times New Roman"/>
        </w:rPr>
        <w:t xml:space="preserve"> connaissances </w:t>
      </w:r>
      <w:r w:rsidR="00C13AFA">
        <w:rPr>
          <w:rFonts w:cs="Times New Roman"/>
        </w:rPr>
        <w:t>importantes</w:t>
      </w:r>
      <w:r>
        <w:rPr>
          <w:rFonts w:cs="Times New Roman"/>
        </w:rPr>
        <w:t xml:space="preserve"> en traitement d’images. N’étant pas en avance dans le projet, </w:t>
      </w:r>
      <w:r w:rsidR="00C13AFA">
        <w:rPr>
          <w:rFonts w:cs="Times New Roman"/>
        </w:rPr>
        <w:t>il a été</w:t>
      </w:r>
      <w:r>
        <w:rPr>
          <w:rFonts w:cs="Times New Roman"/>
        </w:rPr>
        <w:t xml:space="preserve"> décidé de ne pas développer cette fonctionnalité afin de perfectionner les fonctionnalités existantes et d’offrir une interface web plus agréable</w:t>
      </w:r>
      <w:r w:rsidR="00E948B3">
        <w:rPr>
          <w:rFonts w:cs="Times New Roman"/>
        </w:rPr>
        <w:t xml:space="preserve"> que celle prévue </w:t>
      </w:r>
      <w:r w:rsidR="00DB237A">
        <w:rPr>
          <w:rFonts w:cs="Times New Roman"/>
        </w:rPr>
        <w:t>initialement</w:t>
      </w:r>
      <w:r w:rsidR="00E948B3">
        <w:rPr>
          <w:rFonts w:cs="Times New Roman"/>
        </w:rPr>
        <w:t>.</w:t>
      </w:r>
    </w:p>
    <w:p w14:paraId="3E12217D" w14:textId="77777777" w:rsidR="00456BDD" w:rsidRDefault="00456BDD" w:rsidP="00456BDD">
      <w:pPr>
        <w:rPr>
          <w:rFonts w:cs="Times New Roman"/>
        </w:rPr>
      </w:pPr>
    </w:p>
    <w:p w14:paraId="5E18F787" w14:textId="63D70333" w:rsidR="00456BDD" w:rsidRDefault="00456BDD" w:rsidP="00456BDD">
      <w:pPr>
        <w:rPr>
          <w:rFonts w:cs="Times New Roman"/>
        </w:rPr>
      </w:pPr>
      <w:r>
        <w:rPr>
          <w:rFonts w:cs="Times New Roman"/>
        </w:rPr>
        <w:t>Durant la dernière semaine consacrée au développement, le site web</w:t>
      </w:r>
      <w:r w:rsidR="00AB6CA1">
        <w:rPr>
          <w:rFonts w:cs="Times New Roman"/>
        </w:rPr>
        <w:t xml:space="preserve"> a été achevé ainsi que les tâches de</w:t>
      </w:r>
      <w:r>
        <w:rPr>
          <w:rFonts w:cs="Times New Roman"/>
        </w:rPr>
        <w:t xml:space="preserve"> la partie « Derniers pas » du planning qui fait référence à l’intégration</w:t>
      </w:r>
      <w:r w:rsidR="00DB728B">
        <w:rPr>
          <w:rFonts w:cs="Times New Roman"/>
        </w:rPr>
        <w:t xml:space="preserve"> / livraison</w:t>
      </w:r>
      <w:r>
        <w:rPr>
          <w:rFonts w:cs="Times New Roman"/>
        </w:rPr>
        <w:t xml:space="preserve">. Par conséquent, ce choix d’enlever une fonctionnalité a permis </w:t>
      </w:r>
      <w:r w:rsidR="00160DB5">
        <w:rPr>
          <w:rFonts w:cs="Times New Roman"/>
        </w:rPr>
        <w:t>de rester</w:t>
      </w:r>
      <w:r>
        <w:rPr>
          <w:rFonts w:cs="Times New Roman"/>
        </w:rPr>
        <w:t xml:space="preserve"> dans les délais prévus.</w:t>
      </w:r>
    </w:p>
    <w:p w14:paraId="75AB37FD" w14:textId="77777777" w:rsidR="00DB728B" w:rsidRDefault="00DB728B" w:rsidP="00DB728B">
      <w:pPr>
        <w:pStyle w:val="Titre2"/>
      </w:pPr>
      <w:bookmarkStart w:id="99" w:name="_Toc483746195"/>
      <w:r w:rsidRPr="00A1708D">
        <w:lastRenderedPageBreak/>
        <w:t>Méthode de travail</w:t>
      </w:r>
      <w:bookmarkEnd w:id="99"/>
    </w:p>
    <w:p w14:paraId="50ACC99C" w14:textId="77777777" w:rsidR="00DB728B" w:rsidRPr="00DB728B" w:rsidRDefault="00DB728B" w:rsidP="00DB728B"/>
    <w:p w14:paraId="5B2AEB30" w14:textId="44FEFC15" w:rsidR="00DB728B" w:rsidRDefault="00687BA6" w:rsidP="00DB728B">
      <w:pPr>
        <w:rPr>
          <w:rFonts w:cs="Times New Roman"/>
        </w:rPr>
      </w:pPr>
      <w:r>
        <w:rPr>
          <w:rFonts w:cs="Times New Roman"/>
        </w:rPr>
        <w:t xml:space="preserve">Nous avions pour </w:t>
      </w:r>
      <w:r w:rsidR="00DB728B">
        <w:rPr>
          <w:rFonts w:cs="Times New Roman"/>
        </w:rPr>
        <w:t>habitude de faire lire ou tester le code</w:t>
      </w:r>
      <w:r>
        <w:rPr>
          <w:rFonts w:cs="Times New Roman"/>
        </w:rPr>
        <w:t xml:space="preserve"> </w:t>
      </w:r>
      <w:r w:rsidR="00DB728B">
        <w:rPr>
          <w:rFonts w:cs="Times New Roman"/>
        </w:rPr>
        <w:t xml:space="preserve">à la fin de chaque développement </w:t>
      </w:r>
      <w:r>
        <w:rPr>
          <w:rFonts w:cs="Times New Roman"/>
        </w:rPr>
        <w:t xml:space="preserve">par l’autre membre du binôme. Cette vérification </w:t>
      </w:r>
      <w:r w:rsidR="00DB728B">
        <w:rPr>
          <w:rFonts w:cs="Times New Roman"/>
        </w:rPr>
        <w:t xml:space="preserve">permettait à l’autre </w:t>
      </w:r>
      <w:r w:rsidR="00BC6269">
        <w:rPr>
          <w:rFonts w:cs="Times New Roman"/>
        </w:rPr>
        <w:t>personne</w:t>
      </w:r>
      <w:r w:rsidR="00DB728B">
        <w:rPr>
          <w:rFonts w:cs="Times New Roman"/>
        </w:rPr>
        <w:t xml:space="preserve"> du binôme de comprendre comment fonctionne </w:t>
      </w:r>
      <w:r>
        <w:rPr>
          <w:rFonts w:cs="Times New Roman"/>
        </w:rPr>
        <w:t>une fonctionnalité</w:t>
      </w:r>
      <w:r w:rsidR="00DB728B">
        <w:rPr>
          <w:rFonts w:cs="Times New Roman"/>
        </w:rPr>
        <w:t xml:space="preserve"> qu’il n’a pas développé</w:t>
      </w:r>
      <w:r>
        <w:rPr>
          <w:rFonts w:cs="Times New Roman"/>
        </w:rPr>
        <w:t>e</w:t>
      </w:r>
      <w:r w:rsidR="00BC6269">
        <w:rPr>
          <w:rFonts w:cs="Times New Roman"/>
        </w:rPr>
        <w:t>.</w:t>
      </w:r>
    </w:p>
    <w:p w14:paraId="11AE251E" w14:textId="77777777" w:rsidR="00BC6269" w:rsidRDefault="00BC6269" w:rsidP="00DB728B">
      <w:pPr>
        <w:rPr>
          <w:rFonts w:cs="Times New Roman"/>
        </w:rPr>
      </w:pPr>
    </w:p>
    <w:p w14:paraId="09A90249" w14:textId="70F4DD6D" w:rsidR="00BC6269" w:rsidRDefault="00DB728B" w:rsidP="00DB728B">
      <w:pPr>
        <w:rPr>
          <w:rFonts w:cs="Times New Roman"/>
        </w:rPr>
      </w:pPr>
      <w:r>
        <w:rPr>
          <w:rFonts w:cs="Times New Roman"/>
        </w:rPr>
        <w:t xml:space="preserve">Notre </w:t>
      </w:r>
      <w:r w:rsidR="00A60737">
        <w:rPr>
          <w:rFonts w:cs="Times New Roman"/>
        </w:rPr>
        <w:t>encadrant de projet</w:t>
      </w:r>
      <w:r>
        <w:rPr>
          <w:rFonts w:cs="Times New Roman"/>
        </w:rPr>
        <w:t xml:space="preserve"> </w:t>
      </w:r>
      <w:r w:rsidR="00A60737">
        <w:rPr>
          <w:rFonts w:cs="Times New Roman"/>
        </w:rPr>
        <w:t>a pu suivre</w:t>
      </w:r>
      <w:r>
        <w:rPr>
          <w:rFonts w:cs="Times New Roman"/>
        </w:rPr>
        <w:t xml:space="preserve"> notre avancement de près et </w:t>
      </w:r>
      <w:r w:rsidR="00BC6269">
        <w:rPr>
          <w:rFonts w:cs="Times New Roman"/>
        </w:rPr>
        <w:t>ceci grâce</w:t>
      </w:r>
      <w:r>
        <w:rPr>
          <w:rFonts w:cs="Times New Roman"/>
        </w:rPr>
        <w:t xml:space="preserve"> </w:t>
      </w:r>
      <w:r w:rsidR="00BC6269">
        <w:rPr>
          <w:rFonts w:cs="Times New Roman"/>
        </w:rPr>
        <w:t>à</w:t>
      </w:r>
      <w:r>
        <w:rPr>
          <w:rFonts w:cs="Times New Roman"/>
        </w:rPr>
        <w:t xml:space="preserve"> des comptes-rendus envoyés à la fin de chaque semaine.</w:t>
      </w:r>
      <w:r w:rsidR="00BC6269">
        <w:rPr>
          <w:rFonts w:cs="Times New Roman"/>
        </w:rPr>
        <w:t xml:space="preserve"> Ces comptes-rendus contenaient :</w:t>
      </w:r>
    </w:p>
    <w:p w14:paraId="45AAF077" w14:textId="7A41FF73" w:rsidR="00BC6269" w:rsidRDefault="00DB728B" w:rsidP="00BC6269">
      <w:pPr>
        <w:pStyle w:val="Paragraphedeliste"/>
        <w:numPr>
          <w:ilvl w:val="0"/>
          <w:numId w:val="20"/>
        </w:numPr>
        <w:spacing w:before="120"/>
        <w:ind w:left="714" w:hanging="357"/>
        <w:rPr>
          <w:rFonts w:cs="Times New Roman"/>
        </w:rPr>
      </w:pPr>
      <w:r w:rsidRPr="00BC6269">
        <w:rPr>
          <w:rFonts w:cs="Times New Roman"/>
        </w:rPr>
        <w:t>les objectifs de la semaine</w:t>
      </w:r>
      <w:r w:rsidR="00BC6269">
        <w:rPr>
          <w:rFonts w:cs="Times New Roman"/>
        </w:rPr>
        <w:t>.</w:t>
      </w:r>
    </w:p>
    <w:p w14:paraId="6D470467" w14:textId="77777777" w:rsidR="00BC6269" w:rsidRDefault="00DB728B" w:rsidP="00BC6269">
      <w:pPr>
        <w:pStyle w:val="Paragraphedeliste"/>
        <w:numPr>
          <w:ilvl w:val="0"/>
          <w:numId w:val="20"/>
        </w:numPr>
        <w:rPr>
          <w:rFonts w:cs="Times New Roman"/>
        </w:rPr>
      </w:pPr>
      <w:r w:rsidRPr="00BC6269">
        <w:rPr>
          <w:rFonts w:cs="Times New Roman"/>
        </w:rPr>
        <w:t>l’éta</w:t>
      </w:r>
      <w:r w:rsidR="00BC6269">
        <w:rPr>
          <w:rFonts w:cs="Times New Roman"/>
        </w:rPr>
        <w:t>t d’avancement de ces objectifs.</w:t>
      </w:r>
    </w:p>
    <w:p w14:paraId="61553FE1" w14:textId="7CDF9954" w:rsidR="00BC6269" w:rsidRDefault="00DB728B" w:rsidP="00BC6269">
      <w:pPr>
        <w:pStyle w:val="Paragraphedeliste"/>
        <w:numPr>
          <w:ilvl w:val="0"/>
          <w:numId w:val="20"/>
        </w:numPr>
        <w:rPr>
          <w:rFonts w:cs="Times New Roman"/>
        </w:rPr>
      </w:pPr>
      <w:r w:rsidRPr="00BC6269">
        <w:rPr>
          <w:rFonts w:cs="Times New Roman"/>
        </w:rPr>
        <w:t>les o</w:t>
      </w:r>
      <w:r w:rsidR="00BC6269">
        <w:rPr>
          <w:rFonts w:cs="Times New Roman"/>
        </w:rPr>
        <w:t>bjectifs de la semaine suivante</w:t>
      </w:r>
      <w:r w:rsidR="00A60737">
        <w:rPr>
          <w:rFonts w:cs="Times New Roman"/>
        </w:rPr>
        <w:t>.</w:t>
      </w:r>
    </w:p>
    <w:p w14:paraId="716C9A56" w14:textId="37A4EC23" w:rsidR="00BC6269" w:rsidRDefault="00A60737" w:rsidP="005E14EA">
      <w:pPr>
        <w:pStyle w:val="Paragraphedeliste"/>
        <w:numPr>
          <w:ilvl w:val="0"/>
          <w:numId w:val="20"/>
        </w:numPr>
        <w:rPr>
          <w:rFonts w:cs="Times New Roman"/>
        </w:rPr>
      </w:pPr>
      <w:r>
        <w:rPr>
          <w:rFonts w:cs="Times New Roman"/>
        </w:rPr>
        <w:t>d’éventuelles remarques.</w:t>
      </w:r>
    </w:p>
    <w:p w14:paraId="59E169CE" w14:textId="77777777" w:rsidR="00A60737" w:rsidRPr="00A60737" w:rsidRDefault="00A60737" w:rsidP="00A60737">
      <w:pPr>
        <w:pStyle w:val="Paragraphedeliste"/>
        <w:rPr>
          <w:rFonts w:cs="Times New Roman"/>
        </w:rPr>
      </w:pPr>
    </w:p>
    <w:p w14:paraId="5393B418" w14:textId="132171E8" w:rsidR="00BC6269" w:rsidRDefault="00DB728B" w:rsidP="00BC6269">
      <w:pPr>
        <w:rPr>
          <w:rFonts w:cs="Times New Roman"/>
        </w:rPr>
      </w:pPr>
      <w:r w:rsidRPr="00BC6269">
        <w:rPr>
          <w:rFonts w:cs="Times New Roman"/>
        </w:rPr>
        <w:t xml:space="preserve">Un exemple de compte-rendu se trouve en </w:t>
      </w:r>
      <w:r w:rsidR="002A16F7">
        <w:rPr>
          <w:rFonts w:cs="Times New Roman"/>
        </w:rPr>
        <w:t>annexe n°3</w:t>
      </w:r>
      <w:r w:rsidR="00BC6269" w:rsidRPr="00BC6269">
        <w:rPr>
          <w:rFonts w:cs="Times New Roman"/>
        </w:rPr>
        <w:t xml:space="preserve"> en fin de d</w:t>
      </w:r>
      <w:r w:rsidR="00BC6269">
        <w:rPr>
          <w:rFonts w:cs="Times New Roman"/>
        </w:rPr>
        <w:t>ossier</w:t>
      </w:r>
      <w:r w:rsidRPr="00BC6269">
        <w:rPr>
          <w:rFonts w:cs="Times New Roman"/>
        </w:rPr>
        <w:t xml:space="preserve">. Grâce à ces comptes-rendus, notre </w:t>
      </w:r>
      <w:r w:rsidR="00A60737">
        <w:rPr>
          <w:rFonts w:cs="Times New Roman"/>
        </w:rPr>
        <w:t>encadrant</w:t>
      </w:r>
      <w:r w:rsidRPr="00BC6269">
        <w:rPr>
          <w:rFonts w:cs="Times New Roman"/>
        </w:rPr>
        <w:t xml:space="preserve"> </w:t>
      </w:r>
      <w:r w:rsidR="00BC6269">
        <w:rPr>
          <w:rFonts w:cs="Times New Roman"/>
        </w:rPr>
        <w:t xml:space="preserve">pouvait nous </w:t>
      </w:r>
      <w:r w:rsidR="00A60737">
        <w:rPr>
          <w:rFonts w:cs="Times New Roman"/>
        </w:rPr>
        <w:t>contacter en cas d’une</w:t>
      </w:r>
      <w:r w:rsidRPr="00BC6269">
        <w:rPr>
          <w:rFonts w:cs="Times New Roman"/>
        </w:rPr>
        <w:t xml:space="preserve"> mauvaise orientation du projet.</w:t>
      </w:r>
    </w:p>
    <w:p w14:paraId="59EC4636" w14:textId="77777777" w:rsidR="00BC6269" w:rsidRPr="00BC6269" w:rsidRDefault="00BC6269" w:rsidP="00BC6269">
      <w:pPr>
        <w:rPr>
          <w:rFonts w:cs="Times New Roman"/>
        </w:rPr>
      </w:pPr>
    </w:p>
    <w:p w14:paraId="56CCC4D4" w14:textId="6A1EACF2" w:rsidR="00506349" w:rsidRDefault="00DB728B" w:rsidP="00DB728B">
      <w:pPr>
        <w:rPr>
          <w:rFonts w:cs="Times New Roman"/>
        </w:rPr>
      </w:pPr>
      <w:r>
        <w:rPr>
          <w:rFonts w:cs="Times New Roman"/>
        </w:rPr>
        <w:t xml:space="preserve">Il nous arrivait aussi de contacter notre </w:t>
      </w:r>
      <w:r w:rsidR="00CC3C3D">
        <w:rPr>
          <w:rFonts w:cs="Times New Roman"/>
        </w:rPr>
        <w:t>encadrant</w:t>
      </w:r>
      <w:r>
        <w:rPr>
          <w:rFonts w:cs="Times New Roman"/>
        </w:rPr>
        <w:t xml:space="preserve"> pour lui demander des précisions sur certains aspects du projet afin d’être sûr de bien répondre à la demande. Nos entrevues pouvaient être </w:t>
      </w:r>
      <w:r w:rsidR="00CC3C3D">
        <w:rPr>
          <w:rFonts w:cs="Times New Roman"/>
        </w:rPr>
        <w:t>physiques (</w:t>
      </w:r>
      <w:r w:rsidR="00BC6269">
        <w:rPr>
          <w:rFonts w:cs="Times New Roman"/>
        </w:rPr>
        <w:t>dans son bureau) ou virtuelles (</w:t>
      </w:r>
      <w:r>
        <w:rPr>
          <w:rFonts w:cs="Times New Roman"/>
        </w:rPr>
        <w:t>via Skype</w:t>
      </w:r>
      <w:r>
        <w:rPr>
          <w:rStyle w:val="Appelnotedebasdep"/>
          <w:rFonts w:cs="Times New Roman"/>
        </w:rPr>
        <w:footnoteReference w:id="16"/>
      </w:r>
      <w:r w:rsidR="00CC3C3D">
        <w:rPr>
          <w:rFonts w:cs="Times New Roman"/>
        </w:rPr>
        <w:t>, par exemple</w:t>
      </w:r>
      <w:r w:rsidR="00BC6269">
        <w:rPr>
          <w:rFonts w:cs="Times New Roman"/>
        </w:rPr>
        <w:t>)</w:t>
      </w:r>
      <w:r w:rsidR="00506349">
        <w:rPr>
          <w:rFonts w:cs="Times New Roman"/>
        </w:rPr>
        <w:t>.</w:t>
      </w:r>
    </w:p>
    <w:p w14:paraId="034A21F2" w14:textId="65146B8C" w:rsidR="00DB728B" w:rsidRDefault="002F3B62" w:rsidP="00DB728B">
      <w:pPr>
        <w:rPr>
          <w:rFonts w:cs="Times New Roman"/>
        </w:rPr>
      </w:pPr>
      <w:r>
        <w:rPr>
          <w:rFonts w:cs="Times New Roman"/>
        </w:rPr>
        <w:t>N</w:t>
      </w:r>
      <w:r w:rsidR="00DB728B">
        <w:rPr>
          <w:rFonts w:cs="Times New Roman"/>
        </w:rPr>
        <w:t>ous</w:t>
      </w:r>
      <w:r w:rsidR="00506349">
        <w:rPr>
          <w:rFonts w:cs="Times New Roman"/>
        </w:rPr>
        <w:t xml:space="preserve"> en profitions pour lui montrer </w:t>
      </w:r>
      <w:r w:rsidR="00DB728B">
        <w:rPr>
          <w:rFonts w:cs="Times New Roman"/>
        </w:rPr>
        <w:t>les fonctionnalités déjà opérat</w:t>
      </w:r>
      <w:r>
        <w:rPr>
          <w:rFonts w:cs="Times New Roman"/>
        </w:rPr>
        <w:t xml:space="preserve">ionnelles. Chaque entrevue </w:t>
      </w:r>
      <w:r w:rsidR="00DB728B">
        <w:rPr>
          <w:rFonts w:cs="Times New Roman"/>
        </w:rPr>
        <w:t>se terminait par un récapitulatif écrit de cette entrevue</w:t>
      </w:r>
      <w:r w:rsidR="00506349">
        <w:rPr>
          <w:rFonts w:cs="Times New Roman"/>
        </w:rPr>
        <w:t>.</w:t>
      </w:r>
    </w:p>
    <w:p w14:paraId="59204636" w14:textId="77777777" w:rsidR="00DB728B" w:rsidRDefault="00DB728B" w:rsidP="00456BDD">
      <w:pPr>
        <w:rPr>
          <w:rFonts w:cs="Times New Roman"/>
        </w:rPr>
      </w:pPr>
    </w:p>
    <w:p w14:paraId="6A681418" w14:textId="77777777" w:rsidR="00456BDD" w:rsidRDefault="00456BDD" w:rsidP="00EB2367"/>
    <w:p w14:paraId="471C7630" w14:textId="77777777" w:rsidR="00EB2367" w:rsidRDefault="00EB2367" w:rsidP="00EB2367"/>
    <w:p w14:paraId="7FA12F01" w14:textId="77777777" w:rsidR="00EB2367" w:rsidRDefault="00EB2367" w:rsidP="00EB2367"/>
    <w:p w14:paraId="4FD51139" w14:textId="77777777" w:rsidR="00DB728B" w:rsidRDefault="00DB728B" w:rsidP="00EB2367"/>
    <w:p w14:paraId="3C029CC9" w14:textId="77777777" w:rsidR="00DB728B" w:rsidRDefault="00DB728B" w:rsidP="00EB2367"/>
    <w:p w14:paraId="4B45A622" w14:textId="77777777" w:rsidR="00DB728B" w:rsidRDefault="00DB728B" w:rsidP="00EB2367"/>
    <w:p w14:paraId="4A033B65" w14:textId="77777777" w:rsidR="00DB728B" w:rsidRDefault="00DB728B" w:rsidP="00EB2367"/>
    <w:p w14:paraId="790A71BF" w14:textId="77777777" w:rsidR="00DB728B" w:rsidRDefault="00DB728B" w:rsidP="00EB2367"/>
    <w:p w14:paraId="52E22176" w14:textId="77777777" w:rsidR="0065556F" w:rsidRDefault="0065556F" w:rsidP="00EB2367"/>
    <w:p w14:paraId="482A8628" w14:textId="77777777" w:rsidR="0065556F" w:rsidRDefault="0065556F" w:rsidP="00EB2367"/>
    <w:p w14:paraId="226981A7" w14:textId="77777777" w:rsidR="0065556F" w:rsidRDefault="0065556F" w:rsidP="00EB2367"/>
    <w:p w14:paraId="449FA455" w14:textId="77777777" w:rsidR="0065556F" w:rsidRDefault="0065556F" w:rsidP="00EB2367"/>
    <w:p w14:paraId="3B70215A" w14:textId="77777777" w:rsidR="0065556F" w:rsidRDefault="0065556F" w:rsidP="00EB2367"/>
    <w:p w14:paraId="57BC56AE" w14:textId="77777777" w:rsidR="0065556F" w:rsidRDefault="0065556F" w:rsidP="00EB2367"/>
    <w:p w14:paraId="6F563B02" w14:textId="77777777" w:rsidR="0065556F" w:rsidRDefault="0065556F" w:rsidP="00EB2367"/>
    <w:p w14:paraId="5B6EB62B" w14:textId="77777777" w:rsidR="002F3B62" w:rsidRDefault="002F3B62" w:rsidP="00EB2367"/>
    <w:p w14:paraId="0919ECCB" w14:textId="77777777" w:rsidR="002F3B62" w:rsidRDefault="002F3B62" w:rsidP="00EB2367"/>
    <w:p w14:paraId="429DCC03" w14:textId="77777777" w:rsidR="002F3B62" w:rsidRDefault="002F3B62" w:rsidP="00EB2367"/>
    <w:p w14:paraId="5A22A7D9" w14:textId="77777777" w:rsidR="0065556F" w:rsidRDefault="0065556F" w:rsidP="00EB2367"/>
    <w:p w14:paraId="0BA3515C" w14:textId="1374DC7D" w:rsidR="0065556F" w:rsidRDefault="0065556F" w:rsidP="0065556F">
      <w:pPr>
        <w:pStyle w:val="Titre1"/>
      </w:pPr>
      <w:bookmarkStart w:id="100" w:name="_Toc483746196"/>
      <w:r>
        <w:lastRenderedPageBreak/>
        <w:t>Conclusion</w:t>
      </w:r>
      <w:bookmarkEnd w:id="100"/>
    </w:p>
    <w:p w14:paraId="659537EA" w14:textId="77777777" w:rsidR="00EB2367" w:rsidRDefault="00EB2367" w:rsidP="00EB2367"/>
    <w:p w14:paraId="40D3F2F8" w14:textId="77777777" w:rsidR="0053523F" w:rsidRDefault="0053523F" w:rsidP="0053523F">
      <w:pPr>
        <w:spacing w:after="120" w:line="360" w:lineRule="auto"/>
        <w:rPr>
          <w:sz w:val="28"/>
        </w:rPr>
      </w:pPr>
    </w:p>
    <w:p w14:paraId="38EB77AC" w14:textId="44B9155E" w:rsidR="0053523F" w:rsidRPr="00BA34A4" w:rsidRDefault="0053523F" w:rsidP="0053523F">
      <w:pPr>
        <w:spacing w:after="120" w:line="360" w:lineRule="auto"/>
      </w:pPr>
      <w:r w:rsidRPr="00BA34A4">
        <w:t xml:space="preserve">Après plusieurs mois de </w:t>
      </w:r>
      <w:r w:rsidR="00825D31" w:rsidRPr="00BA34A4">
        <w:t>travail</w:t>
      </w:r>
      <w:r w:rsidRPr="00BA34A4">
        <w:t>, le projet est abouti et fonctionnel da</w:t>
      </w:r>
      <w:r w:rsidR="0023658E">
        <w:t xml:space="preserve">ns les grandes lignes. Le </w:t>
      </w:r>
      <w:r w:rsidR="000873D8">
        <w:t>monitoring</w:t>
      </w:r>
      <w:r w:rsidR="0023658E">
        <w:t xml:space="preserve"> d’activité </w:t>
      </w:r>
      <w:r w:rsidRPr="00BA34A4">
        <w:t>est d’ores et déjà accessible depuis le LaboVision.</w:t>
      </w:r>
      <w:r w:rsidR="00FE0163">
        <w:t xml:space="preserve"> </w:t>
      </w:r>
      <w:r w:rsidR="00FE0163" w:rsidRPr="00BA34A4">
        <w:t xml:space="preserve">Il est </w:t>
      </w:r>
      <w:r w:rsidR="00FE0163">
        <w:t>également</w:t>
      </w:r>
      <w:r w:rsidR="00FE0163" w:rsidRPr="00BA34A4">
        <w:t xml:space="preserve"> </w:t>
      </w:r>
      <w:r w:rsidR="00FE0163">
        <w:t>accessible</w:t>
      </w:r>
      <w:r w:rsidR="00FE0163" w:rsidRPr="00BA34A4">
        <w:t xml:space="preserve"> par des </w:t>
      </w:r>
      <w:r w:rsidR="00FE0163">
        <w:t>utilisateurs connectés au réseau de l’ISEN</w:t>
      </w:r>
      <w:r w:rsidR="00FE0163" w:rsidRPr="00BA34A4">
        <w:t>.</w:t>
      </w:r>
      <w:r w:rsidR="00FE0163">
        <w:t xml:space="preserve"> I</w:t>
      </w:r>
      <w:r w:rsidRPr="00BA34A4">
        <w:t xml:space="preserve">l serait intéressant </w:t>
      </w:r>
      <w:r w:rsidR="00825D31" w:rsidRPr="00BA34A4">
        <w:t xml:space="preserve">à l’avenir </w:t>
      </w:r>
      <w:r w:rsidRPr="00BA34A4">
        <w:t xml:space="preserve">d’intégrer </w:t>
      </w:r>
      <w:r w:rsidR="00A8772C">
        <w:t>ce monitoring a</w:t>
      </w:r>
      <w:r w:rsidRPr="00BA34A4">
        <w:t>u site web</w:t>
      </w:r>
      <w:r w:rsidR="00A8772C">
        <w:t xml:space="preserve"> </w:t>
      </w:r>
      <w:r w:rsidR="00A8772C" w:rsidRPr="00BA34A4">
        <w:t>déjà existant</w:t>
      </w:r>
      <w:r w:rsidR="00825D31" w:rsidRPr="00BA34A4">
        <w:t xml:space="preserve"> du LaboVision</w:t>
      </w:r>
      <w:r w:rsidRPr="00BA34A4">
        <w:t>.</w:t>
      </w:r>
    </w:p>
    <w:p w14:paraId="4FEF244E" w14:textId="77777777" w:rsidR="00825D31" w:rsidRPr="00BA34A4" w:rsidRDefault="00825D31" w:rsidP="0053523F">
      <w:pPr>
        <w:spacing w:after="120" w:line="360" w:lineRule="auto"/>
      </w:pPr>
    </w:p>
    <w:p w14:paraId="0E0CA63E" w14:textId="59DD0EA1" w:rsidR="0023658E" w:rsidRDefault="00825D31" w:rsidP="0023658E">
      <w:pPr>
        <w:spacing w:line="360" w:lineRule="auto"/>
      </w:pPr>
      <w:r w:rsidRPr="00BA34A4">
        <w:t xml:space="preserve">Le monitoring d’activité </w:t>
      </w:r>
      <w:r w:rsidR="001541FA">
        <w:t xml:space="preserve">répond bien à  son </w:t>
      </w:r>
      <w:r w:rsidR="0023658E">
        <w:t>objectif principal</w:t>
      </w:r>
      <w:r w:rsidR="001541FA">
        <w:t> :</w:t>
      </w:r>
      <w:r w:rsidR="0023658E">
        <w:t xml:space="preserve"> proposer une </w:t>
      </w:r>
      <w:r w:rsidR="001541FA">
        <w:t>interface</w:t>
      </w:r>
      <w:r w:rsidR="0023658E">
        <w:t xml:space="preserve"> permettant d’établir un suivi de l’activité de la personne présente dans le LaboVision.</w:t>
      </w:r>
    </w:p>
    <w:p w14:paraId="7A6BE677" w14:textId="58D7E94D" w:rsidR="00006E8A" w:rsidRDefault="00006E8A" w:rsidP="0023658E">
      <w:pPr>
        <w:spacing w:line="360" w:lineRule="auto"/>
      </w:pPr>
      <w:r>
        <w:t>Le</w:t>
      </w:r>
      <w:r w:rsidR="0023658E">
        <w:t xml:space="preserve"> monitoring d’activité </w:t>
      </w:r>
      <w:r w:rsidR="0053523F" w:rsidRPr="00BA34A4">
        <w:t xml:space="preserve">apporte un nouveau panel dans la quête de données au sein </w:t>
      </w:r>
      <w:r>
        <w:t xml:space="preserve">du LaboVision par rapport aux fonctionnalités déjà existantes </w:t>
      </w:r>
      <w:r w:rsidR="004F4B72">
        <w:t>de</w:t>
      </w:r>
      <w:r>
        <w:t xml:space="preserve"> cette pièce</w:t>
      </w:r>
      <w:r w:rsidR="00FE0163">
        <w:t>.</w:t>
      </w:r>
    </w:p>
    <w:p w14:paraId="6871F939" w14:textId="77777777" w:rsidR="00006E8A" w:rsidRDefault="00006E8A" w:rsidP="0023658E">
      <w:pPr>
        <w:spacing w:line="360" w:lineRule="auto"/>
      </w:pPr>
    </w:p>
    <w:p w14:paraId="288F0445" w14:textId="4653B826" w:rsidR="00EB2367" w:rsidRPr="00BA34A4" w:rsidRDefault="00100791" w:rsidP="0023658E">
      <w:pPr>
        <w:spacing w:line="360" w:lineRule="auto"/>
      </w:pPr>
      <w:r>
        <w:t>Une documentation technique est disponible</w:t>
      </w:r>
      <w:r w:rsidR="00FE0163" w:rsidRPr="00BA34A4">
        <w:t xml:space="preserve"> afin de reprendre le projet</w:t>
      </w:r>
      <w:r w:rsidR="00FE0163">
        <w:t>.</w:t>
      </w:r>
      <w:r>
        <w:t xml:space="preserve"> Une documentation utilisateur est disponible pour mieux appréhender le monitoring d’activité.</w:t>
      </w:r>
    </w:p>
    <w:p w14:paraId="11A39300" w14:textId="77777777" w:rsidR="00EB2367" w:rsidRDefault="00EB2367" w:rsidP="00EB2367"/>
    <w:p w14:paraId="4B4B28DD" w14:textId="77777777" w:rsidR="00EB2367" w:rsidRDefault="00EB2367" w:rsidP="00EB2367"/>
    <w:p w14:paraId="1D6B732A" w14:textId="77777777" w:rsidR="00EB2367" w:rsidRDefault="00EB2367" w:rsidP="00EB2367"/>
    <w:p w14:paraId="765891D4" w14:textId="77777777" w:rsidR="00EB2367" w:rsidRDefault="00EB2367" w:rsidP="00EB2367"/>
    <w:p w14:paraId="161F14CC" w14:textId="77777777" w:rsidR="00287FB7" w:rsidRDefault="00287FB7" w:rsidP="00EB2367"/>
    <w:p w14:paraId="416D9A12" w14:textId="77777777" w:rsidR="00287FB7" w:rsidRDefault="00287FB7" w:rsidP="00EB2367"/>
    <w:p w14:paraId="24BC74B7" w14:textId="77777777" w:rsidR="00287FB7" w:rsidRDefault="00287FB7" w:rsidP="00EB2367"/>
    <w:p w14:paraId="6CD65197" w14:textId="77777777" w:rsidR="00287FB7" w:rsidRDefault="00287FB7" w:rsidP="00EB2367"/>
    <w:p w14:paraId="75050823" w14:textId="77777777" w:rsidR="00287FB7" w:rsidRDefault="00287FB7" w:rsidP="00EB2367"/>
    <w:p w14:paraId="5D161156" w14:textId="77777777" w:rsidR="00287FB7" w:rsidRDefault="00287FB7" w:rsidP="00EB2367"/>
    <w:p w14:paraId="32A3FC5D" w14:textId="77777777" w:rsidR="00287FB7" w:rsidRDefault="00287FB7" w:rsidP="00EB2367"/>
    <w:p w14:paraId="581559BE" w14:textId="77777777" w:rsidR="00287FB7" w:rsidRDefault="00287FB7" w:rsidP="00EB2367"/>
    <w:p w14:paraId="4620C5AF" w14:textId="77777777" w:rsidR="00287FB7" w:rsidRDefault="00287FB7" w:rsidP="00EB2367"/>
    <w:p w14:paraId="724CA77C" w14:textId="77777777" w:rsidR="00287FB7" w:rsidRDefault="00287FB7" w:rsidP="00EB2367"/>
    <w:p w14:paraId="01C222E2" w14:textId="77777777" w:rsidR="00287FB7" w:rsidRDefault="00287FB7" w:rsidP="00EB2367"/>
    <w:p w14:paraId="0FC0DBB2" w14:textId="77777777" w:rsidR="00287FB7" w:rsidRDefault="00287FB7" w:rsidP="00EB2367"/>
    <w:p w14:paraId="74B8F9DB" w14:textId="77777777" w:rsidR="00287FB7" w:rsidRDefault="00287FB7" w:rsidP="00EB2367"/>
    <w:p w14:paraId="77562E42" w14:textId="77777777" w:rsidR="00287FB7" w:rsidRDefault="00287FB7" w:rsidP="00EB2367"/>
    <w:p w14:paraId="403982CD" w14:textId="77777777" w:rsidR="00287FB7" w:rsidRDefault="00287FB7" w:rsidP="00EB2367"/>
    <w:p w14:paraId="795BD0CE" w14:textId="77777777" w:rsidR="00287FB7" w:rsidRDefault="00287FB7" w:rsidP="00EB2367"/>
    <w:p w14:paraId="526662F9" w14:textId="77777777" w:rsidR="00287FB7" w:rsidRDefault="00287FB7" w:rsidP="00EB2367"/>
    <w:p w14:paraId="3CEFD947" w14:textId="77777777" w:rsidR="00287FB7" w:rsidRDefault="00287FB7" w:rsidP="00EB2367"/>
    <w:p w14:paraId="586F4512" w14:textId="77777777" w:rsidR="00287FB7" w:rsidRDefault="00287FB7" w:rsidP="00EB2367"/>
    <w:p w14:paraId="4F732FB5" w14:textId="77777777" w:rsidR="00BA34A4" w:rsidRDefault="00BA34A4" w:rsidP="00EB2367"/>
    <w:p w14:paraId="4D44640F" w14:textId="1253F4AB" w:rsidR="0065556F" w:rsidRDefault="0065556F" w:rsidP="0065556F">
      <w:pPr>
        <w:pStyle w:val="Titre1"/>
      </w:pPr>
      <w:bookmarkStart w:id="101" w:name="_Toc483746197"/>
      <w:r>
        <w:lastRenderedPageBreak/>
        <w:t>Bibliographie</w:t>
      </w:r>
      <w:bookmarkEnd w:id="101"/>
    </w:p>
    <w:p w14:paraId="4EEB1C0A" w14:textId="77777777" w:rsidR="00815997" w:rsidRDefault="00815997" w:rsidP="00815997">
      <w:pPr>
        <w:rPr>
          <w:i/>
        </w:rPr>
      </w:pPr>
    </w:p>
    <w:p w14:paraId="21641695" w14:textId="77777777" w:rsidR="004B4D87" w:rsidRDefault="004B4D87" w:rsidP="00815997">
      <w:pPr>
        <w:rPr>
          <w:i/>
        </w:rPr>
      </w:pPr>
    </w:p>
    <w:p w14:paraId="6C96728A" w14:textId="5BE73A47" w:rsidR="00815997" w:rsidRDefault="00815997" w:rsidP="00815997">
      <w:pPr>
        <w:rPr>
          <w:b/>
          <w:u w:val="single"/>
        </w:rPr>
      </w:pPr>
      <w:r>
        <w:rPr>
          <w:b/>
          <w:u w:val="single"/>
        </w:rPr>
        <w:t>Documentations officielles :</w:t>
      </w:r>
    </w:p>
    <w:p w14:paraId="50B3AB0E" w14:textId="77777777" w:rsidR="00815997" w:rsidRDefault="00815997" w:rsidP="00815997">
      <w:pPr>
        <w:rPr>
          <w:b/>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1559"/>
        <w:gridCol w:w="7361"/>
      </w:tblGrid>
      <w:tr w:rsidR="00E25E12" w14:paraId="19FC3C51" w14:textId="77777777" w:rsidTr="00973380">
        <w:trPr>
          <w:trHeight w:val="468"/>
        </w:trPr>
        <w:tc>
          <w:tcPr>
            <w:tcW w:w="709" w:type="dxa"/>
          </w:tcPr>
          <w:p w14:paraId="65D42F31" w14:textId="55035C9C" w:rsidR="00E25E12" w:rsidRPr="00E25E12" w:rsidRDefault="00E25E12" w:rsidP="00E25E12">
            <w:pPr>
              <w:jc w:val="center"/>
              <w:rPr>
                <w:b/>
                <w:u w:val="single"/>
              </w:rPr>
            </w:pPr>
            <w:r w:rsidRPr="00E25E12">
              <w:rPr>
                <w:b/>
              </w:rPr>
              <w:t>[1]</w:t>
            </w:r>
          </w:p>
        </w:tc>
        <w:tc>
          <w:tcPr>
            <w:tcW w:w="1559" w:type="dxa"/>
          </w:tcPr>
          <w:p w14:paraId="182349AA" w14:textId="24676974" w:rsidR="00E25E12" w:rsidRDefault="00E25E12" w:rsidP="00E25E12">
            <w:pPr>
              <w:jc w:val="left"/>
              <w:rPr>
                <w:b/>
                <w:u w:val="single"/>
              </w:rPr>
            </w:pPr>
            <w:r w:rsidRPr="004B4D87">
              <w:t>C++ :</w:t>
            </w:r>
          </w:p>
        </w:tc>
        <w:tc>
          <w:tcPr>
            <w:tcW w:w="7361" w:type="dxa"/>
          </w:tcPr>
          <w:p w14:paraId="1CCDB096" w14:textId="55DA0614" w:rsidR="00E25E12" w:rsidRDefault="00EA0884" w:rsidP="00815997">
            <w:pPr>
              <w:rPr>
                <w:b/>
                <w:u w:val="single"/>
              </w:rPr>
            </w:pPr>
            <w:hyperlink r:id="rId27" w:history="1">
              <w:r w:rsidR="00E25E12" w:rsidRPr="00815997">
                <w:rPr>
                  <w:rStyle w:val="Lienhypertexte"/>
                  <w:rFonts w:ascii="Times New Roman" w:hAnsi="Times New Roman"/>
                </w:rPr>
                <w:t>http://devdocs.io/cpp/</w:t>
              </w:r>
            </w:hyperlink>
          </w:p>
        </w:tc>
      </w:tr>
      <w:tr w:rsidR="00E25E12" w14:paraId="3EB2065A" w14:textId="77777777" w:rsidTr="00973380">
        <w:trPr>
          <w:trHeight w:val="404"/>
        </w:trPr>
        <w:tc>
          <w:tcPr>
            <w:tcW w:w="709" w:type="dxa"/>
          </w:tcPr>
          <w:p w14:paraId="7CA2B063" w14:textId="1D9137F2" w:rsidR="00E25E12" w:rsidRPr="00E25E12" w:rsidRDefault="00E25E12" w:rsidP="00E25E12">
            <w:pPr>
              <w:jc w:val="center"/>
              <w:rPr>
                <w:b/>
                <w:u w:val="single"/>
              </w:rPr>
            </w:pPr>
            <w:r w:rsidRPr="00E25E12">
              <w:rPr>
                <w:b/>
              </w:rPr>
              <w:t>[</w:t>
            </w:r>
            <w:r>
              <w:rPr>
                <w:b/>
              </w:rPr>
              <w:t>2</w:t>
            </w:r>
            <w:r w:rsidRPr="00E25E12">
              <w:rPr>
                <w:b/>
              </w:rPr>
              <w:t>]</w:t>
            </w:r>
          </w:p>
        </w:tc>
        <w:tc>
          <w:tcPr>
            <w:tcW w:w="1559" w:type="dxa"/>
          </w:tcPr>
          <w:p w14:paraId="0855B251" w14:textId="70F82779" w:rsidR="00E25E12" w:rsidRDefault="00E25E12" w:rsidP="00E25E12">
            <w:pPr>
              <w:jc w:val="left"/>
              <w:rPr>
                <w:b/>
                <w:u w:val="single"/>
              </w:rPr>
            </w:pPr>
            <w:r w:rsidRPr="004B4D87">
              <w:t>Qt :</w:t>
            </w:r>
          </w:p>
        </w:tc>
        <w:tc>
          <w:tcPr>
            <w:tcW w:w="7361" w:type="dxa"/>
          </w:tcPr>
          <w:p w14:paraId="5AA673B6" w14:textId="5E2C570E" w:rsidR="00E25E12" w:rsidRDefault="00EA0884" w:rsidP="00815997">
            <w:pPr>
              <w:rPr>
                <w:b/>
                <w:u w:val="single"/>
              </w:rPr>
            </w:pPr>
            <w:hyperlink r:id="rId28" w:history="1">
              <w:r w:rsidR="00E25E12" w:rsidRPr="00815997">
                <w:rPr>
                  <w:rStyle w:val="Lienhypertexte"/>
                  <w:rFonts w:ascii="Times New Roman" w:hAnsi="Times New Roman"/>
                </w:rPr>
                <w:t>http://doc.qt.io/qt-5/</w:t>
              </w:r>
            </w:hyperlink>
          </w:p>
        </w:tc>
      </w:tr>
      <w:tr w:rsidR="00E25E12" w14:paraId="0DDEEF68" w14:textId="77777777" w:rsidTr="00973380">
        <w:trPr>
          <w:trHeight w:val="424"/>
        </w:trPr>
        <w:tc>
          <w:tcPr>
            <w:tcW w:w="709" w:type="dxa"/>
          </w:tcPr>
          <w:p w14:paraId="4EAA807D" w14:textId="377C2900" w:rsidR="00E25E12" w:rsidRPr="00E25E12" w:rsidRDefault="00E25E12" w:rsidP="00E25E12">
            <w:pPr>
              <w:jc w:val="center"/>
              <w:rPr>
                <w:b/>
                <w:u w:val="single"/>
              </w:rPr>
            </w:pPr>
            <w:r w:rsidRPr="00E25E12">
              <w:rPr>
                <w:b/>
              </w:rPr>
              <w:t>[</w:t>
            </w:r>
            <w:r>
              <w:rPr>
                <w:b/>
              </w:rPr>
              <w:t>3</w:t>
            </w:r>
            <w:r w:rsidRPr="00E25E12">
              <w:rPr>
                <w:b/>
              </w:rPr>
              <w:t>]</w:t>
            </w:r>
          </w:p>
        </w:tc>
        <w:tc>
          <w:tcPr>
            <w:tcW w:w="1559" w:type="dxa"/>
          </w:tcPr>
          <w:p w14:paraId="7E10146C" w14:textId="15E6D2B2" w:rsidR="00E25E12" w:rsidRDefault="00E25E12" w:rsidP="00E25E12">
            <w:pPr>
              <w:jc w:val="left"/>
              <w:rPr>
                <w:b/>
                <w:u w:val="single"/>
              </w:rPr>
            </w:pPr>
            <w:r>
              <w:t>OpenCV :</w:t>
            </w:r>
          </w:p>
        </w:tc>
        <w:tc>
          <w:tcPr>
            <w:tcW w:w="7361" w:type="dxa"/>
          </w:tcPr>
          <w:p w14:paraId="49EC6B58" w14:textId="44E044F7" w:rsidR="00E25E12" w:rsidRDefault="00EA0884" w:rsidP="00815997">
            <w:pPr>
              <w:rPr>
                <w:b/>
                <w:u w:val="single"/>
              </w:rPr>
            </w:pPr>
            <w:hyperlink r:id="rId29" w:history="1">
              <w:r w:rsidR="00E25E12" w:rsidRPr="00815997">
                <w:rPr>
                  <w:rStyle w:val="Lienhypertexte"/>
                  <w:rFonts w:ascii="Times New Roman" w:hAnsi="Times New Roman"/>
                </w:rPr>
                <w:t>http://docs.opencv.org/3.1.0/</w:t>
              </w:r>
            </w:hyperlink>
          </w:p>
        </w:tc>
      </w:tr>
      <w:tr w:rsidR="00E25E12" w14:paraId="7F4428C3" w14:textId="77777777" w:rsidTr="00973380">
        <w:trPr>
          <w:trHeight w:val="424"/>
        </w:trPr>
        <w:tc>
          <w:tcPr>
            <w:tcW w:w="709" w:type="dxa"/>
          </w:tcPr>
          <w:p w14:paraId="28619975" w14:textId="26176F13" w:rsidR="00E25E12" w:rsidRPr="00E25E12" w:rsidRDefault="00E25E12" w:rsidP="00E25E12">
            <w:pPr>
              <w:jc w:val="center"/>
              <w:rPr>
                <w:b/>
                <w:u w:val="single"/>
              </w:rPr>
            </w:pPr>
            <w:r w:rsidRPr="00E25E12">
              <w:rPr>
                <w:b/>
              </w:rPr>
              <w:t>[</w:t>
            </w:r>
            <w:r>
              <w:rPr>
                <w:b/>
              </w:rPr>
              <w:t>4</w:t>
            </w:r>
            <w:r w:rsidRPr="00E25E12">
              <w:rPr>
                <w:b/>
              </w:rPr>
              <w:t>]</w:t>
            </w:r>
          </w:p>
        </w:tc>
        <w:tc>
          <w:tcPr>
            <w:tcW w:w="1559" w:type="dxa"/>
          </w:tcPr>
          <w:p w14:paraId="4348DC12" w14:textId="41F66F9B" w:rsidR="00E25E12" w:rsidRDefault="00E25E12" w:rsidP="00E25E12">
            <w:pPr>
              <w:jc w:val="left"/>
            </w:pPr>
            <w:r>
              <w:t>Skeleton JS :</w:t>
            </w:r>
          </w:p>
        </w:tc>
        <w:tc>
          <w:tcPr>
            <w:tcW w:w="7361" w:type="dxa"/>
          </w:tcPr>
          <w:p w14:paraId="5D2F6BB7" w14:textId="6D70ACB6" w:rsidR="00E25E12" w:rsidRPr="00E25E12" w:rsidRDefault="00EA0884" w:rsidP="00815997">
            <w:hyperlink r:id="rId30" w:history="1">
              <w:r w:rsidR="00E25E12" w:rsidRPr="004B4D87">
                <w:rPr>
                  <w:rStyle w:val="Lienhypertexte"/>
                  <w:rFonts w:ascii="Times New Roman" w:hAnsi="Times New Roman"/>
                </w:rPr>
                <w:t>http://getskeleton.com/</w:t>
              </w:r>
            </w:hyperlink>
          </w:p>
        </w:tc>
      </w:tr>
    </w:tbl>
    <w:p w14:paraId="17C31CD6" w14:textId="77777777" w:rsidR="004B4D87" w:rsidRDefault="004B4D87" w:rsidP="00815997">
      <w:pPr>
        <w:rPr>
          <w:b/>
          <w:u w:val="single"/>
        </w:rPr>
      </w:pPr>
    </w:p>
    <w:p w14:paraId="4608C6DC" w14:textId="726507C3" w:rsidR="00815997" w:rsidRDefault="004B4D87" w:rsidP="00815997">
      <w:pPr>
        <w:rPr>
          <w:b/>
          <w:u w:val="single"/>
        </w:rPr>
      </w:pPr>
      <w:r>
        <w:rPr>
          <w:b/>
          <w:u w:val="single"/>
        </w:rPr>
        <w:t>Détection</w:t>
      </w:r>
      <w:r w:rsidR="00815997" w:rsidRPr="00815997">
        <w:rPr>
          <w:b/>
          <w:u w:val="single"/>
        </w:rPr>
        <w:t xml:space="preserve"> de zone :</w:t>
      </w:r>
    </w:p>
    <w:p w14:paraId="360574D0" w14:textId="77777777" w:rsidR="00E25E12" w:rsidRDefault="00E25E12" w:rsidP="00815997">
      <w:pPr>
        <w:rPr>
          <w:b/>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791"/>
      </w:tblGrid>
      <w:tr w:rsidR="00E25E12" w14:paraId="594DC888" w14:textId="77777777" w:rsidTr="00973380">
        <w:trPr>
          <w:trHeight w:val="468"/>
        </w:trPr>
        <w:tc>
          <w:tcPr>
            <w:tcW w:w="709" w:type="dxa"/>
          </w:tcPr>
          <w:p w14:paraId="523171D8" w14:textId="5C4B0FAD" w:rsidR="00E25E12" w:rsidRPr="00E25E12" w:rsidRDefault="00E25E12" w:rsidP="00424C52">
            <w:pPr>
              <w:jc w:val="center"/>
              <w:rPr>
                <w:b/>
                <w:u w:val="single"/>
              </w:rPr>
            </w:pPr>
            <w:r w:rsidRPr="00E25E12">
              <w:rPr>
                <w:b/>
              </w:rPr>
              <w:t>[</w:t>
            </w:r>
            <w:r>
              <w:rPr>
                <w:b/>
              </w:rPr>
              <w:t>5</w:t>
            </w:r>
            <w:r w:rsidRPr="00E25E12">
              <w:rPr>
                <w:b/>
              </w:rPr>
              <w:t>]</w:t>
            </w:r>
          </w:p>
        </w:tc>
        <w:tc>
          <w:tcPr>
            <w:tcW w:w="7791" w:type="dxa"/>
          </w:tcPr>
          <w:p w14:paraId="0AF7A3A6" w14:textId="1EAABFA8" w:rsidR="00E25E12" w:rsidRPr="00E25E12" w:rsidRDefault="00EA0884" w:rsidP="00E25E12">
            <w:pPr>
              <w:spacing w:after="120"/>
            </w:pPr>
            <w:hyperlink r:id="rId31" w:history="1">
              <w:r w:rsidR="00E25E12" w:rsidRPr="004D1EB9">
                <w:rPr>
                  <w:rStyle w:val="Lienhypertexte"/>
                </w:rPr>
                <w:t>https://www.learnopencv.com/histogram-of-oriented-gradients/</w:t>
              </w:r>
            </w:hyperlink>
          </w:p>
        </w:tc>
      </w:tr>
      <w:tr w:rsidR="00E25E12" w14:paraId="0B9416EA" w14:textId="77777777" w:rsidTr="00973380">
        <w:trPr>
          <w:trHeight w:val="404"/>
        </w:trPr>
        <w:tc>
          <w:tcPr>
            <w:tcW w:w="709" w:type="dxa"/>
          </w:tcPr>
          <w:p w14:paraId="1812F036" w14:textId="4B526A3B" w:rsidR="00E25E12" w:rsidRPr="00E25E12" w:rsidRDefault="00E25E12" w:rsidP="00424C52">
            <w:pPr>
              <w:jc w:val="center"/>
              <w:rPr>
                <w:b/>
                <w:u w:val="single"/>
              </w:rPr>
            </w:pPr>
            <w:r w:rsidRPr="00E25E12">
              <w:rPr>
                <w:b/>
              </w:rPr>
              <w:t>[</w:t>
            </w:r>
            <w:r>
              <w:rPr>
                <w:b/>
              </w:rPr>
              <w:t>6</w:t>
            </w:r>
            <w:r w:rsidRPr="00E25E12">
              <w:rPr>
                <w:b/>
              </w:rPr>
              <w:t>]</w:t>
            </w:r>
          </w:p>
        </w:tc>
        <w:tc>
          <w:tcPr>
            <w:tcW w:w="7791" w:type="dxa"/>
          </w:tcPr>
          <w:p w14:paraId="7B050B6C" w14:textId="3735FCC6" w:rsidR="00E25E12" w:rsidRPr="00E25E12" w:rsidRDefault="00EA0884" w:rsidP="00E25E12">
            <w:pPr>
              <w:spacing w:after="120"/>
            </w:pPr>
            <w:hyperlink r:id="rId32" w:history="1">
              <w:r w:rsidR="00E25E12" w:rsidRPr="00815997">
                <w:rPr>
                  <w:rStyle w:val="Lienhypertexte"/>
                  <w:rFonts w:ascii="Times New Roman" w:hAnsi="Times New Roman"/>
                </w:rPr>
                <w:t>https://www.learnopencv.com/image-recognition-and-object-detection-part1/</w:t>
              </w:r>
            </w:hyperlink>
          </w:p>
        </w:tc>
      </w:tr>
      <w:tr w:rsidR="00E25E12" w14:paraId="1B016E7A" w14:textId="77777777" w:rsidTr="00973380">
        <w:trPr>
          <w:trHeight w:val="424"/>
        </w:trPr>
        <w:tc>
          <w:tcPr>
            <w:tcW w:w="709" w:type="dxa"/>
          </w:tcPr>
          <w:p w14:paraId="4B3FB90B" w14:textId="3C30165C" w:rsidR="00E25E12" w:rsidRPr="00E25E12" w:rsidRDefault="00E25E12" w:rsidP="00424C52">
            <w:pPr>
              <w:jc w:val="center"/>
              <w:rPr>
                <w:b/>
                <w:u w:val="single"/>
              </w:rPr>
            </w:pPr>
            <w:r w:rsidRPr="00E25E12">
              <w:rPr>
                <w:b/>
              </w:rPr>
              <w:t>[</w:t>
            </w:r>
            <w:r>
              <w:rPr>
                <w:b/>
              </w:rPr>
              <w:t>7</w:t>
            </w:r>
            <w:r w:rsidRPr="00E25E12">
              <w:rPr>
                <w:b/>
              </w:rPr>
              <w:t>]</w:t>
            </w:r>
          </w:p>
        </w:tc>
        <w:tc>
          <w:tcPr>
            <w:tcW w:w="7791" w:type="dxa"/>
          </w:tcPr>
          <w:p w14:paraId="3D55AE03" w14:textId="60CA7363" w:rsidR="00E25E12" w:rsidRPr="00E25E12" w:rsidRDefault="00EA0884" w:rsidP="00E25E12">
            <w:pPr>
              <w:spacing w:after="120"/>
            </w:pPr>
            <w:hyperlink r:id="rId33" w:history="1">
              <w:r w:rsidR="00E25E12" w:rsidRPr="004D1EB9">
                <w:rPr>
                  <w:rStyle w:val="Lienhypertexte"/>
                </w:rPr>
                <w:t>https://fr.wikipedia.org/wiki/Histogramme_de_gradient_orient%C3%A9</w:t>
              </w:r>
            </w:hyperlink>
          </w:p>
        </w:tc>
      </w:tr>
      <w:tr w:rsidR="00E25E12" w14:paraId="5B784944" w14:textId="77777777" w:rsidTr="00973380">
        <w:trPr>
          <w:trHeight w:val="424"/>
        </w:trPr>
        <w:tc>
          <w:tcPr>
            <w:tcW w:w="709" w:type="dxa"/>
          </w:tcPr>
          <w:p w14:paraId="20F7F971" w14:textId="15204B91" w:rsidR="00E25E12" w:rsidRPr="00E25E12" w:rsidRDefault="00E25E12" w:rsidP="00424C52">
            <w:pPr>
              <w:jc w:val="center"/>
              <w:rPr>
                <w:b/>
                <w:u w:val="single"/>
              </w:rPr>
            </w:pPr>
            <w:r w:rsidRPr="00E25E12">
              <w:rPr>
                <w:b/>
              </w:rPr>
              <w:t>[</w:t>
            </w:r>
            <w:r>
              <w:rPr>
                <w:b/>
              </w:rPr>
              <w:t>8</w:t>
            </w:r>
            <w:r w:rsidRPr="00E25E12">
              <w:rPr>
                <w:b/>
              </w:rPr>
              <w:t>]</w:t>
            </w:r>
          </w:p>
        </w:tc>
        <w:tc>
          <w:tcPr>
            <w:tcW w:w="7791" w:type="dxa"/>
          </w:tcPr>
          <w:p w14:paraId="194732E5" w14:textId="324C090E" w:rsidR="00E25E12" w:rsidRPr="00E25E12" w:rsidRDefault="00EA0884" w:rsidP="00E25E12">
            <w:pPr>
              <w:spacing w:after="120"/>
            </w:pPr>
            <w:hyperlink r:id="rId34" w:history="1">
              <w:r w:rsidR="00E25E12" w:rsidRPr="004D1EB9">
                <w:rPr>
                  <w:rStyle w:val="Lienhypertexte"/>
                </w:rPr>
                <w:t>http://docs.opencv.org/2.4/modules/gpu/doc/object_detection.html</w:t>
              </w:r>
            </w:hyperlink>
          </w:p>
        </w:tc>
      </w:tr>
      <w:tr w:rsidR="00E25E12" w14:paraId="1F37E837" w14:textId="77777777" w:rsidTr="00973380">
        <w:trPr>
          <w:trHeight w:val="424"/>
        </w:trPr>
        <w:tc>
          <w:tcPr>
            <w:tcW w:w="709" w:type="dxa"/>
          </w:tcPr>
          <w:p w14:paraId="1B2BFEDE" w14:textId="74944EFE" w:rsidR="00E25E12" w:rsidRPr="00E25E12" w:rsidRDefault="00E25E12" w:rsidP="00424C52">
            <w:pPr>
              <w:jc w:val="center"/>
              <w:rPr>
                <w:b/>
              </w:rPr>
            </w:pPr>
            <w:r>
              <w:rPr>
                <w:b/>
              </w:rPr>
              <w:t>[9]</w:t>
            </w:r>
          </w:p>
        </w:tc>
        <w:tc>
          <w:tcPr>
            <w:tcW w:w="7791" w:type="dxa"/>
          </w:tcPr>
          <w:p w14:paraId="01DD3B48" w14:textId="4197C5C6" w:rsidR="00E25E12" w:rsidRDefault="00EA0884" w:rsidP="00E25E12">
            <w:pPr>
              <w:spacing w:after="120"/>
            </w:pPr>
            <w:hyperlink r:id="rId35" w:history="1">
              <w:r w:rsidR="00E25E12" w:rsidRPr="004D1EB9">
                <w:rPr>
                  <w:rStyle w:val="Lienhypertexte"/>
                </w:rPr>
                <w:t>http://mccormickml.com/2013/05/09/hog-person-detector-tutorial/</w:t>
              </w:r>
            </w:hyperlink>
            <w:r w:rsidR="00E25E12">
              <w:t xml:space="preserve"> </w:t>
            </w:r>
          </w:p>
        </w:tc>
      </w:tr>
    </w:tbl>
    <w:p w14:paraId="53BF6E30" w14:textId="77777777" w:rsidR="0065556F" w:rsidRDefault="0065556F" w:rsidP="00EB2367"/>
    <w:p w14:paraId="3335F4E4" w14:textId="77777777" w:rsidR="004B4D87" w:rsidRDefault="004B4D87" w:rsidP="00EB2367"/>
    <w:p w14:paraId="4F9AB05F" w14:textId="1F171A94" w:rsidR="0065556F" w:rsidRDefault="004B4D87" w:rsidP="00EB2367">
      <w:pPr>
        <w:rPr>
          <w:b/>
          <w:u w:val="single"/>
        </w:rPr>
      </w:pPr>
      <w:r w:rsidRPr="004B4D87">
        <w:rPr>
          <w:b/>
          <w:u w:val="single"/>
        </w:rPr>
        <w:t>Détection d’une anomalie sonore :</w:t>
      </w:r>
    </w:p>
    <w:p w14:paraId="5B17487F" w14:textId="77777777" w:rsidR="00E25E12" w:rsidRDefault="00E25E12" w:rsidP="00EB2367">
      <w:pPr>
        <w:rPr>
          <w:b/>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845"/>
      </w:tblGrid>
      <w:tr w:rsidR="00E25E12" w14:paraId="6E034402" w14:textId="77777777" w:rsidTr="00973380">
        <w:trPr>
          <w:trHeight w:val="468"/>
        </w:trPr>
        <w:tc>
          <w:tcPr>
            <w:tcW w:w="709" w:type="dxa"/>
          </w:tcPr>
          <w:p w14:paraId="20BEB4EC" w14:textId="7CB4CC5A" w:rsidR="00E25E12" w:rsidRPr="00E25E12" w:rsidRDefault="00E25E12" w:rsidP="00424C52">
            <w:pPr>
              <w:jc w:val="center"/>
              <w:rPr>
                <w:b/>
                <w:u w:val="single"/>
              </w:rPr>
            </w:pPr>
            <w:r w:rsidRPr="00E25E12">
              <w:rPr>
                <w:b/>
              </w:rPr>
              <w:t>[</w:t>
            </w:r>
            <w:r>
              <w:rPr>
                <w:b/>
              </w:rPr>
              <w:t>10</w:t>
            </w:r>
            <w:r w:rsidRPr="00E25E12">
              <w:rPr>
                <w:b/>
              </w:rPr>
              <w:t>]</w:t>
            </w:r>
          </w:p>
        </w:tc>
        <w:tc>
          <w:tcPr>
            <w:tcW w:w="7845" w:type="dxa"/>
          </w:tcPr>
          <w:p w14:paraId="4F2F8B63" w14:textId="7C11F5A7" w:rsidR="00E25E12" w:rsidRPr="00E25E12" w:rsidRDefault="00EA0884" w:rsidP="00424C52">
            <w:pPr>
              <w:spacing w:after="120"/>
            </w:pPr>
            <w:hyperlink r:id="rId36" w:history="1">
              <w:r w:rsidR="00E25E12" w:rsidRPr="004B4D87">
                <w:rPr>
                  <w:rStyle w:val="Lienhypertexte"/>
                  <w:rFonts w:ascii="Times New Roman" w:hAnsi="Times New Roman"/>
                </w:rPr>
                <w:t>https://www.codeproject.com/Articles/421287/Cross-Platform-Microphone-Audio-Processing-Utility</w:t>
              </w:r>
            </w:hyperlink>
          </w:p>
        </w:tc>
      </w:tr>
      <w:tr w:rsidR="00E25E12" w14:paraId="59F79EE0" w14:textId="77777777" w:rsidTr="00973380">
        <w:trPr>
          <w:trHeight w:val="404"/>
        </w:trPr>
        <w:tc>
          <w:tcPr>
            <w:tcW w:w="709" w:type="dxa"/>
          </w:tcPr>
          <w:p w14:paraId="0E54E1E9" w14:textId="77CFA371" w:rsidR="00E25E12" w:rsidRPr="00E25E12" w:rsidRDefault="00E25E12" w:rsidP="00424C52">
            <w:pPr>
              <w:jc w:val="center"/>
              <w:rPr>
                <w:b/>
                <w:u w:val="single"/>
              </w:rPr>
            </w:pPr>
            <w:r w:rsidRPr="00E25E12">
              <w:rPr>
                <w:b/>
              </w:rPr>
              <w:t>[</w:t>
            </w:r>
            <w:r>
              <w:rPr>
                <w:b/>
              </w:rPr>
              <w:t>11</w:t>
            </w:r>
            <w:r w:rsidRPr="00E25E12">
              <w:rPr>
                <w:b/>
              </w:rPr>
              <w:t>]</w:t>
            </w:r>
          </w:p>
        </w:tc>
        <w:tc>
          <w:tcPr>
            <w:tcW w:w="7845" w:type="dxa"/>
          </w:tcPr>
          <w:p w14:paraId="696B71BF" w14:textId="12EBC261" w:rsidR="00E25E12" w:rsidRPr="00E25E12" w:rsidRDefault="00EA0884" w:rsidP="00424C52">
            <w:pPr>
              <w:spacing w:after="120"/>
            </w:pPr>
            <w:hyperlink r:id="rId37" w:history="1">
              <w:r w:rsidR="00E25E12" w:rsidRPr="004B4D87">
                <w:rPr>
                  <w:rStyle w:val="Lienhypertexte"/>
                  <w:rFonts w:ascii="Times New Roman" w:hAnsi="Times New Roman"/>
                </w:rPr>
                <w:t>https://stackoverflow.com/questions/2445756/how-can-i-calculate-audio-db-level</w:t>
              </w:r>
            </w:hyperlink>
          </w:p>
        </w:tc>
      </w:tr>
    </w:tbl>
    <w:p w14:paraId="1913B2B3" w14:textId="77777777" w:rsidR="0065556F" w:rsidRDefault="0065556F" w:rsidP="00EB2367"/>
    <w:p w14:paraId="23BB4F13" w14:textId="77777777" w:rsidR="0065556F" w:rsidRDefault="0065556F" w:rsidP="00EB2367"/>
    <w:p w14:paraId="63D561C5" w14:textId="77777777" w:rsidR="0065556F" w:rsidRDefault="0065556F" w:rsidP="00EB2367"/>
    <w:p w14:paraId="0C14A28E" w14:textId="77777777" w:rsidR="0065556F" w:rsidRDefault="0065556F" w:rsidP="00EB2367"/>
    <w:p w14:paraId="0EACC8DA" w14:textId="77777777" w:rsidR="0065556F" w:rsidRDefault="0065556F" w:rsidP="00EB2367"/>
    <w:p w14:paraId="15A20D91" w14:textId="77777777" w:rsidR="0065556F" w:rsidRDefault="0065556F" w:rsidP="00EB2367"/>
    <w:p w14:paraId="04EF3A43" w14:textId="77777777" w:rsidR="0065556F" w:rsidRDefault="0065556F" w:rsidP="00EB2367"/>
    <w:p w14:paraId="689AD3DC" w14:textId="77777777" w:rsidR="0065556F" w:rsidRDefault="0065556F" w:rsidP="00EB2367"/>
    <w:p w14:paraId="16BE8F9E" w14:textId="77777777" w:rsidR="0065556F" w:rsidRDefault="0065556F" w:rsidP="00EB2367"/>
    <w:p w14:paraId="27985B12" w14:textId="77777777" w:rsidR="0065556F" w:rsidRDefault="0065556F" w:rsidP="00EB2367"/>
    <w:p w14:paraId="1AEA7DA2" w14:textId="77777777" w:rsidR="0065556F" w:rsidRDefault="0065556F" w:rsidP="00EB2367"/>
    <w:p w14:paraId="30E27D41" w14:textId="77777777" w:rsidR="0065556F" w:rsidRDefault="0065556F" w:rsidP="00EB2367"/>
    <w:p w14:paraId="7BEBF270" w14:textId="77777777" w:rsidR="0065556F" w:rsidRDefault="0065556F" w:rsidP="00EB2367"/>
    <w:p w14:paraId="25C0AC00" w14:textId="77777777" w:rsidR="0065556F" w:rsidRDefault="0065556F" w:rsidP="00EB2367"/>
    <w:p w14:paraId="6B933278" w14:textId="77777777" w:rsidR="0065556F" w:rsidRDefault="0065556F" w:rsidP="00EB2367"/>
    <w:p w14:paraId="090427D3" w14:textId="77777777" w:rsidR="0065556F" w:rsidRDefault="0065556F" w:rsidP="00EB2367"/>
    <w:p w14:paraId="69A0706D" w14:textId="114BA46A" w:rsidR="00EB2367" w:rsidRDefault="003F082C" w:rsidP="009E0048">
      <w:pPr>
        <w:pStyle w:val="Titre1"/>
      </w:pPr>
      <w:bookmarkStart w:id="102" w:name="_Toc483746198"/>
      <w:r>
        <w:lastRenderedPageBreak/>
        <w:t>Cahier des charges</w:t>
      </w:r>
      <w:bookmarkEnd w:id="102"/>
    </w:p>
    <w:p w14:paraId="3EBDB64E" w14:textId="3C5AAB2A" w:rsidR="00EB2367" w:rsidRDefault="004A7429" w:rsidP="00EB2367">
      <w:r>
        <w:t>Le cahier des charges disponible ci-dessous a été coupé pour supprimer la première partie</w:t>
      </w:r>
      <w:r w:rsidR="00B63A74">
        <w:t xml:space="preserve"> superflue</w:t>
      </w:r>
      <w:r>
        <w:t xml:space="preserve"> qui comprend : </w:t>
      </w:r>
      <w:r w:rsidR="006F1FC3">
        <w:t xml:space="preserve">une </w:t>
      </w:r>
      <w:r>
        <w:t>page de couverture, une table de</w:t>
      </w:r>
      <w:r w:rsidR="0075254A">
        <w:t>s matières et une introduction.</w:t>
      </w:r>
    </w:p>
    <w:p w14:paraId="5EA1C020" w14:textId="77777777" w:rsidR="004A7429" w:rsidRDefault="004A7429" w:rsidP="00EB2367">
      <w:pPr>
        <w:pBdr>
          <w:bottom w:val="single" w:sz="12" w:space="1" w:color="auto"/>
        </w:pBdr>
      </w:pPr>
    </w:p>
    <w:p w14:paraId="3130B606" w14:textId="77777777" w:rsidR="00EB2367" w:rsidRDefault="00EB2367" w:rsidP="00EB2367"/>
    <w:p w14:paraId="320AF0F4" w14:textId="77777777" w:rsidR="00E42E73" w:rsidRPr="00F237C5" w:rsidRDefault="00E42E73" w:rsidP="00E42E73">
      <w:pPr>
        <w:spacing w:after="320" w:line="300" w:lineRule="auto"/>
        <w:jc w:val="center"/>
        <w:rPr>
          <w:rFonts w:cs="Times New Roman"/>
          <w:b/>
          <w:color w:val="F24F4F" w:themeColor="accent1"/>
          <w:sz w:val="36"/>
          <w:u w:val="single"/>
        </w:rPr>
      </w:pPr>
      <w:bookmarkStart w:id="103" w:name="_Toc471484668"/>
      <w:r w:rsidRPr="00F237C5">
        <w:rPr>
          <w:rFonts w:cs="Times New Roman"/>
          <w:b/>
          <w:color w:val="F24F4F" w:themeColor="accent1"/>
          <w:sz w:val="36"/>
          <w:u w:val="single"/>
        </w:rPr>
        <w:t>Expression fonctionnelle du besoi</w:t>
      </w:r>
      <w:bookmarkEnd w:id="103"/>
      <w:r w:rsidRPr="00F237C5">
        <w:rPr>
          <w:rFonts w:cs="Times New Roman"/>
          <w:b/>
          <w:color w:val="F24F4F" w:themeColor="accent1"/>
          <w:sz w:val="36"/>
          <w:u w:val="single"/>
        </w:rPr>
        <w:t>n</w:t>
      </w:r>
    </w:p>
    <w:p w14:paraId="68CA7FCE" w14:textId="77777777" w:rsidR="00E42E73" w:rsidRPr="00D06A53" w:rsidRDefault="00E42E73" w:rsidP="00E42E73">
      <w:pPr>
        <w:rPr>
          <w:rFonts w:cs="Times New Roman"/>
        </w:rPr>
      </w:pPr>
      <w:r w:rsidRPr="00D06A53">
        <w:rPr>
          <w:rFonts w:cs="Times New Roman"/>
        </w:rPr>
        <w:t xml:space="preserve">Dans un premier temps nous aborderons les </w:t>
      </w:r>
      <w:r w:rsidRPr="00D06A53">
        <w:rPr>
          <w:rFonts w:cs="Times New Roman"/>
          <w:color w:val="C00000"/>
        </w:rPr>
        <w:t xml:space="preserve">fonctionnalités qui seront mises en place afin de suivre l’activité du patient </w:t>
      </w:r>
      <w:r w:rsidRPr="00D06A53">
        <w:rPr>
          <w:rFonts w:cs="Times New Roman"/>
        </w:rPr>
        <w:t xml:space="preserve">(il s’agit du </w:t>
      </w:r>
      <w:r w:rsidRPr="00D06A53">
        <w:rPr>
          <w:rFonts w:cs="Times New Roman"/>
          <w:color w:val="C00000"/>
        </w:rPr>
        <w:t>fond</w:t>
      </w:r>
      <w:r w:rsidRPr="00D06A53">
        <w:rPr>
          <w:rFonts w:cs="Times New Roman"/>
        </w:rPr>
        <w:t>). Toutes ces fonctionnalités s’inscrivent dans une volonté, pour un spécialiste de la santé, de contrôler l’activité d’un patient afin de juger ses habitudes quotidiennes bonnes ou mauvaises dans le cadre de sa pathologie.</w:t>
      </w:r>
    </w:p>
    <w:p w14:paraId="3B95E065" w14:textId="77777777" w:rsidR="00E42E73" w:rsidRDefault="00E42E73" w:rsidP="00E42E73">
      <w:pPr>
        <w:rPr>
          <w:rFonts w:cs="Times New Roman"/>
        </w:rPr>
      </w:pPr>
      <w:r w:rsidRPr="00D06A53">
        <w:rPr>
          <w:rFonts w:cs="Times New Roman"/>
        </w:rPr>
        <w:t xml:space="preserve">Ensuite nous nous intéresserons aux fonctionnalités apportées par </w:t>
      </w:r>
      <w:r w:rsidRPr="00D06A53">
        <w:rPr>
          <w:rFonts w:cs="Times New Roman"/>
          <w:color w:val="C00000"/>
        </w:rPr>
        <w:t xml:space="preserve">l’interface web du monitoring d’activité </w:t>
      </w:r>
      <w:r w:rsidRPr="00D06A53">
        <w:rPr>
          <w:rFonts w:cs="Times New Roman"/>
        </w:rPr>
        <w:t xml:space="preserve">(il s’agit de la </w:t>
      </w:r>
      <w:r w:rsidRPr="00D06A53">
        <w:rPr>
          <w:rFonts w:cs="Times New Roman"/>
          <w:color w:val="C00000"/>
        </w:rPr>
        <w:t>forme</w:t>
      </w:r>
      <w:r w:rsidRPr="00D06A53">
        <w:rPr>
          <w:rFonts w:cs="Times New Roman"/>
        </w:rPr>
        <w:t>).</w:t>
      </w:r>
    </w:p>
    <w:p w14:paraId="7FCE655E" w14:textId="77777777" w:rsidR="00E42E73" w:rsidRPr="00222D87" w:rsidRDefault="00E42E73" w:rsidP="00E42E73">
      <w:pPr>
        <w:rPr>
          <w:rFonts w:cs="Times New Roman"/>
        </w:rPr>
      </w:pPr>
    </w:p>
    <w:p w14:paraId="2C13CFD2" w14:textId="77777777" w:rsidR="00E42E73" w:rsidRDefault="00E42E73" w:rsidP="00E42E73">
      <w:pPr>
        <w:ind w:firstLine="720"/>
        <w:rPr>
          <w:rFonts w:cs="Times New Roman"/>
          <w:b/>
          <w:u w:val="single"/>
        </w:rPr>
      </w:pPr>
      <w:bookmarkStart w:id="104" w:name="_Toc471484669"/>
      <w:r w:rsidRPr="00222D87">
        <w:rPr>
          <w:rFonts w:cs="Times New Roman"/>
          <w:b/>
          <w:u w:val="single"/>
        </w:rPr>
        <w:t>Fonctionnalités du suivi de l’activité du patient</w:t>
      </w:r>
      <w:bookmarkEnd w:id="104"/>
    </w:p>
    <w:p w14:paraId="04384C62" w14:textId="77777777" w:rsidR="006679CA" w:rsidRPr="00222D87" w:rsidRDefault="006679CA" w:rsidP="00E42E73">
      <w:pPr>
        <w:ind w:firstLine="720"/>
        <w:rPr>
          <w:rFonts w:cs="Times New Roman"/>
          <w:b/>
          <w:u w:val="single"/>
        </w:rPr>
      </w:pPr>
    </w:p>
    <w:tbl>
      <w:tblPr>
        <w:tblStyle w:val="Grilledutableau"/>
        <w:tblpPr w:leftFromText="141" w:rightFromText="141" w:vertAnchor="text" w:horzAnchor="margin" w:tblpY="56"/>
        <w:tblW w:w="9776" w:type="dxa"/>
        <w:tblLook w:val="04A0" w:firstRow="1" w:lastRow="0" w:firstColumn="1" w:lastColumn="0" w:noHBand="0" w:noVBand="1"/>
      </w:tblPr>
      <w:tblGrid>
        <w:gridCol w:w="2405"/>
        <w:gridCol w:w="7371"/>
      </w:tblGrid>
      <w:tr w:rsidR="00E42E73" w:rsidRPr="00D06A53" w14:paraId="36C4422F" w14:textId="77777777" w:rsidTr="00E42E73">
        <w:tc>
          <w:tcPr>
            <w:tcW w:w="9776" w:type="dxa"/>
            <w:gridSpan w:val="2"/>
            <w:shd w:val="clear" w:color="auto" w:fill="F24F4F" w:themeFill="accent1"/>
          </w:tcPr>
          <w:p w14:paraId="0F186AC2"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 xml:space="preserve">Temps passé devant la télévision </w:t>
            </w:r>
          </w:p>
        </w:tc>
      </w:tr>
      <w:tr w:rsidR="00E42E73" w:rsidRPr="00D06A53" w14:paraId="006123C2" w14:textId="77777777" w:rsidTr="00E42E73">
        <w:tc>
          <w:tcPr>
            <w:tcW w:w="2405" w:type="dxa"/>
            <w:shd w:val="clear" w:color="auto" w:fill="D9D9D9" w:themeFill="background1" w:themeFillShade="D9"/>
          </w:tcPr>
          <w:p w14:paraId="222BD746"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06EE55E0" w14:textId="77777777" w:rsidR="00E42E73" w:rsidRPr="00D06A53" w:rsidRDefault="00E42E73" w:rsidP="00E42E73">
            <w:pPr>
              <w:spacing w:line="276" w:lineRule="auto"/>
              <w:rPr>
                <w:rFonts w:cs="Times New Roman"/>
                <w:szCs w:val="24"/>
              </w:rPr>
            </w:pPr>
            <w:r w:rsidRPr="00D06A53">
              <w:rPr>
                <w:rFonts w:cs="Times New Roman"/>
                <w:szCs w:val="24"/>
              </w:rPr>
              <w:t>L’objectif est de pouvoir quantifier le temps passé devant la télévision.</w:t>
            </w:r>
          </w:p>
        </w:tc>
      </w:tr>
      <w:tr w:rsidR="00E42E73" w:rsidRPr="00D06A53" w14:paraId="4BFA9191" w14:textId="77777777" w:rsidTr="00E42E73">
        <w:tc>
          <w:tcPr>
            <w:tcW w:w="2405" w:type="dxa"/>
            <w:shd w:val="clear" w:color="auto" w:fill="D9D9D9" w:themeFill="background1" w:themeFillShade="D9"/>
          </w:tcPr>
          <w:p w14:paraId="29A5717D"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4AFFA21A" w14:textId="77777777" w:rsidR="00E42E73" w:rsidRPr="00D06A53" w:rsidRDefault="00E42E73" w:rsidP="00E42E73">
            <w:pPr>
              <w:spacing w:line="276" w:lineRule="auto"/>
              <w:rPr>
                <w:rFonts w:cs="Times New Roman"/>
                <w:szCs w:val="24"/>
              </w:rPr>
            </w:pPr>
            <w:r w:rsidRPr="00D06A53">
              <w:rPr>
                <w:rFonts w:cs="Times New Roman"/>
                <w:szCs w:val="24"/>
              </w:rPr>
              <w:t>Identifier une utilisation abusive de la télévision.</w:t>
            </w:r>
          </w:p>
        </w:tc>
      </w:tr>
      <w:tr w:rsidR="00E42E73" w:rsidRPr="00D06A53" w14:paraId="0949FD25" w14:textId="77777777" w:rsidTr="00E42E73">
        <w:tc>
          <w:tcPr>
            <w:tcW w:w="2405" w:type="dxa"/>
            <w:shd w:val="clear" w:color="auto" w:fill="D9D9D9" w:themeFill="background1" w:themeFillShade="D9"/>
          </w:tcPr>
          <w:p w14:paraId="66AF4483"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Borders>
              <w:bottom w:val="single" w:sz="4" w:space="0" w:color="auto"/>
            </w:tcBorders>
          </w:tcPr>
          <w:p w14:paraId="6CE43173" w14:textId="77777777" w:rsidR="00E42E73" w:rsidRPr="00D06A53" w:rsidRDefault="00E42E73" w:rsidP="00E42E73">
            <w:pPr>
              <w:spacing w:line="276" w:lineRule="auto"/>
              <w:rPr>
                <w:rFonts w:cs="Times New Roman"/>
                <w:szCs w:val="24"/>
              </w:rPr>
            </w:pPr>
            <w:r w:rsidRPr="00D06A53">
              <w:rPr>
                <w:rFonts w:cs="Times New Roman"/>
                <w:szCs w:val="24"/>
              </w:rPr>
              <w:t>Utilisation d’une prise de courant IP afin de détecter l’allumage de la télévision et de le comptabiliser.</w:t>
            </w:r>
          </w:p>
        </w:tc>
      </w:tr>
      <w:tr w:rsidR="00E42E73" w:rsidRPr="00D06A53" w14:paraId="6BB16A5B" w14:textId="77777777" w:rsidTr="00E42E73">
        <w:tc>
          <w:tcPr>
            <w:tcW w:w="2405" w:type="dxa"/>
            <w:shd w:val="clear" w:color="auto" w:fill="D9D9D9" w:themeFill="background1" w:themeFillShade="D9"/>
          </w:tcPr>
          <w:p w14:paraId="76812B5C"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Borders>
              <w:tl2br w:val="single" w:sz="4" w:space="0" w:color="auto"/>
              <w:tr2bl w:val="single" w:sz="4" w:space="0" w:color="auto"/>
            </w:tcBorders>
          </w:tcPr>
          <w:p w14:paraId="54696E18" w14:textId="77777777" w:rsidR="00E42E73" w:rsidRPr="00D06A53" w:rsidRDefault="00E42E73" w:rsidP="00E42E73">
            <w:pPr>
              <w:spacing w:line="276" w:lineRule="auto"/>
              <w:rPr>
                <w:rFonts w:cs="Times New Roman"/>
                <w:szCs w:val="24"/>
              </w:rPr>
            </w:pPr>
          </w:p>
        </w:tc>
      </w:tr>
      <w:tr w:rsidR="00E42E73" w:rsidRPr="00D06A53" w14:paraId="3B5E4300" w14:textId="77777777" w:rsidTr="00E42E73">
        <w:tc>
          <w:tcPr>
            <w:tcW w:w="2405" w:type="dxa"/>
            <w:shd w:val="clear" w:color="auto" w:fill="D9D9D9" w:themeFill="background1" w:themeFillShade="D9"/>
          </w:tcPr>
          <w:p w14:paraId="104A0485"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029C25AE" w14:textId="77777777" w:rsidR="00E42E73" w:rsidRPr="00D06A53" w:rsidRDefault="00E42E73" w:rsidP="00E42E73">
            <w:pPr>
              <w:spacing w:line="276" w:lineRule="auto"/>
              <w:jc w:val="center"/>
              <w:rPr>
                <w:rFonts w:cs="Times New Roman"/>
                <w:b/>
                <w:szCs w:val="24"/>
              </w:rPr>
            </w:pPr>
            <w:r w:rsidRPr="00D06A53">
              <w:rPr>
                <w:rFonts w:cs="Times New Roman"/>
                <w:b/>
                <w:szCs w:val="24"/>
              </w:rPr>
              <w:t>1</w:t>
            </w:r>
          </w:p>
        </w:tc>
      </w:tr>
    </w:tbl>
    <w:p w14:paraId="2A3D3916" w14:textId="77777777" w:rsidR="00E42E73" w:rsidRPr="00D06A53" w:rsidRDefault="00E42E73" w:rsidP="00E42E73">
      <w:pPr>
        <w:rPr>
          <w:rFonts w:cs="Times New Roman"/>
          <w:szCs w:val="24"/>
        </w:rPr>
      </w:pPr>
    </w:p>
    <w:tbl>
      <w:tblPr>
        <w:tblStyle w:val="Grilledutableau"/>
        <w:tblpPr w:leftFromText="141" w:rightFromText="141" w:vertAnchor="text" w:horzAnchor="margin" w:tblpY="234"/>
        <w:tblW w:w="9776" w:type="dxa"/>
        <w:tblLook w:val="04A0" w:firstRow="1" w:lastRow="0" w:firstColumn="1" w:lastColumn="0" w:noHBand="0" w:noVBand="1"/>
      </w:tblPr>
      <w:tblGrid>
        <w:gridCol w:w="2405"/>
        <w:gridCol w:w="7371"/>
      </w:tblGrid>
      <w:tr w:rsidR="00E42E73" w:rsidRPr="00D06A53" w14:paraId="360B98F4" w14:textId="77777777" w:rsidTr="00E42E73">
        <w:tc>
          <w:tcPr>
            <w:tcW w:w="9776" w:type="dxa"/>
            <w:gridSpan w:val="2"/>
            <w:shd w:val="clear" w:color="auto" w:fill="F24F4F" w:themeFill="accent1"/>
          </w:tcPr>
          <w:p w14:paraId="09C3C28F"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Présence du patient dans les différentes parties de la pièce</w:t>
            </w:r>
          </w:p>
        </w:tc>
      </w:tr>
      <w:tr w:rsidR="00E42E73" w:rsidRPr="00D06A53" w14:paraId="3FD5160A" w14:textId="77777777" w:rsidTr="00E42E73">
        <w:tc>
          <w:tcPr>
            <w:tcW w:w="2405" w:type="dxa"/>
            <w:shd w:val="clear" w:color="auto" w:fill="D9D9D9" w:themeFill="background1" w:themeFillShade="D9"/>
          </w:tcPr>
          <w:p w14:paraId="75F79A89"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36F06811" w14:textId="77777777" w:rsidR="00E42E73" w:rsidRPr="00D06A53" w:rsidRDefault="00E42E73" w:rsidP="00E42E73">
            <w:pPr>
              <w:spacing w:line="276" w:lineRule="auto"/>
              <w:rPr>
                <w:rFonts w:cs="Times New Roman"/>
                <w:szCs w:val="24"/>
              </w:rPr>
            </w:pPr>
            <w:r w:rsidRPr="00D06A53">
              <w:rPr>
                <w:rFonts w:cs="Times New Roman"/>
                <w:szCs w:val="24"/>
              </w:rPr>
              <w:t>Être capable de connaître le temps passé dans chaque partie de la pièce afin de mieux comprendre son utilisation de la pièce.</w:t>
            </w:r>
          </w:p>
        </w:tc>
      </w:tr>
      <w:tr w:rsidR="00E42E73" w:rsidRPr="00D06A53" w14:paraId="1F3200DF" w14:textId="77777777" w:rsidTr="00E42E73">
        <w:tc>
          <w:tcPr>
            <w:tcW w:w="2405" w:type="dxa"/>
            <w:shd w:val="clear" w:color="auto" w:fill="D9D9D9" w:themeFill="background1" w:themeFillShade="D9"/>
          </w:tcPr>
          <w:p w14:paraId="6CBB4A82"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68264500" w14:textId="77777777" w:rsidR="00E42E73" w:rsidRPr="00D06A53" w:rsidRDefault="00E42E73" w:rsidP="00E42E73">
            <w:pPr>
              <w:spacing w:line="276" w:lineRule="auto"/>
              <w:rPr>
                <w:rFonts w:cs="Times New Roman"/>
                <w:szCs w:val="24"/>
              </w:rPr>
            </w:pPr>
            <w:r w:rsidRPr="00D06A53">
              <w:rPr>
                <w:rFonts w:cs="Times New Roman"/>
                <w:szCs w:val="24"/>
              </w:rPr>
              <w:t>Vérifier une certaine mobilité / présence minimum au lit.</w:t>
            </w:r>
          </w:p>
        </w:tc>
      </w:tr>
      <w:tr w:rsidR="00E42E73" w:rsidRPr="00D06A53" w14:paraId="38A8DFB6" w14:textId="77777777" w:rsidTr="00E42E73">
        <w:tc>
          <w:tcPr>
            <w:tcW w:w="2405" w:type="dxa"/>
            <w:shd w:val="clear" w:color="auto" w:fill="D9D9D9" w:themeFill="background1" w:themeFillShade="D9"/>
          </w:tcPr>
          <w:p w14:paraId="5C5825C1"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Pr>
          <w:p w14:paraId="3CAD468A" w14:textId="77777777" w:rsidR="00E42E73" w:rsidRPr="00D06A53" w:rsidRDefault="00E42E73" w:rsidP="00B36DEA">
            <w:pPr>
              <w:pStyle w:val="Paragraphedeliste"/>
              <w:numPr>
                <w:ilvl w:val="0"/>
                <w:numId w:val="7"/>
              </w:numPr>
              <w:spacing w:line="276" w:lineRule="auto"/>
              <w:rPr>
                <w:rFonts w:cs="Times New Roman"/>
                <w:szCs w:val="24"/>
              </w:rPr>
            </w:pPr>
            <w:r w:rsidRPr="00D06A53">
              <w:rPr>
                <w:rFonts w:cs="Times New Roman"/>
                <w:szCs w:val="24"/>
              </w:rPr>
              <w:t>Définir les limites spatiales de chaque partie de la pièce.</w:t>
            </w:r>
          </w:p>
          <w:p w14:paraId="5E77E569" w14:textId="77777777" w:rsidR="00E42E73" w:rsidRPr="00D06A53" w:rsidRDefault="00E42E73" w:rsidP="00B36DEA">
            <w:pPr>
              <w:pStyle w:val="Paragraphedeliste"/>
              <w:numPr>
                <w:ilvl w:val="0"/>
                <w:numId w:val="7"/>
              </w:numPr>
              <w:spacing w:line="276" w:lineRule="auto"/>
              <w:rPr>
                <w:rFonts w:cs="Times New Roman"/>
                <w:szCs w:val="24"/>
              </w:rPr>
            </w:pPr>
            <w:r w:rsidRPr="00D06A53">
              <w:rPr>
                <w:rFonts w:cs="Times New Roman"/>
                <w:szCs w:val="24"/>
              </w:rPr>
              <w:t>Récupération de la position du patient.</w:t>
            </w:r>
          </w:p>
        </w:tc>
      </w:tr>
      <w:tr w:rsidR="00E42E73" w:rsidRPr="00D06A53" w14:paraId="5F01616F" w14:textId="77777777" w:rsidTr="00E42E73">
        <w:tc>
          <w:tcPr>
            <w:tcW w:w="2405" w:type="dxa"/>
            <w:shd w:val="clear" w:color="auto" w:fill="D9D9D9" w:themeFill="background1" w:themeFillShade="D9"/>
          </w:tcPr>
          <w:p w14:paraId="419B188B"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Pr>
          <w:p w14:paraId="760954A6" w14:textId="77777777" w:rsidR="00E42E73" w:rsidRPr="00D06A53" w:rsidRDefault="00E42E73" w:rsidP="00E42E73">
            <w:pPr>
              <w:spacing w:line="276" w:lineRule="auto"/>
              <w:rPr>
                <w:rFonts w:cs="Times New Roman"/>
                <w:szCs w:val="24"/>
              </w:rPr>
            </w:pPr>
            <w:r w:rsidRPr="00D06A53">
              <w:rPr>
                <w:rFonts w:cs="Times New Roman"/>
                <w:szCs w:val="24"/>
              </w:rPr>
              <w:t>Une seule personne présente dans la pièce.</w:t>
            </w:r>
          </w:p>
        </w:tc>
      </w:tr>
      <w:tr w:rsidR="00E42E73" w:rsidRPr="00D06A53" w14:paraId="0C33BD9C" w14:textId="77777777" w:rsidTr="00E42E73">
        <w:tc>
          <w:tcPr>
            <w:tcW w:w="2405" w:type="dxa"/>
            <w:shd w:val="clear" w:color="auto" w:fill="D9D9D9" w:themeFill="background1" w:themeFillShade="D9"/>
          </w:tcPr>
          <w:p w14:paraId="5303C65A"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52DD3B2B" w14:textId="77777777" w:rsidR="00E42E73" w:rsidRPr="00D06A53" w:rsidRDefault="00E42E73" w:rsidP="00E42E73">
            <w:pPr>
              <w:spacing w:line="276" w:lineRule="auto"/>
              <w:jc w:val="center"/>
              <w:rPr>
                <w:rFonts w:cs="Times New Roman"/>
                <w:b/>
                <w:szCs w:val="24"/>
              </w:rPr>
            </w:pPr>
            <w:r w:rsidRPr="00D06A53">
              <w:rPr>
                <w:rFonts w:cs="Times New Roman"/>
                <w:b/>
                <w:szCs w:val="24"/>
              </w:rPr>
              <w:t>2</w:t>
            </w:r>
          </w:p>
        </w:tc>
      </w:tr>
    </w:tbl>
    <w:p w14:paraId="37FDCD1C" w14:textId="77777777" w:rsidR="00E42E73" w:rsidRPr="00D06A53" w:rsidRDefault="00E42E73" w:rsidP="00E42E73">
      <w:pPr>
        <w:rPr>
          <w:rFonts w:cs="Times New Roman"/>
        </w:rPr>
      </w:pPr>
    </w:p>
    <w:tbl>
      <w:tblPr>
        <w:tblStyle w:val="Grilledutableau"/>
        <w:tblW w:w="9776" w:type="dxa"/>
        <w:tblLook w:val="04A0" w:firstRow="1" w:lastRow="0" w:firstColumn="1" w:lastColumn="0" w:noHBand="0" w:noVBand="1"/>
      </w:tblPr>
      <w:tblGrid>
        <w:gridCol w:w="2405"/>
        <w:gridCol w:w="7371"/>
      </w:tblGrid>
      <w:tr w:rsidR="00E42E73" w:rsidRPr="00D06A53" w14:paraId="3EA3386C" w14:textId="77777777" w:rsidTr="00E42E73">
        <w:tc>
          <w:tcPr>
            <w:tcW w:w="9776" w:type="dxa"/>
            <w:gridSpan w:val="2"/>
            <w:shd w:val="clear" w:color="auto" w:fill="F24F4F" w:themeFill="accent1"/>
          </w:tcPr>
          <w:p w14:paraId="1EB270EF"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 xml:space="preserve"> Evolution du bruit sonore</w:t>
            </w:r>
            <w:r w:rsidRPr="00D06A53">
              <w:rPr>
                <w:rFonts w:cs="Times New Roman"/>
                <w:b/>
                <w:color w:val="FFFFFF" w:themeColor="background1"/>
                <w:szCs w:val="24"/>
              </w:rPr>
              <w:tab/>
            </w:r>
          </w:p>
        </w:tc>
      </w:tr>
      <w:tr w:rsidR="00E42E73" w:rsidRPr="00D06A53" w14:paraId="7D15A441" w14:textId="77777777" w:rsidTr="00E42E73">
        <w:tc>
          <w:tcPr>
            <w:tcW w:w="2405" w:type="dxa"/>
            <w:shd w:val="clear" w:color="auto" w:fill="D9D9D9" w:themeFill="background1" w:themeFillShade="D9"/>
          </w:tcPr>
          <w:p w14:paraId="16B85889"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39293651" w14:textId="77777777" w:rsidR="00E42E73" w:rsidRPr="00D06A53" w:rsidRDefault="00E42E73" w:rsidP="00E42E73">
            <w:pPr>
              <w:spacing w:line="276" w:lineRule="auto"/>
              <w:rPr>
                <w:rFonts w:cs="Times New Roman"/>
                <w:szCs w:val="24"/>
              </w:rPr>
            </w:pPr>
            <w:r w:rsidRPr="00D06A53">
              <w:rPr>
                <w:rFonts w:cs="Times New Roman"/>
                <w:szCs w:val="24"/>
              </w:rPr>
              <w:t>Evaluer dans le temps le bruit global de la pièce (en dB).</w:t>
            </w:r>
          </w:p>
        </w:tc>
      </w:tr>
      <w:tr w:rsidR="00E42E73" w:rsidRPr="00D06A53" w14:paraId="5DBDBC00" w14:textId="77777777" w:rsidTr="00E42E73">
        <w:tc>
          <w:tcPr>
            <w:tcW w:w="2405" w:type="dxa"/>
            <w:shd w:val="clear" w:color="auto" w:fill="D9D9D9" w:themeFill="background1" w:themeFillShade="D9"/>
          </w:tcPr>
          <w:p w14:paraId="424B41DB"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5C2A4C4B" w14:textId="686A5EA0" w:rsidR="00E42E73" w:rsidRPr="00D06A53" w:rsidRDefault="00E42E73" w:rsidP="00476BA8">
            <w:pPr>
              <w:spacing w:line="276" w:lineRule="auto"/>
              <w:rPr>
                <w:rFonts w:cs="Times New Roman"/>
                <w:szCs w:val="24"/>
              </w:rPr>
            </w:pPr>
            <w:r w:rsidRPr="00D06A53">
              <w:rPr>
                <w:rFonts w:cs="Times New Roman"/>
                <w:szCs w:val="24"/>
              </w:rPr>
              <w:t>Détecter une anomalie sonore (volume trop important, horaires inhabituels).</w:t>
            </w:r>
          </w:p>
        </w:tc>
      </w:tr>
      <w:tr w:rsidR="00E42E73" w:rsidRPr="00D06A53" w14:paraId="0A66332A" w14:textId="77777777" w:rsidTr="00E42E73">
        <w:tc>
          <w:tcPr>
            <w:tcW w:w="2405" w:type="dxa"/>
            <w:shd w:val="clear" w:color="auto" w:fill="D9D9D9" w:themeFill="background1" w:themeFillShade="D9"/>
          </w:tcPr>
          <w:p w14:paraId="52E23546"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Borders>
              <w:bottom w:val="single" w:sz="4" w:space="0" w:color="auto"/>
            </w:tcBorders>
          </w:tcPr>
          <w:p w14:paraId="4B22A023" w14:textId="77777777" w:rsidR="00E42E73" w:rsidRPr="00D06A53" w:rsidRDefault="00E42E73" w:rsidP="00E42E73">
            <w:pPr>
              <w:spacing w:line="276" w:lineRule="auto"/>
              <w:rPr>
                <w:rFonts w:cs="Times New Roman"/>
                <w:szCs w:val="24"/>
              </w:rPr>
            </w:pPr>
            <w:r w:rsidRPr="00D06A53">
              <w:rPr>
                <w:rFonts w:cs="Times New Roman"/>
                <w:szCs w:val="24"/>
              </w:rPr>
              <w:t>Récupération des niveaux des micros présents dans la pièce.</w:t>
            </w:r>
          </w:p>
        </w:tc>
      </w:tr>
      <w:tr w:rsidR="00E42E73" w:rsidRPr="00D06A53" w14:paraId="3DEEB7C6" w14:textId="77777777" w:rsidTr="00E42E73">
        <w:tc>
          <w:tcPr>
            <w:tcW w:w="2405" w:type="dxa"/>
            <w:shd w:val="clear" w:color="auto" w:fill="D9D9D9" w:themeFill="background1" w:themeFillShade="D9"/>
          </w:tcPr>
          <w:p w14:paraId="0DC57A93"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Borders>
              <w:tl2br w:val="single" w:sz="4" w:space="0" w:color="auto"/>
              <w:tr2bl w:val="single" w:sz="4" w:space="0" w:color="auto"/>
            </w:tcBorders>
          </w:tcPr>
          <w:p w14:paraId="6BFC023C" w14:textId="77777777" w:rsidR="00E42E73" w:rsidRPr="00D06A53" w:rsidRDefault="00E42E73" w:rsidP="00E42E73">
            <w:pPr>
              <w:spacing w:line="276" w:lineRule="auto"/>
              <w:rPr>
                <w:rFonts w:cs="Times New Roman"/>
                <w:szCs w:val="24"/>
              </w:rPr>
            </w:pPr>
          </w:p>
        </w:tc>
      </w:tr>
      <w:tr w:rsidR="00E42E73" w:rsidRPr="00D06A53" w14:paraId="29B1E2FE" w14:textId="77777777" w:rsidTr="00E42E73">
        <w:tc>
          <w:tcPr>
            <w:tcW w:w="2405" w:type="dxa"/>
            <w:shd w:val="clear" w:color="auto" w:fill="D9D9D9" w:themeFill="background1" w:themeFillShade="D9"/>
          </w:tcPr>
          <w:p w14:paraId="0A0D0A10"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3147C734" w14:textId="77777777" w:rsidR="00E42E73" w:rsidRPr="00D06A53" w:rsidRDefault="00E42E73" w:rsidP="00E42E73">
            <w:pPr>
              <w:spacing w:line="276" w:lineRule="auto"/>
              <w:jc w:val="center"/>
              <w:rPr>
                <w:rFonts w:cs="Times New Roman"/>
                <w:b/>
                <w:szCs w:val="24"/>
              </w:rPr>
            </w:pPr>
            <w:r w:rsidRPr="00D06A53">
              <w:rPr>
                <w:rFonts w:cs="Times New Roman"/>
                <w:b/>
                <w:szCs w:val="24"/>
              </w:rPr>
              <w:t>3</w:t>
            </w:r>
          </w:p>
        </w:tc>
      </w:tr>
    </w:tbl>
    <w:p w14:paraId="285E0098" w14:textId="77777777" w:rsidR="00E42E73" w:rsidRPr="00D06A53" w:rsidRDefault="00E42E73" w:rsidP="00E42E73">
      <w:pPr>
        <w:rPr>
          <w:rFonts w:cs="Times New Roman"/>
        </w:rPr>
      </w:pPr>
    </w:p>
    <w:tbl>
      <w:tblPr>
        <w:tblStyle w:val="Grilledutableau"/>
        <w:tblW w:w="9776" w:type="dxa"/>
        <w:tblLook w:val="04A0" w:firstRow="1" w:lastRow="0" w:firstColumn="1" w:lastColumn="0" w:noHBand="0" w:noVBand="1"/>
      </w:tblPr>
      <w:tblGrid>
        <w:gridCol w:w="2405"/>
        <w:gridCol w:w="7371"/>
      </w:tblGrid>
      <w:tr w:rsidR="00E42E73" w:rsidRPr="00D06A53" w14:paraId="5464BFC8" w14:textId="77777777" w:rsidTr="00E42E73">
        <w:tc>
          <w:tcPr>
            <w:tcW w:w="9776" w:type="dxa"/>
            <w:gridSpan w:val="2"/>
            <w:shd w:val="clear" w:color="auto" w:fill="F24F4F" w:themeFill="accent1"/>
          </w:tcPr>
          <w:p w14:paraId="39498449"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lastRenderedPageBreak/>
              <w:t>Temps debout / non debout</w:t>
            </w:r>
          </w:p>
        </w:tc>
      </w:tr>
      <w:tr w:rsidR="00E42E73" w:rsidRPr="00D06A53" w14:paraId="255AC740" w14:textId="77777777" w:rsidTr="00E42E73">
        <w:tc>
          <w:tcPr>
            <w:tcW w:w="2405" w:type="dxa"/>
            <w:shd w:val="clear" w:color="auto" w:fill="D9D9D9" w:themeFill="background1" w:themeFillShade="D9"/>
          </w:tcPr>
          <w:p w14:paraId="381E3EA3"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7B55CB07" w14:textId="77777777" w:rsidR="00E42E73" w:rsidRPr="00D06A53" w:rsidRDefault="00E42E73" w:rsidP="00E42E73">
            <w:pPr>
              <w:spacing w:line="276" w:lineRule="auto"/>
              <w:rPr>
                <w:rFonts w:cs="Times New Roman"/>
                <w:szCs w:val="24"/>
              </w:rPr>
            </w:pPr>
            <w:r w:rsidRPr="00D06A53">
              <w:rPr>
                <w:rFonts w:cs="Times New Roman"/>
                <w:szCs w:val="24"/>
              </w:rPr>
              <w:t>Comptabiliser le temps debout/non debout du patient.</w:t>
            </w:r>
          </w:p>
        </w:tc>
      </w:tr>
      <w:tr w:rsidR="00E42E73" w:rsidRPr="00D06A53" w14:paraId="0AF10C0F" w14:textId="77777777" w:rsidTr="00E42E73">
        <w:tc>
          <w:tcPr>
            <w:tcW w:w="2405" w:type="dxa"/>
            <w:shd w:val="clear" w:color="auto" w:fill="D9D9D9" w:themeFill="background1" w:themeFillShade="D9"/>
          </w:tcPr>
          <w:p w14:paraId="269AB7E5"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188D9746" w14:textId="53C11CC2" w:rsidR="00E42E73" w:rsidRPr="00D06A53" w:rsidRDefault="00476BA8" w:rsidP="00E42E73">
            <w:pPr>
              <w:spacing w:line="276" w:lineRule="auto"/>
              <w:rPr>
                <w:rFonts w:cs="Times New Roman"/>
                <w:szCs w:val="24"/>
              </w:rPr>
            </w:pPr>
            <w:r>
              <w:rPr>
                <w:rFonts w:cs="Times New Roman"/>
                <w:szCs w:val="24"/>
              </w:rPr>
              <w:t>Contrô</w:t>
            </w:r>
            <w:r w:rsidR="00E42E73" w:rsidRPr="00D06A53">
              <w:rPr>
                <w:rFonts w:cs="Times New Roman"/>
                <w:szCs w:val="24"/>
              </w:rPr>
              <w:t>ler la mobilité du patient (trop ou pas assez importante).</w:t>
            </w:r>
          </w:p>
        </w:tc>
      </w:tr>
      <w:tr w:rsidR="00E42E73" w:rsidRPr="00D06A53" w14:paraId="1500578A" w14:textId="77777777" w:rsidTr="00E42E73">
        <w:tc>
          <w:tcPr>
            <w:tcW w:w="2405" w:type="dxa"/>
            <w:shd w:val="clear" w:color="auto" w:fill="D9D9D9" w:themeFill="background1" w:themeFillShade="D9"/>
          </w:tcPr>
          <w:p w14:paraId="5C6854B1"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Borders>
              <w:bottom w:val="single" w:sz="4" w:space="0" w:color="auto"/>
            </w:tcBorders>
          </w:tcPr>
          <w:p w14:paraId="298601D0" w14:textId="77777777" w:rsidR="00E42E73" w:rsidRPr="00D06A53" w:rsidRDefault="00E42E73" w:rsidP="00E42E73">
            <w:pPr>
              <w:spacing w:line="276" w:lineRule="auto"/>
              <w:rPr>
                <w:rFonts w:cs="Times New Roman"/>
                <w:szCs w:val="24"/>
              </w:rPr>
            </w:pPr>
            <w:r w:rsidRPr="00D06A53">
              <w:rPr>
                <w:rFonts w:cs="Times New Roman"/>
                <w:szCs w:val="24"/>
              </w:rPr>
              <w:t>Détection de la position debout de la personne.</w:t>
            </w:r>
          </w:p>
        </w:tc>
      </w:tr>
      <w:tr w:rsidR="00E42E73" w:rsidRPr="00D06A53" w14:paraId="1CBB3237" w14:textId="77777777" w:rsidTr="00E42E73">
        <w:tc>
          <w:tcPr>
            <w:tcW w:w="2405" w:type="dxa"/>
            <w:shd w:val="clear" w:color="auto" w:fill="D9D9D9" w:themeFill="background1" w:themeFillShade="D9"/>
          </w:tcPr>
          <w:p w14:paraId="492B0DD8"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Borders>
              <w:tl2br w:val="single" w:sz="4" w:space="0" w:color="auto"/>
              <w:tr2bl w:val="single" w:sz="4" w:space="0" w:color="auto"/>
            </w:tcBorders>
          </w:tcPr>
          <w:p w14:paraId="13BEE09A" w14:textId="77777777" w:rsidR="00E42E73" w:rsidRPr="00D06A53" w:rsidRDefault="00E42E73" w:rsidP="00E42E73">
            <w:pPr>
              <w:spacing w:line="276" w:lineRule="auto"/>
              <w:rPr>
                <w:rFonts w:cs="Times New Roman"/>
                <w:szCs w:val="24"/>
              </w:rPr>
            </w:pPr>
          </w:p>
        </w:tc>
      </w:tr>
      <w:tr w:rsidR="00E42E73" w:rsidRPr="00D06A53" w14:paraId="05927DE9" w14:textId="77777777" w:rsidTr="00E42E73">
        <w:tc>
          <w:tcPr>
            <w:tcW w:w="2405" w:type="dxa"/>
            <w:shd w:val="clear" w:color="auto" w:fill="D9D9D9" w:themeFill="background1" w:themeFillShade="D9"/>
          </w:tcPr>
          <w:p w14:paraId="54821948"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1E10CCEE" w14:textId="77777777" w:rsidR="00E42E73" w:rsidRPr="00D06A53" w:rsidRDefault="00E42E73" w:rsidP="00E42E73">
            <w:pPr>
              <w:spacing w:line="276" w:lineRule="auto"/>
              <w:jc w:val="center"/>
              <w:rPr>
                <w:rFonts w:cs="Times New Roman"/>
                <w:b/>
                <w:szCs w:val="24"/>
              </w:rPr>
            </w:pPr>
            <w:r w:rsidRPr="00D06A53">
              <w:rPr>
                <w:rFonts w:cs="Times New Roman"/>
                <w:b/>
                <w:szCs w:val="24"/>
              </w:rPr>
              <w:t>4</w:t>
            </w:r>
          </w:p>
        </w:tc>
      </w:tr>
    </w:tbl>
    <w:p w14:paraId="50E9B809" w14:textId="77777777" w:rsidR="00E42E73" w:rsidRDefault="00E42E73" w:rsidP="00E42E73">
      <w:pPr>
        <w:rPr>
          <w:rFonts w:cs="Times New Roman"/>
        </w:rPr>
      </w:pPr>
    </w:p>
    <w:p w14:paraId="31460231" w14:textId="77777777" w:rsidR="00E42E73" w:rsidRPr="00D06A53" w:rsidRDefault="00E42E73" w:rsidP="00E42E73">
      <w:pPr>
        <w:rPr>
          <w:rFonts w:cs="Times New Roman"/>
        </w:rPr>
      </w:pPr>
      <w:r w:rsidRPr="00D06A53">
        <w:rPr>
          <w:rFonts w:cs="Times New Roman"/>
        </w:rPr>
        <w:t>Des améliorations sont déjà envisagées, et seront réalisées en fonction de l’avancement du projet :</w:t>
      </w:r>
    </w:p>
    <w:p w14:paraId="65CEF23B" w14:textId="77777777" w:rsidR="00E42E73" w:rsidRPr="00D06A53" w:rsidRDefault="00E42E73" w:rsidP="00E42E73">
      <w:pPr>
        <w:rPr>
          <w:rFonts w:cs="Times New Roman"/>
        </w:rPr>
      </w:pPr>
    </w:p>
    <w:tbl>
      <w:tblPr>
        <w:tblStyle w:val="Grilledutableau"/>
        <w:tblpPr w:leftFromText="141" w:rightFromText="141" w:vertAnchor="text" w:horzAnchor="margin" w:tblpY="56"/>
        <w:tblW w:w="9776" w:type="dxa"/>
        <w:tblLook w:val="04A0" w:firstRow="1" w:lastRow="0" w:firstColumn="1" w:lastColumn="0" w:noHBand="0" w:noVBand="1"/>
      </w:tblPr>
      <w:tblGrid>
        <w:gridCol w:w="2405"/>
        <w:gridCol w:w="7371"/>
      </w:tblGrid>
      <w:tr w:rsidR="00E42E73" w:rsidRPr="00D06A53" w14:paraId="74D40B04" w14:textId="77777777" w:rsidTr="00E42E73">
        <w:tc>
          <w:tcPr>
            <w:tcW w:w="9776" w:type="dxa"/>
            <w:gridSpan w:val="2"/>
            <w:shd w:val="clear" w:color="auto" w:fill="F24F4F" w:themeFill="accent1"/>
          </w:tcPr>
          <w:p w14:paraId="4F2FB8DE"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Evolution du bruit sonore  / Présence du patient dans les différentes parties de la pièce</w:t>
            </w:r>
          </w:p>
        </w:tc>
      </w:tr>
      <w:tr w:rsidR="00E42E73" w:rsidRPr="00D06A53" w14:paraId="43978B9A" w14:textId="77777777" w:rsidTr="00E42E73">
        <w:tc>
          <w:tcPr>
            <w:tcW w:w="2405" w:type="dxa"/>
            <w:shd w:val="clear" w:color="auto" w:fill="D9D9D9" w:themeFill="background1" w:themeFillShade="D9"/>
          </w:tcPr>
          <w:p w14:paraId="05B787A7" w14:textId="77777777" w:rsidR="00E42E73" w:rsidRPr="00D06A53" w:rsidRDefault="00E42E73" w:rsidP="00E42E73">
            <w:pPr>
              <w:spacing w:line="276" w:lineRule="auto"/>
              <w:rPr>
                <w:rFonts w:cs="Times New Roman"/>
                <w:szCs w:val="24"/>
              </w:rPr>
            </w:pPr>
            <w:r w:rsidRPr="00D06A53">
              <w:rPr>
                <w:rFonts w:cs="Times New Roman"/>
                <w:szCs w:val="24"/>
              </w:rPr>
              <w:t>Amélioration</w:t>
            </w:r>
          </w:p>
        </w:tc>
        <w:tc>
          <w:tcPr>
            <w:tcW w:w="7371" w:type="dxa"/>
          </w:tcPr>
          <w:p w14:paraId="6CDBB40F" w14:textId="77777777" w:rsidR="00E42E73" w:rsidRPr="00D06A53" w:rsidRDefault="00E42E73" w:rsidP="00E42E73">
            <w:pPr>
              <w:spacing w:line="276" w:lineRule="auto"/>
              <w:rPr>
                <w:rFonts w:cs="Times New Roman"/>
                <w:szCs w:val="24"/>
              </w:rPr>
            </w:pPr>
            <w:r w:rsidRPr="00D06A53">
              <w:rPr>
                <w:rFonts w:cs="Times New Roman"/>
                <w:szCs w:val="24"/>
              </w:rPr>
              <w:t>Système d’alertes en cas d’anomalie avec paramétrage des seuils.</w:t>
            </w:r>
          </w:p>
        </w:tc>
      </w:tr>
    </w:tbl>
    <w:p w14:paraId="27D35901" w14:textId="77777777" w:rsidR="00E42E73" w:rsidRDefault="00E42E73" w:rsidP="00E42E73">
      <w:bookmarkStart w:id="105" w:name="_Toc471484670"/>
    </w:p>
    <w:tbl>
      <w:tblPr>
        <w:tblStyle w:val="Grilledutableau"/>
        <w:tblpPr w:leftFromText="141" w:rightFromText="141" w:vertAnchor="text" w:horzAnchor="margin" w:tblpY="241"/>
        <w:tblW w:w="9776" w:type="dxa"/>
        <w:tblLook w:val="04A0" w:firstRow="1" w:lastRow="0" w:firstColumn="1" w:lastColumn="0" w:noHBand="0" w:noVBand="1"/>
      </w:tblPr>
      <w:tblGrid>
        <w:gridCol w:w="2405"/>
        <w:gridCol w:w="7371"/>
      </w:tblGrid>
      <w:tr w:rsidR="00E42E73" w:rsidRPr="00D06A53" w14:paraId="107F288F" w14:textId="77777777" w:rsidTr="00E42E73">
        <w:tc>
          <w:tcPr>
            <w:tcW w:w="9776" w:type="dxa"/>
            <w:gridSpan w:val="2"/>
            <w:shd w:val="clear" w:color="auto" w:fill="F24F4F" w:themeFill="accent1"/>
          </w:tcPr>
          <w:p w14:paraId="720A4ED5"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Temps passé devant la télévision  /  Présence du patient dans les différentes parties de la pièce</w:t>
            </w:r>
          </w:p>
        </w:tc>
      </w:tr>
      <w:tr w:rsidR="00E42E73" w:rsidRPr="00D06A53" w14:paraId="3E6AB1AD" w14:textId="77777777" w:rsidTr="00E42E73">
        <w:tc>
          <w:tcPr>
            <w:tcW w:w="2405" w:type="dxa"/>
            <w:shd w:val="clear" w:color="auto" w:fill="D9D9D9" w:themeFill="background1" w:themeFillShade="D9"/>
          </w:tcPr>
          <w:p w14:paraId="7943AE11" w14:textId="77777777" w:rsidR="00E42E73" w:rsidRPr="00D06A53" w:rsidRDefault="00E42E73" w:rsidP="00E42E73">
            <w:pPr>
              <w:spacing w:line="276" w:lineRule="auto"/>
              <w:rPr>
                <w:rFonts w:cs="Times New Roman"/>
                <w:szCs w:val="24"/>
              </w:rPr>
            </w:pPr>
            <w:r w:rsidRPr="00D06A53">
              <w:rPr>
                <w:rFonts w:cs="Times New Roman"/>
                <w:szCs w:val="24"/>
              </w:rPr>
              <w:t>Amélioration</w:t>
            </w:r>
          </w:p>
        </w:tc>
        <w:tc>
          <w:tcPr>
            <w:tcW w:w="7371" w:type="dxa"/>
          </w:tcPr>
          <w:p w14:paraId="3479C441" w14:textId="77777777" w:rsidR="00E42E73" w:rsidRPr="00D06A53" w:rsidRDefault="00E42E73" w:rsidP="00E42E73">
            <w:pPr>
              <w:spacing w:line="276" w:lineRule="auto"/>
              <w:rPr>
                <w:rFonts w:cs="Times New Roman"/>
                <w:szCs w:val="24"/>
              </w:rPr>
            </w:pPr>
            <w:r w:rsidRPr="00D06A53">
              <w:rPr>
                <w:rFonts w:cs="Times New Roman"/>
                <w:szCs w:val="24"/>
              </w:rPr>
              <w:t>Faire le lien entre les deux fonctionnalités pour savoir où se trouve le patient lorsque la télévision est allumée.</w:t>
            </w:r>
          </w:p>
        </w:tc>
      </w:tr>
    </w:tbl>
    <w:p w14:paraId="1E2F1F4E" w14:textId="77777777" w:rsidR="00E42E73" w:rsidRPr="00222D87" w:rsidRDefault="00E42E73" w:rsidP="00E42E73">
      <w:pPr>
        <w:rPr>
          <w:rFonts w:cs="Times New Roman"/>
          <w:b/>
          <w:sz w:val="28"/>
          <w:u w:val="single"/>
        </w:rPr>
      </w:pPr>
    </w:p>
    <w:p w14:paraId="10D0A491" w14:textId="77777777" w:rsidR="00E42E73" w:rsidRPr="00222D87" w:rsidRDefault="00E42E73" w:rsidP="00E42E73">
      <w:pPr>
        <w:ind w:firstLine="720"/>
        <w:rPr>
          <w:rFonts w:cs="Times New Roman"/>
          <w:b/>
          <w:u w:val="single"/>
        </w:rPr>
      </w:pPr>
      <w:r w:rsidRPr="00222D87">
        <w:rPr>
          <w:rFonts w:cs="Times New Roman"/>
          <w:b/>
          <w:u w:val="single"/>
        </w:rPr>
        <w:t>Interface web du monitoring d’activité</w:t>
      </w:r>
      <w:bookmarkEnd w:id="105"/>
    </w:p>
    <w:p w14:paraId="2F460F1E" w14:textId="77777777" w:rsidR="00E42E73" w:rsidRPr="00222D87" w:rsidRDefault="00E42E73" w:rsidP="00E42E73">
      <w:pPr>
        <w:ind w:firstLine="720"/>
        <w:rPr>
          <w:rFonts w:cs="Times New Roman"/>
          <w:b/>
          <w:sz w:val="28"/>
          <w:u w:val="single"/>
        </w:rPr>
      </w:pPr>
    </w:p>
    <w:tbl>
      <w:tblPr>
        <w:tblStyle w:val="Grilledutableau"/>
        <w:tblW w:w="9776" w:type="dxa"/>
        <w:tblLook w:val="04A0" w:firstRow="1" w:lastRow="0" w:firstColumn="1" w:lastColumn="0" w:noHBand="0" w:noVBand="1"/>
      </w:tblPr>
      <w:tblGrid>
        <w:gridCol w:w="2405"/>
        <w:gridCol w:w="7371"/>
      </w:tblGrid>
      <w:tr w:rsidR="00E42E73" w:rsidRPr="00D06A53" w14:paraId="07119795" w14:textId="77777777" w:rsidTr="00E42E73">
        <w:tc>
          <w:tcPr>
            <w:tcW w:w="9776" w:type="dxa"/>
            <w:gridSpan w:val="2"/>
            <w:shd w:val="clear" w:color="auto" w:fill="F24F4F" w:themeFill="accent1"/>
          </w:tcPr>
          <w:p w14:paraId="2DBEAD78"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Visualisation des différentes données, graphes.</w:t>
            </w:r>
          </w:p>
        </w:tc>
      </w:tr>
      <w:tr w:rsidR="00E42E73" w:rsidRPr="00D06A53" w14:paraId="555DCDEC" w14:textId="77777777" w:rsidTr="00E42E73">
        <w:tc>
          <w:tcPr>
            <w:tcW w:w="2405" w:type="dxa"/>
            <w:shd w:val="clear" w:color="auto" w:fill="D9D9D9" w:themeFill="background1" w:themeFillShade="D9"/>
          </w:tcPr>
          <w:p w14:paraId="48F0F171"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5E6B4C5F" w14:textId="77777777" w:rsidR="00E42E73" w:rsidRPr="00D06A53" w:rsidRDefault="00E42E73" w:rsidP="00E42E73">
            <w:pPr>
              <w:spacing w:line="276" w:lineRule="auto"/>
              <w:rPr>
                <w:rFonts w:cs="Times New Roman"/>
                <w:szCs w:val="24"/>
              </w:rPr>
            </w:pPr>
            <w:r w:rsidRPr="00D06A53">
              <w:rPr>
                <w:rFonts w:cs="Times New Roman"/>
                <w:szCs w:val="24"/>
              </w:rPr>
              <w:t>Afficher les données des fonctionnalités de l’activité du patient.</w:t>
            </w:r>
          </w:p>
        </w:tc>
      </w:tr>
      <w:tr w:rsidR="00E42E73" w:rsidRPr="00D06A53" w14:paraId="2A3951FA" w14:textId="77777777" w:rsidTr="00E42E73">
        <w:tc>
          <w:tcPr>
            <w:tcW w:w="2405" w:type="dxa"/>
            <w:shd w:val="clear" w:color="auto" w:fill="D9D9D9" w:themeFill="background1" w:themeFillShade="D9"/>
          </w:tcPr>
          <w:p w14:paraId="0AB1C8C7"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61703F4D" w14:textId="77777777" w:rsidR="00E42E73" w:rsidRPr="00D06A53" w:rsidRDefault="00E42E73" w:rsidP="00E42E73">
            <w:pPr>
              <w:spacing w:line="276" w:lineRule="auto"/>
              <w:rPr>
                <w:rFonts w:cs="Times New Roman"/>
                <w:szCs w:val="24"/>
              </w:rPr>
            </w:pPr>
            <w:r w:rsidRPr="00D06A53">
              <w:rPr>
                <w:rFonts w:cs="Times New Roman"/>
                <w:szCs w:val="24"/>
              </w:rPr>
              <w:t>Centraliser les données en un même point.</w:t>
            </w:r>
          </w:p>
        </w:tc>
      </w:tr>
      <w:tr w:rsidR="00E42E73" w:rsidRPr="00D06A53" w14:paraId="7178CC06" w14:textId="77777777" w:rsidTr="00E42E73">
        <w:tc>
          <w:tcPr>
            <w:tcW w:w="2405" w:type="dxa"/>
            <w:shd w:val="clear" w:color="auto" w:fill="D9D9D9" w:themeFill="background1" w:themeFillShade="D9"/>
          </w:tcPr>
          <w:p w14:paraId="740AB7F6"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Pr>
          <w:p w14:paraId="5A4057E5" w14:textId="77777777" w:rsidR="00E42E73" w:rsidRPr="00D06A53" w:rsidRDefault="00E42E73" w:rsidP="00E42E73">
            <w:pPr>
              <w:spacing w:line="276" w:lineRule="auto"/>
              <w:rPr>
                <w:rFonts w:cs="Times New Roman"/>
                <w:szCs w:val="24"/>
              </w:rPr>
            </w:pPr>
            <w:r w:rsidRPr="00D06A53">
              <w:rPr>
                <w:rFonts w:cs="Times New Roman"/>
                <w:szCs w:val="24"/>
              </w:rPr>
              <w:t>Rajout d’un onglet « monitoring d’activité » dans l’application web existante.</w:t>
            </w:r>
          </w:p>
        </w:tc>
      </w:tr>
      <w:tr w:rsidR="00E42E73" w:rsidRPr="00D06A53" w14:paraId="08B629B9" w14:textId="77777777" w:rsidTr="00E42E73">
        <w:tc>
          <w:tcPr>
            <w:tcW w:w="2405" w:type="dxa"/>
            <w:shd w:val="clear" w:color="auto" w:fill="D9D9D9" w:themeFill="background1" w:themeFillShade="D9"/>
          </w:tcPr>
          <w:p w14:paraId="4237E83B"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Pr>
          <w:p w14:paraId="75D5088E" w14:textId="77777777" w:rsidR="00E42E73" w:rsidRPr="00D06A53" w:rsidRDefault="00E42E73" w:rsidP="00E42E73">
            <w:pPr>
              <w:spacing w:line="276" w:lineRule="auto"/>
              <w:rPr>
                <w:rFonts w:cs="Times New Roman"/>
                <w:szCs w:val="24"/>
              </w:rPr>
            </w:pPr>
            <w:r w:rsidRPr="00D06A53">
              <w:rPr>
                <w:rFonts w:cs="Times New Roman"/>
                <w:szCs w:val="24"/>
              </w:rPr>
              <w:t>Ergonomie, simplicité de lecture, présence des données sur une unique page.</w:t>
            </w:r>
          </w:p>
        </w:tc>
      </w:tr>
      <w:tr w:rsidR="00E42E73" w:rsidRPr="00D06A53" w14:paraId="03F76DE8" w14:textId="77777777" w:rsidTr="00E42E73">
        <w:tc>
          <w:tcPr>
            <w:tcW w:w="2405" w:type="dxa"/>
            <w:shd w:val="clear" w:color="auto" w:fill="D9D9D9" w:themeFill="background1" w:themeFillShade="D9"/>
          </w:tcPr>
          <w:p w14:paraId="4F6B54AE"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639C7312" w14:textId="77777777" w:rsidR="00E42E73" w:rsidRPr="00D06A53" w:rsidRDefault="00E42E73" w:rsidP="00E42E73">
            <w:pPr>
              <w:spacing w:line="276" w:lineRule="auto"/>
              <w:jc w:val="center"/>
              <w:rPr>
                <w:rFonts w:cs="Times New Roman"/>
                <w:szCs w:val="24"/>
              </w:rPr>
            </w:pPr>
            <w:r w:rsidRPr="00D06A53">
              <w:rPr>
                <w:rFonts w:cs="Times New Roman"/>
                <w:b/>
                <w:szCs w:val="24"/>
              </w:rPr>
              <w:t>3</w:t>
            </w:r>
          </w:p>
        </w:tc>
      </w:tr>
    </w:tbl>
    <w:p w14:paraId="46401421" w14:textId="77777777" w:rsidR="00E42E73" w:rsidRPr="00D06A53" w:rsidRDefault="00E42E73" w:rsidP="00E42E73">
      <w:pPr>
        <w:tabs>
          <w:tab w:val="left" w:pos="924"/>
        </w:tabs>
        <w:rPr>
          <w:rFonts w:cs="Times New Roman"/>
        </w:rPr>
      </w:pPr>
    </w:p>
    <w:tbl>
      <w:tblPr>
        <w:tblStyle w:val="Grilledutableau"/>
        <w:tblW w:w="9776" w:type="dxa"/>
        <w:tblLook w:val="04A0" w:firstRow="1" w:lastRow="0" w:firstColumn="1" w:lastColumn="0" w:noHBand="0" w:noVBand="1"/>
      </w:tblPr>
      <w:tblGrid>
        <w:gridCol w:w="2405"/>
        <w:gridCol w:w="7371"/>
      </w:tblGrid>
      <w:tr w:rsidR="00E42E73" w:rsidRPr="00D06A53" w14:paraId="779F8C45" w14:textId="77777777" w:rsidTr="00E42E73">
        <w:tc>
          <w:tcPr>
            <w:tcW w:w="9776" w:type="dxa"/>
            <w:gridSpan w:val="2"/>
            <w:shd w:val="clear" w:color="auto" w:fill="F24F4F" w:themeFill="accent1"/>
          </w:tcPr>
          <w:p w14:paraId="23510E55"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Définir/Modifier/Supprimer des anomalies sonores</w:t>
            </w:r>
          </w:p>
        </w:tc>
      </w:tr>
      <w:tr w:rsidR="00E42E73" w:rsidRPr="00D06A53" w14:paraId="52D29344" w14:textId="77777777" w:rsidTr="00E42E73">
        <w:tc>
          <w:tcPr>
            <w:tcW w:w="2405" w:type="dxa"/>
            <w:shd w:val="clear" w:color="auto" w:fill="D9D9D9" w:themeFill="background1" w:themeFillShade="D9"/>
          </w:tcPr>
          <w:p w14:paraId="3ED53884"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14E5E6C3" w14:textId="77777777" w:rsidR="00E42E73" w:rsidRPr="00D06A53" w:rsidRDefault="00E42E73" w:rsidP="00E42E73">
            <w:pPr>
              <w:spacing w:line="276" w:lineRule="auto"/>
              <w:rPr>
                <w:rFonts w:cs="Times New Roman"/>
                <w:szCs w:val="24"/>
              </w:rPr>
            </w:pPr>
            <w:r w:rsidRPr="00D06A53">
              <w:rPr>
                <w:rFonts w:cs="Times New Roman"/>
                <w:szCs w:val="24"/>
              </w:rPr>
              <w:t>L’utilisateur doit pouvoir gérer la caractérisation des anomalies sonores.</w:t>
            </w:r>
          </w:p>
        </w:tc>
      </w:tr>
      <w:tr w:rsidR="00E42E73" w:rsidRPr="00D06A53" w14:paraId="4AE03ADA" w14:textId="77777777" w:rsidTr="00E42E73">
        <w:tc>
          <w:tcPr>
            <w:tcW w:w="2405" w:type="dxa"/>
            <w:shd w:val="clear" w:color="auto" w:fill="D9D9D9" w:themeFill="background1" w:themeFillShade="D9"/>
          </w:tcPr>
          <w:p w14:paraId="73687C07" w14:textId="77777777" w:rsidR="00E42E73" w:rsidRPr="00D06A53" w:rsidRDefault="00E42E73" w:rsidP="00E42E73">
            <w:pPr>
              <w:spacing w:line="276" w:lineRule="auto"/>
              <w:rPr>
                <w:rFonts w:cs="Times New Roman"/>
                <w:szCs w:val="24"/>
              </w:rPr>
            </w:pPr>
            <w:r w:rsidRPr="00D06A53">
              <w:rPr>
                <w:rFonts w:cs="Times New Roman"/>
                <w:szCs w:val="24"/>
              </w:rPr>
              <w:t>Intérêt</w:t>
            </w:r>
          </w:p>
        </w:tc>
        <w:tc>
          <w:tcPr>
            <w:tcW w:w="7371" w:type="dxa"/>
          </w:tcPr>
          <w:p w14:paraId="0A6B2111" w14:textId="77777777" w:rsidR="00E42E73" w:rsidRPr="00D06A53" w:rsidRDefault="00E42E73" w:rsidP="00E42E73">
            <w:pPr>
              <w:spacing w:line="276" w:lineRule="auto"/>
              <w:rPr>
                <w:rFonts w:cs="Times New Roman"/>
                <w:szCs w:val="24"/>
              </w:rPr>
            </w:pPr>
            <w:r w:rsidRPr="00D06A53">
              <w:rPr>
                <w:rFonts w:cs="Times New Roman"/>
                <w:szCs w:val="24"/>
              </w:rPr>
              <w:t>Définir les caractéristique d’une anomalie sonore afin de la détecter (niveau sonore de déclenchement, pendant combien de temps, sur quelle plage horaire).</w:t>
            </w:r>
          </w:p>
        </w:tc>
      </w:tr>
      <w:tr w:rsidR="00E42E73" w:rsidRPr="00D06A53" w14:paraId="7E6E5DFE" w14:textId="77777777" w:rsidTr="00E42E73">
        <w:tc>
          <w:tcPr>
            <w:tcW w:w="2405" w:type="dxa"/>
            <w:shd w:val="clear" w:color="auto" w:fill="D9D9D9" w:themeFill="background1" w:themeFillShade="D9"/>
          </w:tcPr>
          <w:p w14:paraId="173EA772"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Pr>
          <w:p w14:paraId="59AA899E" w14:textId="77777777" w:rsidR="00E42E73" w:rsidRPr="00D06A53" w:rsidRDefault="00E42E73" w:rsidP="00E42E73">
            <w:pPr>
              <w:spacing w:line="276" w:lineRule="auto"/>
              <w:rPr>
                <w:rFonts w:cs="Times New Roman"/>
                <w:szCs w:val="24"/>
              </w:rPr>
            </w:pPr>
            <w:r w:rsidRPr="00D06A53">
              <w:rPr>
                <w:rFonts w:cs="Times New Roman"/>
                <w:szCs w:val="24"/>
              </w:rPr>
              <w:t>Formulaire intégré au monitoring pour réaliser cette gestion.</w:t>
            </w:r>
          </w:p>
        </w:tc>
      </w:tr>
      <w:tr w:rsidR="00E42E73" w:rsidRPr="00D06A53" w14:paraId="39D480CB" w14:textId="77777777" w:rsidTr="00E42E73">
        <w:tc>
          <w:tcPr>
            <w:tcW w:w="2405" w:type="dxa"/>
            <w:shd w:val="clear" w:color="auto" w:fill="D9D9D9" w:themeFill="background1" w:themeFillShade="D9"/>
          </w:tcPr>
          <w:p w14:paraId="6B18D32E"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Pr>
          <w:p w14:paraId="326A79EE" w14:textId="77777777" w:rsidR="00E42E73" w:rsidRPr="00D06A53" w:rsidRDefault="00E42E73" w:rsidP="00E42E73">
            <w:pPr>
              <w:spacing w:line="276" w:lineRule="auto"/>
              <w:rPr>
                <w:rFonts w:cs="Times New Roman"/>
                <w:szCs w:val="24"/>
              </w:rPr>
            </w:pPr>
            <w:r w:rsidRPr="00D06A53">
              <w:rPr>
                <w:rFonts w:cs="Times New Roman"/>
                <w:szCs w:val="24"/>
              </w:rPr>
              <w:t>Le formulaire sera présenté en overlay.</w:t>
            </w:r>
          </w:p>
        </w:tc>
      </w:tr>
      <w:tr w:rsidR="00E42E73" w:rsidRPr="00D06A53" w14:paraId="565E1661" w14:textId="77777777" w:rsidTr="00E42E73">
        <w:tc>
          <w:tcPr>
            <w:tcW w:w="2405" w:type="dxa"/>
            <w:shd w:val="clear" w:color="auto" w:fill="D9D9D9" w:themeFill="background1" w:themeFillShade="D9"/>
          </w:tcPr>
          <w:p w14:paraId="285DC3B7" w14:textId="77777777" w:rsidR="00E42E73" w:rsidRPr="00D06A53" w:rsidRDefault="00E42E73" w:rsidP="00E42E73">
            <w:pPr>
              <w:spacing w:line="276" w:lineRule="auto"/>
              <w:rPr>
                <w:rFonts w:cs="Times New Roman"/>
                <w:szCs w:val="24"/>
              </w:rPr>
            </w:pPr>
            <w:r w:rsidRPr="00D06A53">
              <w:rPr>
                <w:rFonts w:cs="Times New Roman"/>
                <w:szCs w:val="24"/>
              </w:rPr>
              <w:t>Niveau de priorité</w:t>
            </w:r>
          </w:p>
        </w:tc>
        <w:tc>
          <w:tcPr>
            <w:tcW w:w="7371" w:type="dxa"/>
          </w:tcPr>
          <w:p w14:paraId="302A0066" w14:textId="77777777" w:rsidR="00E42E73" w:rsidRPr="00D06A53" w:rsidRDefault="00E42E73" w:rsidP="00E42E73">
            <w:pPr>
              <w:spacing w:line="276" w:lineRule="auto"/>
              <w:jc w:val="center"/>
              <w:rPr>
                <w:rFonts w:cs="Times New Roman"/>
                <w:szCs w:val="24"/>
              </w:rPr>
            </w:pPr>
            <w:r w:rsidRPr="00D06A53">
              <w:rPr>
                <w:rFonts w:cs="Times New Roman"/>
                <w:b/>
                <w:szCs w:val="24"/>
              </w:rPr>
              <w:t>3</w:t>
            </w:r>
          </w:p>
        </w:tc>
      </w:tr>
    </w:tbl>
    <w:p w14:paraId="728D7275" w14:textId="77777777" w:rsidR="00E42E73" w:rsidRPr="00D06A53" w:rsidRDefault="00E42E73" w:rsidP="00E42E73">
      <w:pPr>
        <w:rPr>
          <w:rFonts w:cs="Times New Roman"/>
        </w:rPr>
      </w:pPr>
    </w:p>
    <w:tbl>
      <w:tblPr>
        <w:tblStyle w:val="Grilledutableau"/>
        <w:tblpPr w:leftFromText="141" w:rightFromText="141" w:vertAnchor="text" w:horzAnchor="margin" w:tblpY="13"/>
        <w:tblW w:w="9776" w:type="dxa"/>
        <w:tblLook w:val="04A0" w:firstRow="1" w:lastRow="0" w:firstColumn="1" w:lastColumn="0" w:noHBand="0" w:noVBand="1"/>
      </w:tblPr>
      <w:tblGrid>
        <w:gridCol w:w="2405"/>
        <w:gridCol w:w="7371"/>
      </w:tblGrid>
      <w:tr w:rsidR="00E42E73" w:rsidRPr="00D06A53" w14:paraId="693D805C" w14:textId="77777777" w:rsidTr="00E42E73">
        <w:tc>
          <w:tcPr>
            <w:tcW w:w="9776" w:type="dxa"/>
            <w:gridSpan w:val="2"/>
            <w:shd w:val="clear" w:color="auto" w:fill="F24F4F" w:themeFill="accent1"/>
          </w:tcPr>
          <w:p w14:paraId="376CEFEF" w14:textId="77777777" w:rsidR="00E42E73" w:rsidRPr="00D06A53" w:rsidRDefault="00E42E73" w:rsidP="00E42E73">
            <w:pPr>
              <w:tabs>
                <w:tab w:val="left" w:pos="2640"/>
              </w:tabs>
              <w:spacing w:line="276" w:lineRule="auto"/>
              <w:rPr>
                <w:rFonts w:cs="Times New Roman"/>
                <w:b/>
                <w:color w:val="FFFFFF" w:themeColor="background1"/>
                <w:szCs w:val="24"/>
              </w:rPr>
            </w:pPr>
            <w:r w:rsidRPr="00D06A53">
              <w:rPr>
                <w:rFonts w:cs="Times New Roman"/>
                <w:b/>
                <w:color w:val="FFFFFF" w:themeColor="background1"/>
                <w:szCs w:val="24"/>
              </w:rPr>
              <w:t xml:space="preserve">Sélection temporelle des données </w:t>
            </w:r>
            <w:r w:rsidRPr="00D06A53">
              <w:rPr>
                <w:rFonts w:cs="Times New Roman"/>
                <w:b/>
                <w:color w:val="FFFFFF" w:themeColor="background1"/>
                <w:szCs w:val="24"/>
              </w:rPr>
              <w:tab/>
            </w:r>
          </w:p>
        </w:tc>
      </w:tr>
      <w:tr w:rsidR="00E42E73" w:rsidRPr="00D06A53" w14:paraId="7066C74B" w14:textId="77777777" w:rsidTr="00E42E73">
        <w:tc>
          <w:tcPr>
            <w:tcW w:w="2405" w:type="dxa"/>
            <w:shd w:val="clear" w:color="auto" w:fill="D9D9D9" w:themeFill="background1" w:themeFillShade="D9"/>
          </w:tcPr>
          <w:p w14:paraId="77722FC5" w14:textId="77777777" w:rsidR="00E42E73" w:rsidRPr="00D06A53" w:rsidRDefault="00E42E73" w:rsidP="00E42E73">
            <w:pPr>
              <w:spacing w:line="276" w:lineRule="auto"/>
              <w:rPr>
                <w:rFonts w:cs="Times New Roman"/>
                <w:szCs w:val="24"/>
              </w:rPr>
            </w:pPr>
            <w:r w:rsidRPr="00D06A53">
              <w:rPr>
                <w:rFonts w:cs="Times New Roman"/>
                <w:szCs w:val="24"/>
              </w:rPr>
              <w:t>Description</w:t>
            </w:r>
          </w:p>
        </w:tc>
        <w:tc>
          <w:tcPr>
            <w:tcW w:w="7371" w:type="dxa"/>
          </w:tcPr>
          <w:p w14:paraId="729F9D69" w14:textId="77777777" w:rsidR="00E42E73" w:rsidRPr="00D06A53" w:rsidRDefault="00E42E73" w:rsidP="00E42E73">
            <w:pPr>
              <w:spacing w:line="276" w:lineRule="auto"/>
              <w:rPr>
                <w:rFonts w:cs="Times New Roman"/>
                <w:szCs w:val="24"/>
              </w:rPr>
            </w:pPr>
            <w:r w:rsidRPr="00D06A53">
              <w:rPr>
                <w:rFonts w:cs="Times New Roman"/>
                <w:szCs w:val="24"/>
              </w:rPr>
              <w:t>Conditionner la sélection des données à afficher suivant un intervalle de temps / une plage horaire.</w:t>
            </w:r>
          </w:p>
        </w:tc>
      </w:tr>
      <w:tr w:rsidR="00E42E73" w:rsidRPr="00D06A53" w14:paraId="6AC10D5F" w14:textId="77777777" w:rsidTr="00E42E73">
        <w:tc>
          <w:tcPr>
            <w:tcW w:w="2405" w:type="dxa"/>
            <w:shd w:val="clear" w:color="auto" w:fill="D9D9D9" w:themeFill="background1" w:themeFillShade="D9"/>
          </w:tcPr>
          <w:p w14:paraId="31F875B8" w14:textId="77777777" w:rsidR="00E42E73" w:rsidRPr="00D06A53" w:rsidRDefault="00E42E73" w:rsidP="00E42E73">
            <w:pPr>
              <w:spacing w:line="276" w:lineRule="auto"/>
              <w:rPr>
                <w:rFonts w:cs="Times New Roman"/>
                <w:szCs w:val="24"/>
              </w:rPr>
            </w:pPr>
            <w:r w:rsidRPr="00D06A53">
              <w:rPr>
                <w:rFonts w:cs="Times New Roman"/>
                <w:szCs w:val="24"/>
              </w:rPr>
              <w:t>Mise en place</w:t>
            </w:r>
          </w:p>
        </w:tc>
        <w:tc>
          <w:tcPr>
            <w:tcW w:w="7371" w:type="dxa"/>
          </w:tcPr>
          <w:p w14:paraId="23C8D5DC" w14:textId="77777777" w:rsidR="00E42E73" w:rsidRPr="00D06A53" w:rsidRDefault="00E42E73" w:rsidP="00E42E73">
            <w:pPr>
              <w:spacing w:line="276" w:lineRule="auto"/>
              <w:rPr>
                <w:rFonts w:cs="Times New Roman"/>
                <w:szCs w:val="24"/>
              </w:rPr>
            </w:pPr>
            <w:r w:rsidRPr="00D06A53">
              <w:rPr>
                <w:rFonts w:cs="Times New Roman"/>
                <w:szCs w:val="24"/>
              </w:rPr>
              <w:t>2 listes déroulantes contenant respectivement l’intervalle de temps (jour, semaine, mois, global) et la plage horaire (définie ou non définie, ex : 14h – 17h).</w:t>
            </w:r>
          </w:p>
        </w:tc>
      </w:tr>
      <w:tr w:rsidR="00E42E73" w:rsidRPr="00D06A53" w14:paraId="6BCBE036" w14:textId="77777777" w:rsidTr="00E42E73">
        <w:tc>
          <w:tcPr>
            <w:tcW w:w="2405" w:type="dxa"/>
            <w:shd w:val="clear" w:color="auto" w:fill="D9D9D9" w:themeFill="background1" w:themeFillShade="D9"/>
          </w:tcPr>
          <w:p w14:paraId="0B2AD50D" w14:textId="77777777" w:rsidR="00E42E73" w:rsidRPr="00D06A53" w:rsidRDefault="00E42E73" w:rsidP="00E42E73">
            <w:pPr>
              <w:spacing w:line="276" w:lineRule="auto"/>
              <w:rPr>
                <w:rFonts w:cs="Times New Roman"/>
                <w:szCs w:val="24"/>
              </w:rPr>
            </w:pPr>
            <w:r w:rsidRPr="00D06A53">
              <w:rPr>
                <w:rFonts w:cs="Times New Roman"/>
                <w:szCs w:val="24"/>
              </w:rPr>
              <w:t>Contrainte(s)</w:t>
            </w:r>
          </w:p>
        </w:tc>
        <w:tc>
          <w:tcPr>
            <w:tcW w:w="7371" w:type="dxa"/>
          </w:tcPr>
          <w:p w14:paraId="053BF78B" w14:textId="77777777" w:rsidR="00E42E73" w:rsidRPr="00D06A53" w:rsidRDefault="00E42E73" w:rsidP="00B36DEA">
            <w:pPr>
              <w:pStyle w:val="Paragraphedeliste"/>
              <w:numPr>
                <w:ilvl w:val="0"/>
                <w:numId w:val="8"/>
              </w:numPr>
              <w:spacing w:line="276" w:lineRule="auto"/>
              <w:rPr>
                <w:rFonts w:cs="Times New Roman"/>
                <w:szCs w:val="24"/>
              </w:rPr>
            </w:pPr>
            <w:r w:rsidRPr="00D06A53">
              <w:rPr>
                <w:rFonts w:cs="Times New Roman"/>
                <w:szCs w:val="24"/>
              </w:rPr>
              <w:t>Paramètres influençant l’affichage de toutes les données des fonctionnalités du monitoring.</w:t>
            </w:r>
          </w:p>
          <w:p w14:paraId="68943C3A" w14:textId="77777777" w:rsidR="00E42E73" w:rsidRPr="00D06A53" w:rsidRDefault="00E42E73" w:rsidP="00B36DEA">
            <w:pPr>
              <w:pStyle w:val="Paragraphedeliste"/>
              <w:numPr>
                <w:ilvl w:val="0"/>
                <w:numId w:val="8"/>
              </w:numPr>
              <w:spacing w:line="276" w:lineRule="auto"/>
              <w:rPr>
                <w:rFonts w:cs="Times New Roman"/>
                <w:szCs w:val="24"/>
              </w:rPr>
            </w:pPr>
            <w:r w:rsidRPr="00D06A53">
              <w:rPr>
                <w:rFonts w:cs="Times New Roman"/>
                <w:szCs w:val="24"/>
              </w:rPr>
              <w:t>Présence des listes déroulantes en haut de la page monitoring.</w:t>
            </w:r>
          </w:p>
          <w:p w14:paraId="19D767C5" w14:textId="77777777" w:rsidR="00E42E73" w:rsidRPr="00D06A53" w:rsidRDefault="00E42E73" w:rsidP="00B36DEA">
            <w:pPr>
              <w:pStyle w:val="Paragraphedeliste"/>
              <w:numPr>
                <w:ilvl w:val="0"/>
                <w:numId w:val="8"/>
              </w:numPr>
              <w:spacing w:line="276" w:lineRule="auto"/>
              <w:rPr>
                <w:rFonts w:cs="Times New Roman"/>
                <w:szCs w:val="24"/>
              </w:rPr>
            </w:pPr>
            <w:r w:rsidRPr="00D06A53">
              <w:rPr>
                <w:rFonts w:cs="Times New Roman"/>
                <w:szCs w:val="24"/>
              </w:rPr>
              <w:lastRenderedPageBreak/>
              <w:t>Bouton OK pour valider la sélection des listes déroulantes.</w:t>
            </w:r>
          </w:p>
          <w:p w14:paraId="77B4BD37" w14:textId="77777777" w:rsidR="00E42E73" w:rsidRPr="00D06A53" w:rsidRDefault="00E42E73" w:rsidP="00B36DEA">
            <w:pPr>
              <w:pStyle w:val="Paragraphedeliste"/>
              <w:numPr>
                <w:ilvl w:val="0"/>
                <w:numId w:val="8"/>
              </w:numPr>
              <w:spacing w:line="276" w:lineRule="auto"/>
              <w:rPr>
                <w:rFonts w:cs="Times New Roman"/>
                <w:szCs w:val="24"/>
              </w:rPr>
            </w:pPr>
            <w:r w:rsidRPr="00D06A53">
              <w:rPr>
                <w:rFonts w:cs="Times New Roman"/>
                <w:szCs w:val="24"/>
              </w:rPr>
              <w:t>Indication visuelle sur le bouton OK si les liste déroulantes sont modifiées afin de rappeler à l’utilisateur de rafraîchir le monitoring.</w:t>
            </w:r>
          </w:p>
        </w:tc>
      </w:tr>
      <w:tr w:rsidR="00E42E73" w:rsidRPr="00D06A53" w14:paraId="27590851" w14:textId="77777777" w:rsidTr="00E42E73">
        <w:tc>
          <w:tcPr>
            <w:tcW w:w="2405" w:type="dxa"/>
            <w:shd w:val="clear" w:color="auto" w:fill="D9D9D9" w:themeFill="background1" w:themeFillShade="D9"/>
          </w:tcPr>
          <w:p w14:paraId="076573ED" w14:textId="77777777" w:rsidR="00E42E73" w:rsidRPr="00D06A53" w:rsidRDefault="00E42E73" w:rsidP="00E42E73">
            <w:pPr>
              <w:spacing w:line="276" w:lineRule="auto"/>
              <w:rPr>
                <w:rFonts w:cs="Times New Roman"/>
                <w:szCs w:val="24"/>
              </w:rPr>
            </w:pPr>
            <w:r w:rsidRPr="00D06A53">
              <w:rPr>
                <w:rFonts w:cs="Times New Roman"/>
                <w:szCs w:val="24"/>
              </w:rPr>
              <w:lastRenderedPageBreak/>
              <w:t>Niveau de priorité</w:t>
            </w:r>
          </w:p>
        </w:tc>
        <w:tc>
          <w:tcPr>
            <w:tcW w:w="7371" w:type="dxa"/>
          </w:tcPr>
          <w:p w14:paraId="5A1D0BC2" w14:textId="77777777" w:rsidR="00E42E73" w:rsidRPr="00D06A53" w:rsidRDefault="00E42E73" w:rsidP="00E42E73">
            <w:pPr>
              <w:spacing w:line="276" w:lineRule="auto"/>
              <w:jc w:val="center"/>
              <w:rPr>
                <w:rFonts w:cs="Times New Roman"/>
                <w:szCs w:val="24"/>
              </w:rPr>
            </w:pPr>
            <w:r w:rsidRPr="00D06A53">
              <w:rPr>
                <w:rFonts w:cs="Times New Roman"/>
                <w:b/>
                <w:szCs w:val="24"/>
              </w:rPr>
              <w:t>4</w:t>
            </w:r>
          </w:p>
        </w:tc>
      </w:tr>
    </w:tbl>
    <w:p w14:paraId="1DA0C20D" w14:textId="77777777" w:rsidR="00E42E73" w:rsidRPr="00D06A53" w:rsidRDefault="00E42E73" w:rsidP="00E42E73">
      <w:pPr>
        <w:rPr>
          <w:rFonts w:cs="Times New Roman"/>
        </w:rPr>
      </w:pPr>
    </w:p>
    <w:p w14:paraId="4EE15AA7" w14:textId="77777777" w:rsidR="00E42E73" w:rsidRPr="00D06A53" w:rsidRDefault="00E42E73" w:rsidP="00E42E73">
      <w:pPr>
        <w:rPr>
          <w:rFonts w:cs="Times New Roman"/>
        </w:rPr>
      </w:pPr>
      <w:r>
        <w:rPr>
          <w:rFonts w:cs="Times New Roman"/>
        </w:rPr>
        <w:t xml:space="preserve">La </w:t>
      </w:r>
      <w:r w:rsidRPr="00D06A53">
        <w:rPr>
          <w:rFonts w:cs="Times New Roman"/>
        </w:rPr>
        <w:t xml:space="preserve">fonctionnalité « Présence du patient dans les différentes parties de la pièce » est notre </w:t>
      </w:r>
      <w:r w:rsidRPr="00D06A53">
        <w:rPr>
          <w:rFonts w:cs="Times New Roman"/>
          <w:color w:val="C00000"/>
        </w:rPr>
        <w:t>seule tâche critique</w:t>
      </w:r>
      <w:r w:rsidRPr="00D06A53">
        <w:rPr>
          <w:rFonts w:cs="Times New Roman"/>
        </w:rPr>
        <w:t xml:space="preserve">. En effet, celle-ci demande des compétences nouvelles et pas forcément évidentes. Cette tâche va donc nous prendre plus de temps à réaliser que les autres. Si le temps venait à nous manquer, nous </w:t>
      </w:r>
      <w:r w:rsidRPr="00D06A53">
        <w:rPr>
          <w:rFonts w:cs="Times New Roman"/>
          <w:color w:val="C00000"/>
        </w:rPr>
        <w:t>empièterons sur le temps dédié au développement de la dernière fonctionnalité</w:t>
      </w:r>
      <w:r w:rsidRPr="00D06A53">
        <w:rPr>
          <w:rFonts w:cs="Times New Roman"/>
        </w:rPr>
        <w:t xml:space="preserve"> du monitoring « Temps debout / non debout » quitte à ne pas la développer.</w:t>
      </w:r>
    </w:p>
    <w:p w14:paraId="365F96A1" w14:textId="77777777" w:rsidR="00E42E73" w:rsidRDefault="00E42E73" w:rsidP="00E42E73">
      <w:pPr>
        <w:rPr>
          <w:rFonts w:cs="Times New Roman"/>
        </w:rPr>
      </w:pPr>
      <w:r w:rsidRPr="00D06A53">
        <w:rPr>
          <w:rFonts w:cs="Times New Roman"/>
        </w:rPr>
        <w:t xml:space="preserve">En cas de blocage dans le développement, nous ferons appel à </w:t>
      </w:r>
      <w:r w:rsidRPr="00D06A53">
        <w:rPr>
          <w:rFonts w:cs="Times New Roman"/>
          <w:color w:val="C00000"/>
        </w:rPr>
        <w:t xml:space="preserve">nos professeurs référents </w:t>
      </w:r>
      <w:r w:rsidRPr="00D06A53">
        <w:rPr>
          <w:rFonts w:cs="Times New Roman"/>
        </w:rPr>
        <w:t xml:space="preserve">afin de demander </w:t>
      </w:r>
      <w:r w:rsidRPr="00D06A53">
        <w:rPr>
          <w:rFonts w:cs="Times New Roman"/>
          <w:color w:val="C00000"/>
        </w:rPr>
        <w:t>une aide extérieure</w:t>
      </w:r>
      <w:r w:rsidRPr="00D06A53">
        <w:rPr>
          <w:rFonts w:cs="Times New Roman"/>
        </w:rPr>
        <w:t xml:space="preserve">. De plus, nous travaillerions sur </w:t>
      </w:r>
      <w:r w:rsidRPr="00D06A53">
        <w:rPr>
          <w:rFonts w:cs="Times New Roman"/>
          <w:color w:val="C00000"/>
        </w:rPr>
        <w:t>notre temps personnel</w:t>
      </w:r>
      <w:r w:rsidRPr="00D06A53">
        <w:rPr>
          <w:rFonts w:cs="Times New Roman"/>
        </w:rPr>
        <w:t>, c’est-à-dire normalement non consacré au projet.</w:t>
      </w:r>
    </w:p>
    <w:p w14:paraId="0C226FCA" w14:textId="77777777" w:rsidR="00E42E73" w:rsidRDefault="00E42E73" w:rsidP="00E42E73">
      <w:pPr>
        <w:rPr>
          <w:rFonts w:cs="Times New Roman"/>
        </w:rPr>
      </w:pPr>
    </w:p>
    <w:p w14:paraId="692FA6BB" w14:textId="77777777" w:rsidR="00242DA6" w:rsidRDefault="00242DA6" w:rsidP="00E42E73">
      <w:pPr>
        <w:rPr>
          <w:rFonts w:cs="Times New Roman"/>
        </w:rPr>
      </w:pPr>
    </w:p>
    <w:p w14:paraId="5FF66C09" w14:textId="0B9B8AFC" w:rsidR="00242DA6" w:rsidRPr="00F237C5" w:rsidRDefault="009944A2" w:rsidP="00242DA6">
      <w:pPr>
        <w:spacing w:after="320" w:line="300" w:lineRule="auto"/>
        <w:jc w:val="center"/>
        <w:rPr>
          <w:rFonts w:cs="Times New Roman"/>
          <w:b/>
          <w:color w:val="F24F4F" w:themeColor="accent1"/>
          <w:sz w:val="36"/>
          <w:u w:val="single"/>
        </w:rPr>
      </w:pPr>
      <w:r>
        <w:rPr>
          <w:rFonts w:cs="Times New Roman"/>
          <w:b/>
          <w:color w:val="F24F4F" w:themeColor="accent1"/>
          <w:sz w:val="36"/>
          <w:u w:val="single"/>
        </w:rPr>
        <w:t>Diagramme de pieuvre</w:t>
      </w:r>
    </w:p>
    <w:p w14:paraId="261B7E21" w14:textId="5431EFD1" w:rsidR="00E42E73" w:rsidRPr="00D06A53" w:rsidRDefault="00E42E73" w:rsidP="009944A2">
      <w:pPr>
        <w:jc w:val="center"/>
        <w:rPr>
          <w:rFonts w:cs="Times New Roman"/>
          <w:szCs w:val="24"/>
        </w:rPr>
      </w:pPr>
      <w:r w:rsidRPr="00D06A53">
        <w:rPr>
          <w:rFonts w:cs="Times New Roman"/>
          <w:noProof/>
          <w:lang w:eastAsia="fr-FR"/>
        </w:rPr>
        <w:drawing>
          <wp:inline distT="0" distB="0" distL="0" distR="0" wp14:anchorId="35586AAC" wp14:editId="597993A6">
            <wp:extent cx="5028092" cy="2931160"/>
            <wp:effectExtent l="0" t="0" r="127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1938" cy="2933402"/>
                    </a:xfrm>
                    <a:prstGeom prst="rect">
                      <a:avLst/>
                    </a:prstGeom>
                  </pic:spPr>
                </pic:pic>
              </a:graphicData>
            </a:graphic>
          </wp:inline>
        </w:drawing>
      </w:r>
    </w:p>
    <w:tbl>
      <w:tblPr>
        <w:tblStyle w:val="TableauListe2"/>
        <w:tblW w:w="0" w:type="auto"/>
        <w:tblLook w:val="04A0" w:firstRow="1" w:lastRow="0" w:firstColumn="1" w:lastColumn="0" w:noHBand="0" w:noVBand="1"/>
      </w:tblPr>
      <w:tblGrid>
        <w:gridCol w:w="3397"/>
        <w:gridCol w:w="5664"/>
      </w:tblGrid>
      <w:tr w:rsidR="00E42E73" w:rsidRPr="00D06A53" w14:paraId="015B76D8" w14:textId="77777777" w:rsidTr="00E4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right w:val="single" w:sz="4" w:space="0" w:color="auto"/>
            </w:tcBorders>
          </w:tcPr>
          <w:p w14:paraId="07C26F37"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1 (</w:t>
            </w:r>
            <w:r w:rsidRPr="009E0048">
              <w:rPr>
                <w:rFonts w:cs="Times New Roman"/>
                <w:color w:val="00B050"/>
                <w:sz w:val="22"/>
                <w:szCs w:val="24"/>
              </w:rPr>
              <w:t>FP1</w:t>
            </w:r>
            <w:r w:rsidRPr="009E0048">
              <w:rPr>
                <w:rFonts w:cs="Times New Roman"/>
                <w:sz w:val="22"/>
                <w:szCs w:val="24"/>
              </w:rPr>
              <w:t>)</w:t>
            </w:r>
          </w:p>
        </w:tc>
        <w:tc>
          <w:tcPr>
            <w:tcW w:w="5664" w:type="dxa"/>
            <w:tcBorders>
              <w:top w:val="single" w:sz="4" w:space="0" w:color="auto"/>
              <w:left w:val="single" w:sz="4" w:space="0" w:color="auto"/>
              <w:right w:val="single" w:sz="4" w:space="0" w:color="auto"/>
            </w:tcBorders>
          </w:tcPr>
          <w:p w14:paraId="49313F70" w14:textId="77777777" w:rsidR="00E42E73" w:rsidRPr="009E0048" w:rsidRDefault="00E42E73" w:rsidP="00E42E73">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sz w:val="22"/>
                <w:szCs w:val="24"/>
              </w:rPr>
            </w:pPr>
            <w:r w:rsidRPr="009E0048">
              <w:rPr>
                <w:rFonts w:cs="Times New Roman"/>
                <w:b w:val="0"/>
                <w:sz w:val="22"/>
                <w:szCs w:val="24"/>
              </w:rPr>
              <w:t>Comptabiliser le temps de visionnage de la télévision.</w:t>
            </w:r>
          </w:p>
        </w:tc>
      </w:tr>
      <w:tr w:rsidR="00E42E73" w:rsidRPr="00D06A53" w14:paraId="391FF2FF" w14:textId="77777777" w:rsidTr="00E4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2CEAF710"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2 (</w:t>
            </w:r>
            <w:r w:rsidRPr="009E0048">
              <w:rPr>
                <w:rFonts w:cs="Times New Roman"/>
                <w:color w:val="00B050"/>
                <w:sz w:val="22"/>
                <w:szCs w:val="24"/>
              </w:rPr>
              <w:t>FP2</w:t>
            </w:r>
            <w:r w:rsidRPr="009E0048">
              <w:rPr>
                <w:rFonts w:cs="Times New Roman"/>
                <w:sz w:val="22"/>
                <w:szCs w:val="24"/>
              </w:rPr>
              <w:t>)</w:t>
            </w:r>
          </w:p>
        </w:tc>
        <w:tc>
          <w:tcPr>
            <w:tcW w:w="5664" w:type="dxa"/>
            <w:tcBorders>
              <w:left w:val="single" w:sz="4" w:space="0" w:color="auto"/>
              <w:right w:val="single" w:sz="4" w:space="0" w:color="auto"/>
            </w:tcBorders>
          </w:tcPr>
          <w:p w14:paraId="4D14FC4D" w14:textId="77777777" w:rsidR="00E42E73" w:rsidRPr="009E0048" w:rsidRDefault="00E42E73" w:rsidP="00E42E73">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2"/>
                <w:szCs w:val="24"/>
              </w:rPr>
            </w:pPr>
            <w:r w:rsidRPr="009E0048">
              <w:rPr>
                <w:rFonts w:cs="Times New Roman"/>
                <w:sz w:val="22"/>
                <w:szCs w:val="24"/>
              </w:rPr>
              <w:t>Être capable de connaître le temps passé par le patient dans chaque partie de la pièce.</w:t>
            </w:r>
          </w:p>
        </w:tc>
      </w:tr>
      <w:tr w:rsidR="00E42E73" w:rsidRPr="00D06A53" w14:paraId="649F8655" w14:textId="77777777" w:rsidTr="00E42E73">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19B9FAB4"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3 (</w:t>
            </w:r>
            <w:r w:rsidRPr="009E0048">
              <w:rPr>
                <w:rFonts w:cs="Times New Roman"/>
                <w:color w:val="00B050"/>
                <w:sz w:val="22"/>
                <w:szCs w:val="24"/>
              </w:rPr>
              <w:t>FP3</w:t>
            </w:r>
            <w:r w:rsidRPr="009E0048">
              <w:rPr>
                <w:rFonts w:cs="Times New Roman"/>
                <w:sz w:val="22"/>
                <w:szCs w:val="24"/>
              </w:rPr>
              <w:t>)</w:t>
            </w:r>
          </w:p>
        </w:tc>
        <w:tc>
          <w:tcPr>
            <w:tcW w:w="5664" w:type="dxa"/>
            <w:tcBorders>
              <w:left w:val="single" w:sz="4" w:space="0" w:color="auto"/>
              <w:right w:val="single" w:sz="4" w:space="0" w:color="auto"/>
            </w:tcBorders>
          </w:tcPr>
          <w:p w14:paraId="0ED38B9C" w14:textId="77777777" w:rsidR="00E42E73" w:rsidRPr="009E0048" w:rsidRDefault="00E42E73" w:rsidP="00E42E73">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4"/>
              </w:rPr>
            </w:pPr>
            <w:r w:rsidRPr="009E0048">
              <w:rPr>
                <w:rFonts w:cs="Times New Roman"/>
                <w:sz w:val="22"/>
                <w:szCs w:val="24"/>
              </w:rPr>
              <w:t>Suivre l’évolution du bruit sonore.</w:t>
            </w:r>
          </w:p>
        </w:tc>
      </w:tr>
      <w:tr w:rsidR="00E42E73" w:rsidRPr="00D06A53" w14:paraId="549938AB" w14:textId="77777777" w:rsidTr="00E4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56F16097"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4 (</w:t>
            </w:r>
            <w:r w:rsidRPr="009E0048">
              <w:rPr>
                <w:rFonts w:cs="Times New Roman"/>
                <w:color w:val="00B050"/>
                <w:sz w:val="22"/>
                <w:szCs w:val="24"/>
              </w:rPr>
              <w:t>FP4</w:t>
            </w:r>
            <w:r w:rsidRPr="009E0048">
              <w:rPr>
                <w:rFonts w:cs="Times New Roman"/>
                <w:sz w:val="22"/>
                <w:szCs w:val="24"/>
              </w:rPr>
              <w:t>)</w:t>
            </w:r>
          </w:p>
        </w:tc>
        <w:tc>
          <w:tcPr>
            <w:tcW w:w="5664" w:type="dxa"/>
            <w:tcBorders>
              <w:left w:val="single" w:sz="4" w:space="0" w:color="auto"/>
              <w:right w:val="single" w:sz="4" w:space="0" w:color="auto"/>
            </w:tcBorders>
          </w:tcPr>
          <w:p w14:paraId="05136869" w14:textId="77777777" w:rsidR="00E42E73" w:rsidRPr="009E0048" w:rsidRDefault="00E42E73" w:rsidP="00E42E73">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2"/>
                <w:szCs w:val="24"/>
              </w:rPr>
            </w:pPr>
            <w:r w:rsidRPr="009E0048">
              <w:rPr>
                <w:rFonts w:cs="Times New Roman"/>
                <w:sz w:val="22"/>
                <w:szCs w:val="24"/>
              </w:rPr>
              <w:t>Comptabiliser le temps passé debout / non debout par le patient.</w:t>
            </w:r>
          </w:p>
        </w:tc>
      </w:tr>
      <w:tr w:rsidR="00E42E73" w:rsidRPr="00D06A53" w14:paraId="2AD8EC8C" w14:textId="77777777" w:rsidTr="00E42E73">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151FDEA0"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5 (</w:t>
            </w:r>
            <w:r w:rsidRPr="009E0048">
              <w:rPr>
                <w:rFonts w:cs="Times New Roman"/>
                <w:color w:val="00B050"/>
                <w:sz w:val="22"/>
                <w:szCs w:val="24"/>
              </w:rPr>
              <w:t>FP5</w:t>
            </w:r>
            <w:r w:rsidRPr="009E0048">
              <w:rPr>
                <w:rFonts w:cs="Times New Roman"/>
                <w:sz w:val="22"/>
                <w:szCs w:val="24"/>
              </w:rPr>
              <w:t>)</w:t>
            </w:r>
          </w:p>
        </w:tc>
        <w:tc>
          <w:tcPr>
            <w:tcW w:w="5664" w:type="dxa"/>
            <w:tcBorders>
              <w:left w:val="single" w:sz="4" w:space="0" w:color="auto"/>
              <w:right w:val="single" w:sz="4" w:space="0" w:color="auto"/>
            </w:tcBorders>
          </w:tcPr>
          <w:p w14:paraId="02AC6630" w14:textId="77777777" w:rsidR="00E42E73" w:rsidRPr="009E0048" w:rsidRDefault="00E42E73" w:rsidP="00E42E73">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4"/>
              </w:rPr>
            </w:pPr>
            <w:r w:rsidRPr="009E0048">
              <w:rPr>
                <w:rFonts w:cs="Times New Roman"/>
                <w:sz w:val="22"/>
                <w:szCs w:val="24"/>
              </w:rPr>
              <w:t>Visualiser toutes les données de l’activité du patient sur le monitoring.</w:t>
            </w:r>
          </w:p>
        </w:tc>
      </w:tr>
      <w:tr w:rsidR="00E42E73" w:rsidRPr="00D06A53" w14:paraId="442AA13B" w14:textId="77777777" w:rsidTr="00E4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5EF777AC"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6 (</w:t>
            </w:r>
            <w:r w:rsidRPr="009E0048">
              <w:rPr>
                <w:rFonts w:cs="Times New Roman"/>
                <w:color w:val="00B050"/>
                <w:sz w:val="22"/>
                <w:szCs w:val="24"/>
              </w:rPr>
              <w:t>FP6</w:t>
            </w:r>
            <w:r w:rsidRPr="009E0048">
              <w:rPr>
                <w:rFonts w:cs="Times New Roman"/>
                <w:sz w:val="22"/>
                <w:szCs w:val="24"/>
              </w:rPr>
              <w:t>)</w:t>
            </w:r>
          </w:p>
        </w:tc>
        <w:tc>
          <w:tcPr>
            <w:tcW w:w="5664" w:type="dxa"/>
            <w:tcBorders>
              <w:left w:val="single" w:sz="4" w:space="0" w:color="auto"/>
              <w:right w:val="single" w:sz="4" w:space="0" w:color="auto"/>
            </w:tcBorders>
          </w:tcPr>
          <w:p w14:paraId="56B6F6E5" w14:textId="77777777" w:rsidR="00E42E73" w:rsidRPr="009E0048" w:rsidRDefault="00E42E73" w:rsidP="00E42E73">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2"/>
                <w:szCs w:val="24"/>
              </w:rPr>
            </w:pPr>
            <w:r w:rsidRPr="009E0048">
              <w:rPr>
                <w:rFonts w:cs="Times New Roman"/>
                <w:sz w:val="22"/>
                <w:szCs w:val="24"/>
              </w:rPr>
              <w:t>L’utilisateur doit pouvoir définir une anomalie sonore à l’aide d’un formulaire de paramétrage.</w:t>
            </w:r>
          </w:p>
        </w:tc>
      </w:tr>
      <w:tr w:rsidR="00E42E73" w:rsidRPr="00D06A53" w14:paraId="60F15A40" w14:textId="77777777" w:rsidTr="00E42E73">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32783FCF"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principale 7 (</w:t>
            </w:r>
            <w:r w:rsidRPr="009E0048">
              <w:rPr>
                <w:rFonts w:cs="Times New Roman"/>
                <w:color w:val="00B050"/>
                <w:sz w:val="22"/>
                <w:szCs w:val="24"/>
              </w:rPr>
              <w:t>FP7</w:t>
            </w:r>
            <w:r w:rsidRPr="009E0048">
              <w:rPr>
                <w:rFonts w:cs="Times New Roman"/>
                <w:sz w:val="22"/>
                <w:szCs w:val="24"/>
              </w:rPr>
              <w:t>)</w:t>
            </w:r>
          </w:p>
        </w:tc>
        <w:tc>
          <w:tcPr>
            <w:tcW w:w="5664" w:type="dxa"/>
            <w:tcBorders>
              <w:left w:val="single" w:sz="4" w:space="0" w:color="auto"/>
              <w:right w:val="single" w:sz="4" w:space="0" w:color="auto"/>
            </w:tcBorders>
          </w:tcPr>
          <w:p w14:paraId="4A34A6D7" w14:textId="77777777" w:rsidR="00E42E73" w:rsidRPr="009E0048" w:rsidRDefault="00E42E73" w:rsidP="00E42E73">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4"/>
              </w:rPr>
            </w:pPr>
            <w:r w:rsidRPr="009E0048">
              <w:rPr>
                <w:rFonts w:cs="Times New Roman"/>
                <w:sz w:val="22"/>
                <w:szCs w:val="24"/>
              </w:rPr>
              <w:t>L’utilisateur doit pouvoir afficher les données dans un intervalle de temps donné et dans une plage horaire donnée.</w:t>
            </w:r>
          </w:p>
        </w:tc>
      </w:tr>
      <w:tr w:rsidR="00E42E73" w:rsidRPr="00D06A53" w14:paraId="3FA75BEB" w14:textId="77777777" w:rsidTr="00E4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2620226B" w14:textId="77777777" w:rsidR="00E42E73" w:rsidRPr="009E0048" w:rsidRDefault="00E42E73" w:rsidP="00E42E73">
            <w:pPr>
              <w:spacing w:line="276" w:lineRule="auto"/>
              <w:rPr>
                <w:rFonts w:cs="Times New Roman"/>
                <w:sz w:val="22"/>
                <w:szCs w:val="24"/>
              </w:rPr>
            </w:pPr>
            <w:r w:rsidRPr="009E0048">
              <w:rPr>
                <w:rFonts w:cs="Times New Roman"/>
                <w:sz w:val="22"/>
                <w:szCs w:val="24"/>
              </w:rPr>
              <w:t>Fonction contrainte 1 (</w:t>
            </w:r>
            <w:r w:rsidRPr="009E0048">
              <w:rPr>
                <w:rFonts w:cs="Times New Roman"/>
                <w:color w:val="C00000"/>
                <w:sz w:val="22"/>
                <w:szCs w:val="24"/>
              </w:rPr>
              <w:t>FC1</w:t>
            </w:r>
            <w:r w:rsidRPr="009E0048">
              <w:rPr>
                <w:rFonts w:cs="Times New Roman"/>
                <w:sz w:val="22"/>
                <w:szCs w:val="24"/>
              </w:rPr>
              <w:t>)</w:t>
            </w:r>
          </w:p>
        </w:tc>
        <w:tc>
          <w:tcPr>
            <w:tcW w:w="5664" w:type="dxa"/>
            <w:tcBorders>
              <w:left w:val="single" w:sz="4" w:space="0" w:color="auto"/>
              <w:right w:val="single" w:sz="4" w:space="0" w:color="auto"/>
            </w:tcBorders>
          </w:tcPr>
          <w:p w14:paraId="39D51C31" w14:textId="77777777" w:rsidR="00E42E73" w:rsidRPr="009E0048" w:rsidRDefault="00E42E73" w:rsidP="00E42E73">
            <w:pPr>
              <w:spacing w:line="276" w:lineRule="auto"/>
              <w:cnfStyle w:val="000000100000" w:firstRow="0" w:lastRow="0" w:firstColumn="0" w:lastColumn="0" w:oddVBand="0" w:evenVBand="0" w:oddHBand="1" w:evenHBand="0" w:firstRowFirstColumn="0" w:firstRowLastColumn="0" w:lastRowFirstColumn="0" w:lastRowLastColumn="0"/>
              <w:rPr>
                <w:rFonts w:cs="Times New Roman"/>
                <w:sz w:val="22"/>
                <w:szCs w:val="24"/>
              </w:rPr>
            </w:pPr>
            <w:r w:rsidRPr="009E0048">
              <w:rPr>
                <w:rFonts w:cs="Times New Roman"/>
                <w:sz w:val="22"/>
                <w:szCs w:val="24"/>
              </w:rPr>
              <w:t>Une et une seule personne doit être présente dans la pièce.</w:t>
            </w:r>
          </w:p>
        </w:tc>
      </w:tr>
      <w:tr w:rsidR="00E42E73" w:rsidRPr="00D06A53" w14:paraId="67EAFB23" w14:textId="77777777" w:rsidTr="009944A2">
        <w:trPr>
          <w:trHeight w:val="557"/>
        </w:trPr>
        <w:tc>
          <w:tcPr>
            <w:cnfStyle w:val="001000000000" w:firstRow="0" w:lastRow="0" w:firstColumn="1" w:lastColumn="0" w:oddVBand="0" w:evenVBand="0" w:oddHBand="0" w:evenHBand="0" w:firstRowFirstColumn="0" w:firstRowLastColumn="0" w:lastRowFirstColumn="0" w:lastRowLastColumn="0"/>
            <w:tcW w:w="3397" w:type="dxa"/>
            <w:tcBorders>
              <w:left w:val="single" w:sz="4" w:space="0" w:color="auto"/>
              <w:right w:val="single" w:sz="4" w:space="0" w:color="auto"/>
            </w:tcBorders>
          </w:tcPr>
          <w:p w14:paraId="127E113A" w14:textId="77777777" w:rsidR="00E42E73" w:rsidRPr="009E0048" w:rsidRDefault="00E42E73" w:rsidP="00E42E73">
            <w:pPr>
              <w:spacing w:line="276" w:lineRule="auto"/>
              <w:rPr>
                <w:rFonts w:cs="Times New Roman"/>
                <w:sz w:val="22"/>
                <w:szCs w:val="24"/>
              </w:rPr>
            </w:pPr>
            <w:r w:rsidRPr="009E0048">
              <w:rPr>
                <w:rFonts w:cs="Times New Roman"/>
                <w:sz w:val="22"/>
                <w:szCs w:val="24"/>
              </w:rPr>
              <w:lastRenderedPageBreak/>
              <w:t>Fonction contrainte 2 (</w:t>
            </w:r>
            <w:r w:rsidRPr="009E0048">
              <w:rPr>
                <w:rFonts w:cs="Times New Roman"/>
                <w:color w:val="C00000"/>
                <w:sz w:val="22"/>
                <w:szCs w:val="24"/>
              </w:rPr>
              <w:t>FC2</w:t>
            </w:r>
            <w:r w:rsidRPr="009E0048">
              <w:rPr>
                <w:rFonts w:cs="Times New Roman"/>
                <w:sz w:val="22"/>
                <w:szCs w:val="24"/>
              </w:rPr>
              <w:t>)</w:t>
            </w:r>
          </w:p>
        </w:tc>
        <w:tc>
          <w:tcPr>
            <w:tcW w:w="5664" w:type="dxa"/>
            <w:tcBorders>
              <w:left w:val="single" w:sz="4" w:space="0" w:color="auto"/>
              <w:right w:val="single" w:sz="4" w:space="0" w:color="auto"/>
            </w:tcBorders>
          </w:tcPr>
          <w:p w14:paraId="0967A328" w14:textId="77777777" w:rsidR="00E42E73" w:rsidRPr="009E0048" w:rsidRDefault="00E42E73" w:rsidP="00E42E73">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22"/>
                <w:szCs w:val="24"/>
              </w:rPr>
            </w:pPr>
            <w:r w:rsidRPr="009E0048">
              <w:rPr>
                <w:rFonts w:cs="Times New Roman"/>
                <w:sz w:val="22"/>
                <w:szCs w:val="24"/>
              </w:rPr>
              <w:t>Le monitoring doit être ergonomique, simple à lire. Les données sont présentées sur une seule page.</w:t>
            </w:r>
          </w:p>
        </w:tc>
      </w:tr>
    </w:tbl>
    <w:p w14:paraId="7A6561A9" w14:textId="77777777" w:rsidR="0075254A" w:rsidRDefault="0075254A" w:rsidP="00E42E73">
      <w:pPr>
        <w:jc w:val="center"/>
        <w:rPr>
          <w:rFonts w:cs="Times New Roman"/>
          <w:b/>
          <w:color w:val="F24F4F" w:themeColor="accent1"/>
          <w:sz w:val="36"/>
          <w:u w:val="single"/>
        </w:rPr>
      </w:pPr>
      <w:bookmarkStart w:id="106" w:name="_Toc471484672"/>
    </w:p>
    <w:p w14:paraId="7C5A12FB" w14:textId="77777777" w:rsidR="00E42E73" w:rsidRDefault="00E42E73" w:rsidP="00E42E73">
      <w:pPr>
        <w:jc w:val="center"/>
        <w:rPr>
          <w:rFonts w:cs="Times New Roman"/>
          <w:b/>
          <w:color w:val="F24F4F" w:themeColor="accent1"/>
          <w:sz w:val="36"/>
          <w:u w:val="single"/>
        </w:rPr>
      </w:pPr>
      <w:r>
        <w:rPr>
          <w:rFonts w:cs="Times New Roman"/>
          <w:b/>
          <w:color w:val="F24F4F" w:themeColor="accent1"/>
          <w:sz w:val="36"/>
          <w:u w:val="single"/>
        </w:rPr>
        <w:t>Modèles de base de données</w:t>
      </w:r>
      <w:bookmarkEnd w:id="106"/>
    </w:p>
    <w:p w14:paraId="2AF425CA" w14:textId="77777777" w:rsidR="00E42E73" w:rsidRPr="00F237C5" w:rsidRDefault="00E42E73" w:rsidP="00E42E73">
      <w:pPr>
        <w:jc w:val="center"/>
        <w:rPr>
          <w:rFonts w:cs="Times New Roman"/>
          <w:b/>
          <w:color w:val="F24F4F" w:themeColor="accent1"/>
          <w:sz w:val="36"/>
          <w:u w:val="single"/>
        </w:rPr>
      </w:pPr>
    </w:p>
    <w:p w14:paraId="269729B6" w14:textId="77777777" w:rsidR="00E42E73" w:rsidRDefault="00E42E73" w:rsidP="00E42E73">
      <w:pPr>
        <w:ind w:firstLine="720"/>
        <w:rPr>
          <w:rFonts w:cs="Times New Roman"/>
          <w:b/>
          <w:u w:val="single"/>
        </w:rPr>
      </w:pPr>
      <w:bookmarkStart w:id="107" w:name="_Toc471484673"/>
      <w:r w:rsidRPr="00222D87">
        <w:rPr>
          <w:rFonts w:cs="Times New Roman"/>
          <w:b/>
          <w:u w:val="single"/>
        </w:rPr>
        <w:t>Précisions sur les données à stocker</w:t>
      </w:r>
      <w:bookmarkEnd w:id="107"/>
    </w:p>
    <w:p w14:paraId="1027EEC8" w14:textId="77777777" w:rsidR="00E42E73" w:rsidRPr="00222D87" w:rsidRDefault="00E42E73" w:rsidP="00E42E73">
      <w:pPr>
        <w:rPr>
          <w:rFonts w:cs="Times New Roman"/>
          <w:b/>
          <w:u w:val="single"/>
        </w:rPr>
      </w:pPr>
    </w:p>
    <w:p w14:paraId="670022F4" w14:textId="77777777" w:rsidR="00E42E73" w:rsidRPr="00D06A53" w:rsidRDefault="00E42E73" w:rsidP="00E42E73">
      <w:pPr>
        <w:rPr>
          <w:rFonts w:cs="Times New Roman"/>
          <w:szCs w:val="24"/>
        </w:rPr>
      </w:pPr>
      <w:r w:rsidRPr="00D06A53">
        <w:rPr>
          <w:rFonts w:cs="Times New Roman"/>
          <w:szCs w:val="24"/>
        </w:rPr>
        <w:t>Nous avons besoin de stocker les données générées suite à l’activité du patient dans le LaboVision. Nous distinguons 2 types d’enregistrements en utilisant le matériel présent dans la pièce :</w:t>
      </w:r>
    </w:p>
    <w:p w14:paraId="0B49E29B" w14:textId="77777777" w:rsidR="00E42E73" w:rsidRPr="00D06A53" w:rsidRDefault="00E42E73" w:rsidP="00B36DEA">
      <w:pPr>
        <w:pStyle w:val="Paragraphedeliste"/>
        <w:numPr>
          <w:ilvl w:val="0"/>
          <w:numId w:val="11"/>
        </w:numPr>
        <w:rPr>
          <w:rFonts w:cs="Times New Roman"/>
          <w:szCs w:val="24"/>
        </w:rPr>
      </w:pPr>
      <w:r w:rsidRPr="00D06A53">
        <w:rPr>
          <w:rFonts w:cs="Times New Roman"/>
          <w:color w:val="C00000"/>
          <w:szCs w:val="24"/>
        </w:rPr>
        <w:t xml:space="preserve">Les enregistrements « continus » </w:t>
      </w:r>
      <w:r w:rsidRPr="00D06A53">
        <w:rPr>
          <w:rFonts w:cs="Times New Roman"/>
        </w:rPr>
        <w:t>caractérisant une activité en cours et</w:t>
      </w:r>
      <w:r w:rsidRPr="00D06A53">
        <w:rPr>
          <w:rFonts w:cs="Times New Roman"/>
          <w:color w:val="auto"/>
          <w:szCs w:val="24"/>
        </w:rPr>
        <w:t xml:space="preserve"> </w:t>
      </w:r>
      <w:r w:rsidRPr="00D06A53">
        <w:rPr>
          <w:rFonts w:cs="Times New Roman"/>
          <w:szCs w:val="24"/>
        </w:rPr>
        <w:t>qui s’évaluent sur une période (exemple : temps passé dans le salon).</w:t>
      </w:r>
    </w:p>
    <w:p w14:paraId="2C87005E" w14:textId="77777777" w:rsidR="00E42E73" w:rsidRPr="00D06A53" w:rsidRDefault="00E42E73" w:rsidP="00B36DEA">
      <w:pPr>
        <w:pStyle w:val="Paragraphedeliste"/>
        <w:numPr>
          <w:ilvl w:val="0"/>
          <w:numId w:val="11"/>
        </w:numPr>
        <w:rPr>
          <w:rFonts w:cs="Times New Roman"/>
          <w:szCs w:val="24"/>
        </w:rPr>
      </w:pPr>
      <w:r w:rsidRPr="00D06A53">
        <w:rPr>
          <w:rFonts w:cs="Times New Roman"/>
          <w:color w:val="C00000"/>
          <w:szCs w:val="24"/>
        </w:rPr>
        <w:t xml:space="preserve">Les enregistrements « non continus » </w:t>
      </w:r>
      <w:r w:rsidRPr="00D06A53">
        <w:rPr>
          <w:rFonts w:cs="Times New Roman"/>
          <w:szCs w:val="24"/>
        </w:rPr>
        <w:t>qui correspondent à des relevés de mesures à un instant donné (exemple : niveau sonore).</w:t>
      </w:r>
    </w:p>
    <w:p w14:paraId="5225E87E" w14:textId="77777777" w:rsidR="00E42E73" w:rsidRPr="00D06A53" w:rsidRDefault="00E42E73" w:rsidP="00E42E73">
      <w:pPr>
        <w:rPr>
          <w:rFonts w:cs="Times New Roman"/>
          <w:szCs w:val="24"/>
        </w:rPr>
      </w:pPr>
      <w:r w:rsidRPr="00D06A53">
        <w:rPr>
          <w:rFonts w:cs="Times New Roman"/>
          <w:szCs w:val="24"/>
        </w:rPr>
        <w:t xml:space="preserve">Concernant le niveau sonore de la pièce, </w:t>
      </w:r>
      <w:r w:rsidRPr="00D06A53">
        <w:rPr>
          <w:rFonts w:cs="Times New Roman"/>
          <w:color w:val="C00000"/>
          <w:szCs w:val="24"/>
        </w:rPr>
        <w:t xml:space="preserve">nous souhaitons pouvoir identifier un niveau sonore anormalement élevé </w:t>
      </w:r>
      <w:r w:rsidRPr="00D06A53">
        <w:rPr>
          <w:rFonts w:cs="Times New Roman"/>
          <w:szCs w:val="24"/>
        </w:rPr>
        <w:t>: le seuil de déclenchement et la durée pour laquelle le niveau sonore est plus élevé que ce seuil sont des paramètres qui doivent être stockés car ils vont pouvoir être manipulés par l’utilisateur du monitoring d’activité.</w:t>
      </w:r>
    </w:p>
    <w:p w14:paraId="13551B85" w14:textId="77777777" w:rsidR="00E42E73" w:rsidRPr="00222D87" w:rsidRDefault="00E42E73" w:rsidP="00E42E73">
      <w:pPr>
        <w:rPr>
          <w:rFonts w:cs="Times New Roman"/>
          <w:b/>
          <w:szCs w:val="24"/>
          <w:u w:val="single"/>
        </w:rPr>
      </w:pPr>
    </w:p>
    <w:p w14:paraId="430D6674" w14:textId="77777777" w:rsidR="00E42E73" w:rsidRDefault="00E42E73" w:rsidP="00E42E73">
      <w:pPr>
        <w:ind w:firstLine="720"/>
        <w:rPr>
          <w:rFonts w:cs="Times New Roman"/>
          <w:b/>
          <w:szCs w:val="24"/>
          <w:u w:val="single"/>
        </w:rPr>
      </w:pPr>
      <w:bookmarkStart w:id="108" w:name="_Toc471484674"/>
      <w:r w:rsidRPr="00222D87">
        <w:rPr>
          <w:rFonts w:cs="Times New Roman"/>
          <w:b/>
          <w:szCs w:val="24"/>
          <w:u w:val="single"/>
        </w:rPr>
        <w:t>Modèle conceptuelle de données</w:t>
      </w:r>
      <w:bookmarkEnd w:id="108"/>
    </w:p>
    <w:p w14:paraId="74203F43" w14:textId="77777777" w:rsidR="00E42E73" w:rsidRPr="00222D87" w:rsidRDefault="00E42E73" w:rsidP="00E42E73">
      <w:pPr>
        <w:ind w:firstLine="720"/>
        <w:rPr>
          <w:rFonts w:cs="Times New Roman"/>
          <w:b/>
          <w:szCs w:val="24"/>
          <w:u w:val="single"/>
        </w:rPr>
      </w:pPr>
    </w:p>
    <w:p w14:paraId="1427E65A" w14:textId="76A57459" w:rsidR="00E42E73" w:rsidRPr="00D06A53" w:rsidRDefault="00E42E73" w:rsidP="00E42E73">
      <w:pPr>
        <w:jc w:val="center"/>
        <w:rPr>
          <w:rFonts w:cs="Times New Roman"/>
          <w:szCs w:val="24"/>
        </w:rPr>
      </w:pPr>
      <w:r w:rsidRPr="00D06A53">
        <w:rPr>
          <w:rFonts w:cs="Times New Roman"/>
          <w:noProof/>
          <w:szCs w:val="24"/>
          <w:lang w:eastAsia="fr-FR"/>
        </w:rPr>
        <w:drawing>
          <wp:inline distT="0" distB="0" distL="0" distR="0" wp14:anchorId="49D5AB9E" wp14:editId="36BC7B1A">
            <wp:extent cx="5334000" cy="2268408"/>
            <wp:effectExtent l="0" t="0" r="0" b="0"/>
            <wp:docPr id="20" name="Image 20" descr="projet_m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rojet_mcd"/>
                    <pic:cNvPicPr>
                      <a:picLocks noChangeAspect="1" noChangeArrowheads="1"/>
                    </pic:cNvPicPr>
                  </pic:nvPicPr>
                  <pic:blipFill>
                    <a:blip r:embed="rId39">
                      <a:extLst>
                        <a:ext uri="{28A0092B-C50C-407E-A947-70E740481C1C}">
                          <a14:useLocalDpi xmlns:a14="http://schemas.microsoft.com/office/drawing/2010/main" val="0"/>
                        </a:ext>
                      </a:extLst>
                    </a:blip>
                    <a:srcRect l="14040" t="13614" r="25072" b="38118"/>
                    <a:stretch>
                      <a:fillRect/>
                    </a:stretch>
                  </pic:blipFill>
                  <pic:spPr bwMode="auto">
                    <a:xfrm>
                      <a:off x="0" y="0"/>
                      <a:ext cx="5361037" cy="2279906"/>
                    </a:xfrm>
                    <a:prstGeom prst="rect">
                      <a:avLst/>
                    </a:prstGeom>
                    <a:noFill/>
                    <a:ln>
                      <a:noFill/>
                    </a:ln>
                  </pic:spPr>
                </pic:pic>
              </a:graphicData>
            </a:graphic>
          </wp:inline>
        </w:drawing>
      </w:r>
    </w:p>
    <w:p w14:paraId="48881B40" w14:textId="77777777" w:rsidR="00E42E73" w:rsidRDefault="00E42E73" w:rsidP="00E42E73">
      <w:pPr>
        <w:rPr>
          <w:rFonts w:cs="Times New Roman"/>
          <w:b/>
          <w:u w:val="single"/>
        </w:rPr>
      </w:pPr>
      <w:bookmarkStart w:id="109" w:name="_Toc471484675"/>
    </w:p>
    <w:p w14:paraId="3ADDD861" w14:textId="77777777" w:rsidR="00E42E73" w:rsidRDefault="00E42E73" w:rsidP="00E42E73">
      <w:pPr>
        <w:ind w:firstLine="720"/>
        <w:rPr>
          <w:rFonts w:cs="Times New Roman"/>
          <w:b/>
          <w:u w:val="single"/>
        </w:rPr>
      </w:pPr>
      <w:r w:rsidRPr="00222D87">
        <w:rPr>
          <w:rFonts w:cs="Times New Roman"/>
          <w:b/>
          <w:u w:val="single"/>
        </w:rPr>
        <w:t>Modèle physique de données</w:t>
      </w:r>
      <w:bookmarkEnd w:id="109"/>
    </w:p>
    <w:p w14:paraId="6BC2CDBD" w14:textId="77777777" w:rsidR="00E42E73" w:rsidRPr="00222D87" w:rsidRDefault="00E42E73" w:rsidP="00E42E73">
      <w:pPr>
        <w:ind w:firstLine="720"/>
        <w:rPr>
          <w:rFonts w:cs="Times New Roman"/>
          <w:b/>
          <w:u w:val="single"/>
        </w:rPr>
      </w:pPr>
    </w:p>
    <w:p w14:paraId="3138767F" w14:textId="29FB567C" w:rsidR="00E42E73" w:rsidRPr="00D06A53" w:rsidRDefault="00E42E73" w:rsidP="00E42E73">
      <w:pPr>
        <w:jc w:val="center"/>
        <w:rPr>
          <w:rFonts w:cs="Times New Roman"/>
          <w:szCs w:val="24"/>
        </w:rPr>
      </w:pPr>
      <w:r w:rsidRPr="00D06A53">
        <w:rPr>
          <w:rFonts w:cs="Times New Roman"/>
          <w:noProof/>
          <w:szCs w:val="24"/>
          <w:lang w:eastAsia="fr-FR"/>
        </w:rPr>
        <w:drawing>
          <wp:inline distT="0" distB="0" distL="0" distR="0" wp14:anchorId="2525B12E" wp14:editId="10D08141">
            <wp:extent cx="5367067" cy="1859095"/>
            <wp:effectExtent l="0" t="0" r="5080" b="8255"/>
            <wp:docPr id="19" name="Image 19" descr="projet_m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rojet_mpd"/>
                    <pic:cNvPicPr>
                      <a:picLocks noChangeAspect="1" noChangeArrowheads="1"/>
                    </pic:cNvPicPr>
                  </pic:nvPicPr>
                  <pic:blipFill>
                    <a:blip r:embed="rId40">
                      <a:extLst>
                        <a:ext uri="{28A0092B-C50C-407E-A947-70E740481C1C}">
                          <a14:useLocalDpi xmlns:a14="http://schemas.microsoft.com/office/drawing/2010/main" val="0"/>
                        </a:ext>
                      </a:extLst>
                    </a:blip>
                    <a:srcRect l="14279" t="15842" r="24635" b="44554"/>
                    <a:stretch>
                      <a:fillRect/>
                    </a:stretch>
                  </pic:blipFill>
                  <pic:spPr bwMode="auto">
                    <a:xfrm>
                      <a:off x="0" y="0"/>
                      <a:ext cx="5393711" cy="1868324"/>
                    </a:xfrm>
                    <a:prstGeom prst="rect">
                      <a:avLst/>
                    </a:prstGeom>
                    <a:noFill/>
                    <a:ln>
                      <a:noFill/>
                    </a:ln>
                  </pic:spPr>
                </pic:pic>
              </a:graphicData>
            </a:graphic>
          </wp:inline>
        </w:drawing>
      </w:r>
    </w:p>
    <w:p w14:paraId="44ECB2C2" w14:textId="77777777" w:rsidR="00E42E73" w:rsidRDefault="00E42E73" w:rsidP="00E42E73">
      <w:pPr>
        <w:spacing w:line="300" w:lineRule="auto"/>
        <w:jc w:val="center"/>
        <w:rPr>
          <w:rFonts w:cs="Times New Roman"/>
          <w:b/>
          <w:color w:val="F24F4F" w:themeColor="accent1"/>
          <w:sz w:val="36"/>
          <w:u w:val="single"/>
        </w:rPr>
      </w:pPr>
      <w:bookmarkStart w:id="110" w:name="_Toc471484676"/>
    </w:p>
    <w:p w14:paraId="5E26B0EA" w14:textId="77777777" w:rsidR="00E42E73" w:rsidRPr="00F237C5" w:rsidRDefault="00E42E73" w:rsidP="00E42E73">
      <w:pPr>
        <w:spacing w:line="300" w:lineRule="auto"/>
        <w:jc w:val="center"/>
        <w:rPr>
          <w:rFonts w:cs="Times New Roman"/>
          <w:b/>
          <w:color w:val="F24F4F" w:themeColor="accent1"/>
          <w:sz w:val="36"/>
          <w:u w:val="single"/>
        </w:rPr>
      </w:pPr>
      <w:r>
        <w:rPr>
          <w:rFonts w:cs="Times New Roman"/>
          <w:b/>
          <w:color w:val="F24F4F" w:themeColor="accent1"/>
          <w:sz w:val="36"/>
          <w:u w:val="single"/>
        </w:rPr>
        <w:lastRenderedPageBreak/>
        <w:t>Maquette</w:t>
      </w:r>
      <w:bookmarkEnd w:id="110"/>
    </w:p>
    <w:p w14:paraId="6639B623" w14:textId="6BB2F54F" w:rsidR="00E42E73" w:rsidRDefault="00E42E73" w:rsidP="00E42E73">
      <w:pPr>
        <w:ind w:firstLine="720"/>
        <w:rPr>
          <w:rFonts w:cs="Times New Roman"/>
          <w:b/>
          <w:u w:val="single"/>
        </w:rPr>
      </w:pPr>
      <w:bookmarkStart w:id="111" w:name="_Toc471484677"/>
      <w:r w:rsidRPr="00892D27">
        <w:rPr>
          <w:rFonts w:cs="Times New Roman"/>
          <w:b/>
          <w:u w:val="single"/>
        </w:rPr>
        <w:t>Précisions sur la maquette</w:t>
      </w:r>
      <w:bookmarkEnd w:id="111"/>
    </w:p>
    <w:p w14:paraId="4B79D1AF" w14:textId="77777777" w:rsidR="00E42E73" w:rsidRPr="00892D27" w:rsidRDefault="00E42E73" w:rsidP="00E42E73">
      <w:pPr>
        <w:ind w:firstLine="720"/>
        <w:rPr>
          <w:rFonts w:cs="Times New Roman"/>
          <w:b/>
          <w:u w:val="single"/>
        </w:rPr>
      </w:pPr>
    </w:p>
    <w:p w14:paraId="4D2B86A1" w14:textId="4CC2FEDA" w:rsidR="00E42E73" w:rsidRPr="00D06A53" w:rsidRDefault="00E42E73" w:rsidP="00E42E73">
      <w:pPr>
        <w:rPr>
          <w:rFonts w:cs="Times New Roman"/>
        </w:rPr>
      </w:pPr>
      <w:r w:rsidRPr="00D06A53">
        <w:rPr>
          <w:rFonts w:cs="Times New Roman"/>
        </w:rPr>
        <w:t xml:space="preserve">Pour rappel, le monitoring développé a pour objectif d’être intégré à l’application web préexistante. </w:t>
      </w:r>
      <w:r w:rsidRPr="00D06A53">
        <w:rPr>
          <w:rFonts w:cs="Times New Roman"/>
          <w:color w:val="C00000"/>
        </w:rPr>
        <w:t xml:space="preserve">Cette application web propose déjà des services regroupés dans des onglets différents suivant leur nature </w:t>
      </w:r>
      <w:r w:rsidRPr="00D06A53">
        <w:rPr>
          <w:rFonts w:cs="Times New Roman"/>
        </w:rPr>
        <w:t>(track</w:t>
      </w:r>
      <w:r w:rsidR="009944A2">
        <w:rPr>
          <w:rFonts w:cs="Times New Roman"/>
        </w:rPr>
        <w:t xml:space="preserve">ing, détection de chutes, etc). </w:t>
      </w:r>
      <w:r w:rsidRPr="00D06A53">
        <w:rPr>
          <w:rFonts w:cs="Times New Roman"/>
        </w:rPr>
        <w:t xml:space="preserve">Le monitoring d’activité sera ajouté à cette application par l’intermédiaire d’un </w:t>
      </w:r>
      <w:r w:rsidRPr="00D06A53">
        <w:rPr>
          <w:rFonts w:cs="Times New Roman"/>
          <w:color w:val="C00000"/>
        </w:rPr>
        <w:t>nouvel onglet « Monitoring d’activité »</w:t>
      </w:r>
      <w:r w:rsidRPr="00D06A53">
        <w:rPr>
          <w:rFonts w:cs="Times New Roman"/>
        </w:rPr>
        <w:t>.</w:t>
      </w:r>
    </w:p>
    <w:p w14:paraId="200D4D5F" w14:textId="74AB69FE" w:rsidR="00E42E73" w:rsidRDefault="00E42E73" w:rsidP="00E42E73">
      <w:pPr>
        <w:rPr>
          <w:rFonts w:cs="Times New Roman"/>
        </w:rPr>
      </w:pPr>
      <w:r w:rsidRPr="00D06A53">
        <w:rPr>
          <w:rFonts w:cs="Times New Roman"/>
        </w:rPr>
        <w:t xml:space="preserve">Ce monitoring </w:t>
      </w:r>
      <w:r w:rsidRPr="00D06A53">
        <w:rPr>
          <w:rFonts w:cs="Times New Roman"/>
          <w:color w:val="C00000"/>
        </w:rPr>
        <w:t xml:space="preserve">présentera les données enregistrées des fonctionnalités </w:t>
      </w:r>
      <w:r w:rsidRPr="00D06A53">
        <w:rPr>
          <w:rFonts w:cs="Times New Roman"/>
        </w:rPr>
        <w:t xml:space="preserve">présentées précédemment. Comme il n’est pas nécessaire de séparer ces données dans différentes sections, le </w:t>
      </w:r>
      <w:r w:rsidRPr="00D06A53">
        <w:rPr>
          <w:rFonts w:cs="Times New Roman"/>
          <w:color w:val="C00000"/>
        </w:rPr>
        <w:t>monitoring d’activité sera affiché sur une page</w:t>
      </w:r>
      <w:r w:rsidR="009944A2">
        <w:rPr>
          <w:rFonts w:cs="Times New Roman"/>
        </w:rPr>
        <w:t xml:space="preserve"> uniquement. </w:t>
      </w:r>
      <w:r w:rsidRPr="00D06A53">
        <w:rPr>
          <w:rFonts w:cs="Times New Roman"/>
        </w:rPr>
        <w:t xml:space="preserve">Pour les anomalies sonores, </w:t>
      </w:r>
      <w:r w:rsidRPr="00D06A53">
        <w:rPr>
          <w:rFonts w:cs="Times New Roman"/>
          <w:color w:val="C00000"/>
        </w:rPr>
        <w:t>l’utilisateur aura accès à un paramétrage afin de définir une anomalie sonore</w:t>
      </w:r>
      <w:r w:rsidRPr="00D06A53">
        <w:rPr>
          <w:rFonts w:cs="Times New Roman"/>
        </w:rPr>
        <w:t>.</w:t>
      </w:r>
    </w:p>
    <w:p w14:paraId="6F0E3BEB" w14:textId="77777777" w:rsidR="009944A2" w:rsidRPr="00E42E73" w:rsidRDefault="009944A2" w:rsidP="00E42E73">
      <w:pPr>
        <w:rPr>
          <w:rFonts w:cs="Times New Roman"/>
        </w:rPr>
      </w:pPr>
    </w:p>
    <w:p w14:paraId="66B0F630" w14:textId="65C66630" w:rsidR="00E42E73" w:rsidRDefault="00E42E73" w:rsidP="00E42E73">
      <w:pPr>
        <w:ind w:firstLine="720"/>
        <w:rPr>
          <w:rFonts w:cs="Times New Roman"/>
          <w:b/>
          <w:u w:val="single"/>
        </w:rPr>
      </w:pPr>
      <w:bookmarkStart w:id="112" w:name="_Toc471484678"/>
      <w:r w:rsidRPr="00892D27">
        <w:rPr>
          <w:rFonts w:cs="Times New Roman"/>
          <w:b/>
          <w:u w:val="single"/>
        </w:rPr>
        <w:t>Page du monitoring d’activité</w:t>
      </w:r>
      <w:bookmarkEnd w:id="112"/>
    </w:p>
    <w:p w14:paraId="14B2D307" w14:textId="77777777" w:rsidR="009944A2" w:rsidRPr="00E42E73" w:rsidRDefault="009944A2" w:rsidP="00E42E73">
      <w:pPr>
        <w:ind w:firstLine="720"/>
        <w:rPr>
          <w:rFonts w:cs="Times New Roman"/>
          <w:b/>
          <w:u w:val="single"/>
        </w:rPr>
      </w:pPr>
    </w:p>
    <w:p w14:paraId="2DE17424" w14:textId="77777777" w:rsidR="00E42E73" w:rsidRPr="00D06A53" w:rsidRDefault="00E42E73" w:rsidP="00E42E73">
      <w:pPr>
        <w:jc w:val="center"/>
        <w:rPr>
          <w:rFonts w:cs="Times New Roman"/>
        </w:rPr>
      </w:pPr>
      <w:r w:rsidRPr="00D06A53">
        <w:rPr>
          <w:rFonts w:cs="Times New Roman"/>
          <w:noProof/>
          <w:lang w:eastAsia="fr-FR"/>
        </w:rPr>
        <w:drawing>
          <wp:inline distT="0" distB="0" distL="0" distR="0" wp14:anchorId="739FAF89" wp14:editId="656113EB">
            <wp:extent cx="4744634" cy="6307667"/>
            <wp:effectExtent l="19050" t="19050" r="18415" b="171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104" cy="6354822"/>
                    </a:xfrm>
                    <a:prstGeom prst="rect">
                      <a:avLst/>
                    </a:prstGeom>
                    <a:ln>
                      <a:solidFill>
                        <a:schemeClr val="tx1"/>
                      </a:solidFill>
                    </a:ln>
                  </pic:spPr>
                </pic:pic>
              </a:graphicData>
            </a:graphic>
          </wp:inline>
        </w:drawing>
      </w:r>
    </w:p>
    <w:p w14:paraId="3D3167B7" w14:textId="77777777" w:rsidR="00E42E73" w:rsidRDefault="00E42E73" w:rsidP="00E42E73">
      <w:pPr>
        <w:ind w:firstLine="720"/>
        <w:rPr>
          <w:rFonts w:cs="Times New Roman"/>
          <w:b/>
          <w:u w:val="single"/>
        </w:rPr>
      </w:pPr>
      <w:bookmarkStart w:id="113" w:name="_Toc471484679"/>
      <w:r w:rsidRPr="00892D27">
        <w:rPr>
          <w:rFonts w:cs="Times New Roman"/>
          <w:b/>
          <w:u w:val="single"/>
        </w:rPr>
        <w:lastRenderedPageBreak/>
        <w:t>Paramétrer une anomalie sonore</w:t>
      </w:r>
      <w:bookmarkEnd w:id="113"/>
    </w:p>
    <w:p w14:paraId="0E85585A" w14:textId="77777777" w:rsidR="009944A2" w:rsidRDefault="009944A2" w:rsidP="00E42E73">
      <w:pPr>
        <w:ind w:firstLine="720"/>
        <w:rPr>
          <w:rFonts w:cs="Times New Roman"/>
          <w:b/>
          <w:u w:val="single"/>
        </w:rPr>
      </w:pPr>
    </w:p>
    <w:p w14:paraId="4D922F63" w14:textId="77777777" w:rsidR="00E42E73" w:rsidRPr="00D06A53" w:rsidRDefault="00E42E73" w:rsidP="00E42E73">
      <w:pPr>
        <w:jc w:val="center"/>
        <w:rPr>
          <w:rFonts w:cs="Times New Roman"/>
        </w:rPr>
      </w:pPr>
      <w:r w:rsidRPr="00D06A53">
        <w:rPr>
          <w:rFonts w:cs="Times New Roman"/>
          <w:noProof/>
          <w:lang w:eastAsia="fr-FR"/>
        </w:rPr>
        <w:drawing>
          <wp:inline distT="0" distB="0" distL="0" distR="0" wp14:anchorId="2CBE827C" wp14:editId="2F69F268">
            <wp:extent cx="4842574" cy="6475730"/>
            <wp:effectExtent l="19050" t="19050" r="15240" b="203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718" cy="6609648"/>
                    </a:xfrm>
                    <a:prstGeom prst="rect">
                      <a:avLst/>
                    </a:prstGeom>
                    <a:ln>
                      <a:solidFill>
                        <a:schemeClr val="tx1"/>
                      </a:solidFill>
                    </a:ln>
                  </pic:spPr>
                </pic:pic>
              </a:graphicData>
            </a:graphic>
          </wp:inline>
        </w:drawing>
      </w:r>
    </w:p>
    <w:p w14:paraId="334E8B07" w14:textId="77777777" w:rsidR="00E42E73" w:rsidRDefault="00E42E73" w:rsidP="00E42E73">
      <w:bookmarkStart w:id="114" w:name="_Toc471484680"/>
    </w:p>
    <w:p w14:paraId="2C9B1CA2" w14:textId="77777777" w:rsidR="009944A2" w:rsidRDefault="009944A2" w:rsidP="00E42E73">
      <w:pPr>
        <w:spacing w:after="320" w:line="300" w:lineRule="auto"/>
        <w:jc w:val="center"/>
        <w:rPr>
          <w:rFonts w:cs="Times New Roman"/>
          <w:b/>
          <w:color w:val="F24F4F" w:themeColor="accent1"/>
          <w:sz w:val="36"/>
          <w:u w:val="single"/>
        </w:rPr>
      </w:pPr>
    </w:p>
    <w:p w14:paraId="55A64592" w14:textId="77777777" w:rsidR="009944A2" w:rsidRDefault="009944A2" w:rsidP="00E42E73">
      <w:pPr>
        <w:spacing w:after="320" w:line="300" w:lineRule="auto"/>
        <w:jc w:val="center"/>
        <w:rPr>
          <w:rFonts w:cs="Times New Roman"/>
          <w:b/>
          <w:color w:val="F24F4F" w:themeColor="accent1"/>
          <w:sz w:val="36"/>
          <w:u w:val="single"/>
        </w:rPr>
      </w:pPr>
    </w:p>
    <w:p w14:paraId="66C7E042" w14:textId="77777777" w:rsidR="009944A2" w:rsidRDefault="009944A2" w:rsidP="00E42E73">
      <w:pPr>
        <w:spacing w:after="320" w:line="300" w:lineRule="auto"/>
        <w:jc w:val="center"/>
        <w:rPr>
          <w:rFonts w:cs="Times New Roman"/>
          <w:b/>
          <w:color w:val="F24F4F" w:themeColor="accent1"/>
          <w:sz w:val="36"/>
          <w:u w:val="single"/>
        </w:rPr>
      </w:pPr>
    </w:p>
    <w:p w14:paraId="1CF3253C" w14:textId="77777777" w:rsidR="009944A2" w:rsidRDefault="009944A2" w:rsidP="00E42E73">
      <w:pPr>
        <w:spacing w:after="320" w:line="300" w:lineRule="auto"/>
        <w:jc w:val="center"/>
        <w:rPr>
          <w:rFonts w:cs="Times New Roman"/>
          <w:b/>
          <w:color w:val="F24F4F" w:themeColor="accent1"/>
          <w:sz w:val="36"/>
          <w:u w:val="single"/>
        </w:rPr>
      </w:pPr>
    </w:p>
    <w:p w14:paraId="36E83FCC" w14:textId="77777777" w:rsidR="009944A2" w:rsidRDefault="009944A2" w:rsidP="00E42E73">
      <w:pPr>
        <w:spacing w:after="320" w:line="300" w:lineRule="auto"/>
        <w:jc w:val="center"/>
        <w:rPr>
          <w:rFonts w:cs="Times New Roman"/>
          <w:b/>
          <w:color w:val="F24F4F" w:themeColor="accent1"/>
          <w:sz w:val="36"/>
          <w:u w:val="single"/>
        </w:rPr>
      </w:pPr>
    </w:p>
    <w:p w14:paraId="26306F6C" w14:textId="77777777" w:rsidR="00E42E73" w:rsidRPr="00F237C5" w:rsidRDefault="00E42E73" w:rsidP="00E42E73">
      <w:pPr>
        <w:spacing w:after="320" w:line="300" w:lineRule="auto"/>
        <w:jc w:val="center"/>
        <w:rPr>
          <w:rFonts w:cs="Times New Roman"/>
          <w:b/>
          <w:color w:val="F24F4F" w:themeColor="accent1"/>
          <w:sz w:val="36"/>
          <w:u w:val="single"/>
        </w:rPr>
      </w:pPr>
      <w:r>
        <w:rPr>
          <w:rFonts w:cs="Times New Roman"/>
          <w:b/>
          <w:color w:val="F24F4F" w:themeColor="accent1"/>
          <w:sz w:val="36"/>
          <w:u w:val="single"/>
        </w:rPr>
        <w:lastRenderedPageBreak/>
        <w:t>Technologies</w:t>
      </w:r>
      <w:bookmarkEnd w:id="114"/>
    </w:p>
    <w:p w14:paraId="2B2F48E5" w14:textId="4009BADA" w:rsidR="00E42E73" w:rsidRDefault="00E42E73" w:rsidP="00E42E73">
      <w:pPr>
        <w:ind w:firstLine="720"/>
        <w:rPr>
          <w:rFonts w:cs="Times New Roman"/>
          <w:b/>
          <w:u w:val="single"/>
        </w:rPr>
      </w:pPr>
      <w:bookmarkStart w:id="115" w:name="_Toc471484681"/>
      <w:r w:rsidRPr="00892D27">
        <w:rPr>
          <w:rFonts w:cs="Times New Roman"/>
          <w:b/>
          <w:u w:val="single"/>
        </w:rPr>
        <w:t>Monitoring d’activité</w:t>
      </w:r>
      <w:bookmarkEnd w:id="115"/>
    </w:p>
    <w:p w14:paraId="500C37AE" w14:textId="77777777" w:rsidR="00E42E73" w:rsidRPr="00892D27" w:rsidRDefault="00E42E73" w:rsidP="00E42E73">
      <w:pPr>
        <w:ind w:firstLine="720"/>
        <w:rPr>
          <w:rFonts w:cs="Times New Roman"/>
          <w:b/>
          <w:u w:val="single"/>
        </w:rPr>
      </w:pPr>
    </w:p>
    <w:p w14:paraId="7FC0FAC7" w14:textId="77777777" w:rsidR="00E42E73" w:rsidRPr="00D06A53" w:rsidRDefault="00E42E73" w:rsidP="00E42E73">
      <w:pPr>
        <w:rPr>
          <w:rFonts w:cs="Times New Roman"/>
        </w:rPr>
      </w:pPr>
      <w:r w:rsidRPr="00D06A53">
        <w:rPr>
          <w:rFonts w:cs="Times New Roman"/>
        </w:rPr>
        <w:t>Afin de développer le monitoring d’activité (application de type web), nous allons utiliser les mêmes technologies que celles utilisées actuellement pour l’application existante, soit :</w:t>
      </w:r>
    </w:p>
    <w:p w14:paraId="2961AC11"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HTML5 : </w:t>
      </w:r>
      <w:r w:rsidRPr="00D06A53">
        <w:rPr>
          <w:rFonts w:cs="Times New Roman"/>
        </w:rPr>
        <w:t>format de balisage conçu pour représenter les pages web.</w:t>
      </w:r>
    </w:p>
    <w:p w14:paraId="2312C0C0"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CSS3 : </w:t>
      </w:r>
      <w:r w:rsidRPr="00D06A53">
        <w:rPr>
          <w:rFonts w:cs="Times New Roman"/>
        </w:rPr>
        <w:t>mise en forme du contenu.</w:t>
      </w:r>
    </w:p>
    <w:p w14:paraId="21793E8C"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JavaScript : </w:t>
      </w:r>
      <w:r w:rsidRPr="00D06A53">
        <w:rPr>
          <w:rFonts w:cs="Times New Roman"/>
        </w:rPr>
        <w:t>interactions / animations de la page.</w:t>
      </w:r>
    </w:p>
    <w:p w14:paraId="43614E8F"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PHP : </w:t>
      </w:r>
      <w:r w:rsidRPr="00D06A53">
        <w:rPr>
          <w:rFonts w:cs="Times New Roman"/>
        </w:rPr>
        <w:t>langage côté serveur permettant la génération dynamique de page (lecture de la base de données).</w:t>
      </w:r>
    </w:p>
    <w:p w14:paraId="070FABA7" w14:textId="77777777" w:rsidR="00E42E73" w:rsidRDefault="00E42E73" w:rsidP="00B36DEA">
      <w:pPr>
        <w:pStyle w:val="Paragraphedeliste"/>
        <w:numPr>
          <w:ilvl w:val="0"/>
          <w:numId w:val="11"/>
        </w:numPr>
        <w:rPr>
          <w:rFonts w:cs="Times New Roman"/>
        </w:rPr>
      </w:pPr>
      <w:r w:rsidRPr="00D06A53">
        <w:rPr>
          <w:rFonts w:cs="Times New Roman"/>
          <w:color w:val="C00000"/>
        </w:rPr>
        <w:t xml:space="preserve">High Charts JS </w:t>
      </w:r>
      <w:r w:rsidRPr="00D06A53">
        <w:rPr>
          <w:rFonts w:cs="Times New Roman"/>
          <w:color w:val="auto"/>
        </w:rPr>
        <w:t>ou</w:t>
      </w:r>
      <w:r w:rsidRPr="00D06A53">
        <w:rPr>
          <w:rFonts w:cs="Times New Roman"/>
          <w:color w:val="C00000"/>
        </w:rPr>
        <w:t xml:space="preserve"> Morris JS : </w:t>
      </w:r>
      <w:r w:rsidRPr="00D06A53">
        <w:rPr>
          <w:rFonts w:cs="Times New Roman"/>
        </w:rPr>
        <w:t>technologies JS permettant de générer différents types de graphiques.</w:t>
      </w:r>
    </w:p>
    <w:p w14:paraId="7F38E820" w14:textId="77777777" w:rsidR="00E42E73" w:rsidRPr="00892D27" w:rsidRDefault="00E42E73" w:rsidP="00E42E73">
      <w:pPr>
        <w:rPr>
          <w:rFonts w:cs="Times New Roman"/>
          <w:b/>
          <w:u w:val="single"/>
        </w:rPr>
      </w:pPr>
    </w:p>
    <w:p w14:paraId="452E1840" w14:textId="77777777" w:rsidR="00E42E73" w:rsidRDefault="00E42E73" w:rsidP="00E42E73">
      <w:pPr>
        <w:ind w:firstLine="360"/>
        <w:rPr>
          <w:rFonts w:cs="Times New Roman"/>
          <w:b/>
          <w:u w:val="single"/>
        </w:rPr>
      </w:pPr>
      <w:bookmarkStart w:id="116" w:name="_Toc471484682"/>
      <w:r w:rsidRPr="00892D27">
        <w:rPr>
          <w:rFonts w:cs="Times New Roman"/>
          <w:b/>
          <w:u w:val="single"/>
        </w:rPr>
        <w:t>Développement des fonctionnalités</w:t>
      </w:r>
      <w:bookmarkEnd w:id="116"/>
    </w:p>
    <w:p w14:paraId="14651636" w14:textId="77777777" w:rsidR="00E42E73" w:rsidRPr="00892D27" w:rsidRDefault="00E42E73" w:rsidP="00E42E73">
      <w:pPr>
        <w:ind w:firstLine="360"/>
        <w:rPr>
          <w:rFonts w:cs="Times New Roman"/>
          <w:b/>
          <w:u w:val="single"/>
        </w:rPr>
      </w:pPr>
    </w:p>
    <w:p w14:paraId="0511C99F" w14:textId="77777777" w:rsidR="00E42E73" w:rsidRPr="00D06A53" w:rsidRDefault="00E42E73" w:rsidP="00E42E73">
      <w:pPr>
        <w:rPr>
          <w:rFonts w:cs="Times New Roman"/>
        </w:rPr>
      </w:pPr>
      <w:r w:rsidRPr="00D06A53">
        <w:rPr>
          <w:rFonts w:cs="Times New Roman"/>
        </w:rPr>
        <w:t>En ce qui concerne les fonctionnalités à réaliser, nous pensons utiliser les technologies suivantes :</w:t>
      </w:r>
    </w:p>
    <w:p w14:paraId="16708E7D"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C++ : </w:t>
      </w:r>
      <w:r w:rsidRPr="00D06A53">
        <w:rPr>
          <w:rFonts w:cs="Times New Roman"/>
        </w:rPr>
        <w:t xml:space="preserve">langage objet qui sera utilisé en majorité pour le développement des fonctionnalités (algorithmes). </w:t>
      </w:r>
    </w:p>
    <w:p w14:paraId="77170DF3"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 xml:space="preserve">Qt : </w:t>
      </w:r>
      <w:r w:rsidRPr="00D06A53">
        <w:rPr>
          <w:rFonts w:cs="Times New Roman"/>
        </w:rPr>
        <w:t>API orientée objet (principalement utilisée pour les WebSockets).</w:t>
      </w:r>
    </w:p>
    <w:p w14:paraId="4A7F1A7D" w14:textId="77777777" w:rsidR="00E42E73" w:rsidRPr="00D06A53" w:rsidRDefault="00E42E73" w:rsidP="00B36DEA">
      <w:pPr>
        <w:pStyle w:val="Paragraphedeliste"/>
        <w:numPr>
          <w:ilvl w:val="0"/>
          <w:numId w:val="11"/>
        </w:numPr>
        <w:rPr>
          <w:rFonts w:cs="Times New Roman"/>
        </w:rPr>
      </w:pPr>
      <w:r w:rsidRPr="00D06A53">
        <w:rPr>
          <w:rFonts w:cs="Times New Roman"/>
          <w:color w:val="C00000"/>
        </w:rPr>
        <w:t>OpenCV :</w:t>
      </w:r>
      <w:r w:rsidRPr="00D06A53">
        <w:rPr>
          <w:rFonts w:cs="Times New Roman"/>
        </w:rPr>
        <w:t xml:space="preserve"> bibliothèque graphique libre utilisée pour le traitement d'images en temps réel.</w:t>
      </w:r>
    </w:p>
    <w:p w14:paraId="5E171552" w14:textId="0531D1B9" w:rsidR="00E42E73" w:rsidRDefault="00E42E73" w:rsidP="00B36DEA">
      <w:pPr>
        <w:pStyle w:val="Paragraphedeliste"/>
        <w:numPr>
          <w:ilvl w:val="0"/>
          <w:numId w:val="11"/>
        </w:numPr>
        <w:rPr>
          <w:rFonts w:cs="Times New Roman"/>
        </w:rPr>
      </w:pPr>
      <w:r w:rsidRPr="00D06A53">
        <w:rPr>
          <w:rFonts w:cs="Times New Roman"/>
          <w:color w:val="C00000"/>
        </w:rPr>
        <w:t>Matlab :</w:t>
      </w:r>
      <w:r w:rsidRPr="00D06A53">
        <w:rPr>
          <w:rFonts w:cs="Times New Roman"/>
        </w:rPr>
        <w:t xml:space="preserve"> langage de programmation avec interface, très utilisé pour les calculs numériques.</w:t>
      </w:r>
    </w:p>
    <w:p w14:paraId="63475B41" w14:textId="77777777" w:rsidR="009944A2" w:rsidRPr="009944A2" w:rsidRDefault="009944A2" w:rsidP="009944A2">
      <w:pPr>
        <w:pStyle w:val="Paragraphedeliste"/>
        <w:rPr>
          <w:rFonts w:cs="Times New Roman"/>
        </w:rPr>
      </w:pPr>
    </w:p>
    <w:p w14:paraId="0342D691" w14:textId="77777777" w:rsidR="00E42E73" w:rsidRPr="00F237C5" w:rsidRDefault="00E42E73" w:rsidP="00E42E73">
      <w:pPr>
        <w:spacing w:after="320" w:line="300" w:lineRule="auto"/>
        <w:jc w:val="center"/>
        <w:rPr>
          <w:rFonts w:cs="Times New Roman"/>
          <w:b/>
          <w:color w:val="F24F4F" w:themeColor="accent1"/>
          <w:sz w:val="36"/>
          <w:u w:val="single"/>
        </w:rPr>
      </w:pPr>
      <w:r>
        <w:rPr>
          <w:rFonts w:cs="Times New Roman"/>
          <w:b/>
          <w:color w:val="F24F4F" w:themeColor="accent1"/>
          <w:sz w:val="36"/>
          <w:u w:val="single"/>
        </w:rPr>
        <w:t>Délais</w:t>
      </w:r>
    </w:p>
    <w:p w14:paraId="362E1F0A" w14:textId="77777777" w:rsidR="00E42E73" w:rsidRPr="00D06A53" w:rsidRDefault="00E42E73" w:rsidP="00E42E73">
      <w:pPr>
        <w:rPr>
          <w:rFonts w:cs="Times New Roman"/>
          <w:szCs w:val="24"/>
        </w:rPr>
      </w:pPr>
      <w:r w:rsidRPr="00D06A53">
        <w:rPr>
          <w:rFonts w:cs="Times New Roman"/>
          <w:szCs w:val="24"/>
        </w:rPr>
        <w:t>Le planning prévisionnel illustre la répartition des tâches et des livrables dans le temps. Pour simple rappel, les dates de livraisons sont :</w:t>
      </w:r>
    </w:p>
    <w:p w14:paraId="22699C7A" w14:textId="77777777" w:rsidR="00E42E73" w:rsidRPr="00D06A53" w:rsidRDefault="00E42E73" w:rsidP="00B36DEA">
      <w:pPr>
        <w:pStyle w:val="Paragraphedeliste"/>
        <w:numPr>
          <w:ilvl w:val="0"/>
          <w:numId w:val="9"/>
        </w:numPr>
        <w:ind w:left="1080"/>
        <w:rPr>
          <w:rFonts w:cs="Times New Roman"/>
          <w:szCs w:val="24"/>
        </w:rPr>
      </w:pPr>
      <w:r w:rsidRPr="00D06A53">
        <w:rPr>
          <w:rFonts w:cs="Times New Roman"/>
          <w:szCs w:val="24"/>
        </w:rPr>
        <w:t>Rapport du projet, 24/05/2017</w:t>
      </w:r>
    </w:p>
    <w:p w14:paraId="48A4B6A2" w14:textId="77777777" w:rsidR="00E42E73" w:rsidRPr="00D06A53" w:rsidRDefault="00E42E73" w:rsidP="00B36DEA">
      <w:pPr>
        <w:pStyle w:val="Paragraphedeliste"/>
        <w:numPr>
          <w:ilvl w:val="0"/>
          <w:numId w:val="9"/>
        </w:numPr>
        <w:ind w:left="1080"/>
        <w:rPr>
          <w:rFonts w:cs="Times New Roman"/>
          <w:szCs w:val="24"/>
        </w:rPr>
      </w:pPr>
      <w:r w:rsidRPr="00D06A53">
        <w:rPr>
          <w:rFonts w:cs="Times New Roman"/>
          <w:szCs w:val="24"/>
        </w:rPr>
        <w:t>Démonstration, 29/05/2017</w:t>
      </w:r>
    </w:p>
    <w:p w14:paraId="71FF352C" w14:textId="77777777" w:rsidR="00E42E73" w:rsidRPr="00D06A53" w:rsidRDefault="00E42E73" w:rsidP="00B36DEA">
      <w:pPr>
        <w:pStyle w:val="Paragraphedeliste"/>
        <w:numPr>
          <w:ilvl w:val="0"/>
          <w:numId w:val="9"/>
        </w:numPr>
        <w:ind w:left="1080"/>
        <w:rPr>
          <w:rFonts w:cs="Times New Roman"/>
          <w:szCs w:val="24"/>
        </w:rPr>
      </w:pPr>
      <w:r w:rsidRPr="00D06A53">
        <w:rPr>
          <w:rFonts w:cs="Times New Roman"/>
          <w:szCs w:val="24"/>
        </w:rPr>
        <w:t>Soutenance, 31/05/2017</w:t>
      </w:r>
    </w:p>
    <w:p w14:paraId="66A7CE65" w14:textId="77777777" w:rsidR="00E42E73" w:rsidRPr="00D06A53" w:rsidRDefault="00E42E73" w:rsidP="00E42E73">
      <w:pPr>
        <w:rPr>
          <w:rFonts w:cs="Times New Roman"/>
          <w:szCs w:val="24"/>
        </w:rPr>
      </w:pPr>
      <w:r w:rsidRPr="00D06A53">
        <w:rPr>
          <w:rFonts w:cs="Times New Roman"/>
          <w:szCs w:val="24"/>
        </w:rPr>
        <w:t>Nous disposons de 44 journées dont :</w:t>
      </w:r>
    </w:p>
    <w:p w14:paraId="4EA5EACE" w14:textId="77777777" w:rsidR="00E42E73" w:rsidRPr="00D06A53" w:rsidRDefault="00E42E73" w:rsidP="00B36DEA">
      <w:pPr>
        <w:pStyle w:val="Paragraphedeliste"/>
        <w:numPr>
          <w:ilvl w:val="0"/>
          <w:numId w:val="10"/>
        </w:numPr>
        <w:rPr>
          <w:rFonts w:cs="Times New Roman"/>
          <w:szCs w:val="24"/>
        </w:rPr>
      </w:pPr>
      <w:r w:rsidRPr="00D06A53">
        <w:rPr>
          <w:rFonts w:cs="Times New Roman"/>
          <w:szCs w:val="24"/>
        </w:rPr>
        <w:t>5 jours destinés à la gestion de projet / conception.</w:t>
      </w:r>
    </w:p>
    <w:p w14:paraId="4E2DD32D" w14:textId="77777777" w:rsidR="00E42E73" w:rsidRPr="00D06A53" w:rsidRDefault="00E42E73" w:rsidP="00B36DEA">
      <w:pPr>
        <w:pStyle w:val="Paragraphedeliste"/>
        <w:numPr>
          <w:ilvl w:val="0"/>
          <w:numId w:val="10"/>
        </w:numPr>
        <w:rPr>
          <w:rFonts w:cs="Times New Roman"/>
          <w:szCs w:val="24"/>
        </w:rPr>
      </w:pPr>
      <w:r w:rsidRPr="00D06A53">
        <w:rPr>
          <w:rFonts w:cs="Times New Roman"/>
          <w:szCs w:val="24"/>
        </w:rPr>
        <w:t>33 jours pour la réalisation du projet.</w:t>
      </w:r>
    </w:p>
    <w:p w14:paraId="4F0B463B" w14:textId="77777777" w:rsidR="00E42E73" w:rsidRPr="00D06A53" w:rsidRDefault="00E42E73" w:rsidP="00B36DEA">
      <w:pPr>
        <w:pStyle w:val="Paragraphedeliste"/>
        <w:numPr>
          <w:ilvl w:val="0"/>
          <w:numId w:val="10"/>
        </w:numPr>
        <w:rPr>
          <w:rFonts w:cs="Times New Roman"/>
          <w:szCs w:val="24"/>
        </w:rPr>
      </w:pPr>
      <w:r w:rsidRPr="00D06A53">
        <w:rPr>
          <w:rFonts w:cs="Times New Roman"/>
          <w:szCs w:val="24"/>
        </w:rPr>
        <w:t>6 derniers jours consacrés aux livrables, présentations, etc.</w:t>
      </w:r>
    </w:p>
    <w:p w14:paraId="7E9219F3" w14:textId="77777777" w:rsidR="00E42E73" w:rsidRPr="00D06A53" w:rsidRDefault="00E42E73" w:rsidP="00E42E73">
      <w:pPr>
        <w:rPr>
          <w:rFonts w:cs="Times New Roman"/>
        </w:rPr>
      </w:pPr>
    </w:p>
    <w:p w14:paraId="58A4FD70" w14:textId="4B131E43" w:rsidR="00EB2367" w:rsidRDefault="00E42E73" w:rsidP="009944A2">
      <w:pPr>
        <w:jc w:val="center"/>
        <w:rPr>
          <w:rFonts w:cs="Times New Roman"/>
          <w:szCs w:val="24"/>
        </w:rPr>
      </w:pPr>
      <w:r w:rsidRPr="00D06A53">
        <w:rPr>
          <w:rFonts w:cs="Times New Roman"/>
          <w:noProof/>
          <w:lang w:eastAsia="fr-FR"/>
        </w:rPr>
        <w:drawing>
          <wp:inline distT="0" distB="0" distL="0" distR="0" wp14:anchorId="64FA83F4" wp14:editId="7658E341">
            <wp:extent cx="4586605" cy="1716627"/>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1814" cy="1729805"/>
                    </a:xfrm>
                    <a:prstGeom prst="rect">
                      <a:avLst/>
                    </a:prstGeom>
                  </pic:spPr>
                </pic:pic>
              </a:graphicData>
            </a:graphic>
          </wp:inline>
        </w:drawing>
      </w:r>
    </w:p>
    <w:p w14:paraId="31D9F107" w14:textId="3E9E3842" w:rsidR="00EF275C" w:rsidRDefault="00EF275C" w:rsidP="009E0048">
      <w:pPr>
        <w:pStyle w:val="Titre1"/>
      </w:pPr>
      <w:bookmarkStart w:id="117" w:name="_Toc483746199"/>
      <w:r>
        <w:lastRenderedPageBreak/>
        <w:t>Planning prévisionnel</w:t>
      </w:r>
      <w:bookmarkEnd w:id="117"/>
    </w:p>
    <w:p w14:paraId="6F43685E" w14:textId="77777777" w:rsidR="00EF275C" w:rsidRPr="00EF275C" w:rsidRDefault="00EF275C" w:rsidP="00EF275C"/>
    <w:p w14:paraId="078210F3" w14:textId="24168601" w:rsidR="00EF275C" w:rsidRDefault="00EF275C" w:rsidP="00EF275C">
      <w:pPr>
        <w:jc w:val="center"/>
        <w:rPr>
          <w:rFonts w:cs="Times New Roman"/>
          <w:szCs w:val="24"/>
        </w:rPr>
      </w:pPr>
      <w:r>
        <w:rPr>
          <w:rFonts w:cs="Times New Roman"/>
          <w:noProof/>
          <w:szCs w:val="24"/>
          <w:lang w:eastAsia="fr-FR"/>
        </w:rPr>
        <w:drawing>
          <wp:inline distT="0" distB="0" distL="0" distR="0" wp14:anchorId="0F1F91B2" wp14:editId="3087F9D7">
            <wp:extent cx="3759200" cy="59178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gende-Planning.PNG"/>
                    <pic:cNvPicPr/>
                  </pic:nvPicPr>
                  <pic:blipFill>
                    <a:blip r:embed="rId44">
                      <a:extLst>
                        <a:ext uri="{28A0092B-C50C-407E-A947-70E740481C1C}">
                          <a14:useLocalDpi xmlns:a14="http://schemas.microsoft.com/office/drawing/2010/main" val="0"/>
                        </a:ext>
                      </a:extLst>
                    </a:blip>
                    <a:stretch>
                      <a:fillRect/>
                    </a:stretch>
                  </pic:blipFill>
                  <pic:spPr>
                    <a:xfrm>
                      <a:off x="0" y="0"/>
                      <a:ext cx="3802726" cy="598640"/>
                    </a:xfrm>
                    <a:prstGeom prst="rect">
                      <a:avLst/>
                    </a:prstGeom>
                  </pic:spPr>
                </pic:pic>
              </a:graphicData>
            </a:graphic>
          </wp:inline>
        </w:drawing>
      </w:r>
    </w:p>
    <w:p w14:paraId="0807DD01" w14:textId="5900E242" w:rsidR="00EF275C" w:rsidRDefault="00EF275C" w:rsidP="00EF275C">
      <w:pPr>
        <w:jc w:val="center"/>
        <w:rPr>
          <w:rFonts w:cs="Times New Roman"/>
          <w:szCs w:val="24"/>
        </w:rPr>
      </w:pPr>
      <w:r>
        <w:rPr>
          <w:rFonts w:cs="Times New Roman"/>
          <w:noProof/>
          <w:szCs w:val="24"/>
          <w:lang w:eastAsia="fr-FR"/>
        </w:rPr>
        <w:drawing>
          <wp:inline distT="0" distB="0" distL="0" distR="0" wp14:anchorId="11F4DE7D" wp14:editId="30410037">
            <wp:extent cx="8191446" cy="4816797"/>
            <wp:effectExtent l="0" t="8255"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ie1-Planning.PNG"/>
                    <pic:cNvPicPr/>
                  </pic:nvPicPr>
                  <pic:blipFill>
                    <a:blip r:embed="rId45">
                      <a:extLst>
                        <a:ext uri="{28A0092B-C50C-407E-A947-70E740481C1C}">
                          <a14:useLocalDpi xmlns:a14="http://schemas.microsoft.com/office/drawing/2010/main" val="0"/>
                        </a:ext>
                      </a:extLst>
                    </a:blip>
                    <a:stretch>
                      <a:fillRect/>
                    </a:stretch>
                  </pic:blipFill>
                  <pic:spPr>
                    <a:xfrm rot="5400000">
                      <a:off x="0" y="0"/>
                      <a:ext cx="8335376" cy="4901432"/>
                    </a:xfrm>
                    <a:prstGeom prst="rect">
                      <a:avLst/>
                    </a:prstGeom>
                  </pic:spPr>
                </pic:pic>
              </a:graphicData>
            </a:graphic>
          </wp:inline>
        </w:drawing>
      </w:r>
    </w:p>
    <w:p w14:paraId="221D29D8" w14:textId="77777777" w:rsidR="00A60934" w:rsidRDefault="00A60934" w:rsidP="00EF275C">
      <w:pPr>
        <w:jc w:val="center"/>
        <w:rPr>
          <w:rFonts w:cs="Times New Roman"/>
          <w:szCs w:val="24"/>
        </w:rPr>
      </w:pPr>
    </w:p>
    <w:p w14:paraId="53DB1849" w14:textId="77777777" w:rsidR="00A60934" w:rsidRDefault="00A60934" w:rsidP="00EF275C">
      <w:pPr>
        <w:jc w:val="center"/>
        <w:rPr>
          <w:rFonts w:cs="Times New Roman"/>
          <w:szCs w:val="24"/>
        </w:rPr>
      </w:pPr>
    </w:p>
    <w:p w14:paraId="173F9A0A" w14:textId="77777777" w:rsidR="00A60934" w:rsidRDefault="00A60934" w:rsidP="00EF275C">
      <w:pPr>
        <w:jc w:val="center"/>
        <w:rPr>
          <w:rFonts w:cs="Times New Roman"/>
          <w:szCs w:val="24"/>
        </w:rPr>
      </w:pPr>
    </w:p>
    <w:p w14:paraId="4E86C4BB" w14:textId="25A276E9" w:rsidR="00EF275C" w:rsidRDefault="00EF275C" w:rsidP="00EF275C">
      <w:pPr>
        <w:jc w:val="center"/>
        <w:rPr>
          <w:rFonts w:cs="Times New Roman"/>
          <w:szCs w:val="24"/>
        </w:rPr>
      </w:pPr>
      <w:r>
        <w:rPr>
          <w:rFonts w:cs="Times New Roman"/>
          <w:noProof/>
          <w:szCs w:val="24"/>
          <w:lang w:eastAsia="fr-FR"/>
        </w:rPr>
        <w:drawing>
          <wp:inline distT="0" distB="0" distL="0" distR="0" wp14:anchorId="64B88E07" wp14:editId="5EB4457D">
            <wp:extent cx="5804200" cy="4818466"/>
            <wp:effectExtent l="0" t="2540" r="381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ie2-Planning.PNG"/>
                    <pic:cNvPicPr/>
                  </pic:nvPicPr>
                  <pic:blipFill>
                    <a:blip r:embed="rId46">
                      <a:extLst>
                        <a:ext uri="{28A0092B-C50C-407E-A947-70E740481C1C}">
                          <a14:useLocalDpi xmlns:a14="http://schemas.microsoft.com/office/drawing/2010/main" val="0"/>
                        </a:ext>
                      </a:extLst>
                    </a:blip>
                    <a:stretch>
                      <a:fillRect/>
                    </a:stretch>
                  </pic:blipFill>
                  <pic:spPr>
                    <a:xfrm rot="5400000">
                      <a:off x="0" y="0"/>
                      <a:ext cx="5866455" cy="4870148"/>
                    </a:xfrm>
                    <a:prstGeom prst="rect">
                      <a:avLst/>
                    </a:prstGeom>
                  </pic:spPr>
                </pic:pic>
              </a:graphicData>
            </a:graphic>
          </wp:inline>
        </w:drawing>
      </w:r>
    </w:p>
    <w:p w14:paraId="080DA462" w14:textId="77777777" w:rsidR="009E0048" w:rsidRDefault="009E0048" w:rsidP="00EF275C">
      <w:pPr>
        <w:jc w:val="center"/>
        <w:rPr>
          <w:rFonts w:cs="Times New Roman"/>
          <w:szCs w:val="24"/>
        </w:rPr>
      </w:pPr>
    </w:p>
    <w:p w14:paraId="0E67FE59" w14:textId="77777777" w:rsidR="009E0048" w:rsidRDefault="009E0048" w:rsidP="00EF275C">
      <w:pPr>
        <w:jc w:val="center"/>
        <w:rPr>
          <w:rFonts w:cs="Times New Roman"/>
          <w:szCs w:val="24"/>
        </w:rPr>
      </w:pPr>
    </w:p>
    <w:p w14:paraId="46955F65" w14:textId="77777777" w:rsidR="009E0048" w:rsidRDefault="009E0048" w:rsidP="00EF275C">
      <w:pPr>
        <w:jc w:val="center"/>
        <w:rPr>
          <w:rFonts w:cs="Times New Roman"/>
          <w:szCs w:val="24"/>
        </w:rPr>
      </w:pPr>
    </w:p>
    <w:p w14:paraId="6B796EF8" w14:textId="77777777" w:rsidR="009E0048" w:rsidRDefault="009E0048" w:rsidP="00EF275C">
      <w:pPr>
        <w:jc w:val="center"/>
        <w:rPr>
          <w:rFonts w:cs="Times New Roman"/>
          <w:szCs w:val="24"/>
        </w:rPr>
      </w:pPr>
    </w:p>
    <w:p w14:paraId="2CA312A9" w14:textId="77777777" w:rsidR="009E0048" w:rsidRDefault="009E0048" w:rsidP="00EF275C">
      <w:pPr>
        <w:jc w:val="center"/>
        <w:rPr>
          <w:rFonts w:cs="Times New Roman"/>
          <w:szCs w:val="24"/>
        </w:rPr>
      </w:pPr>
    </w:p>
    <w:p w14:paraId="070FACE6" w14:textId="77777777" w:rsidR="009E0048" w:rsidRDefault="009E0048" w:rsidP="00EF275C">
      <w:pPr>
        <w:jc w:val="center"/>
        <w:rPr>
          <w:rFonts w:cs="Times New Roman"/>
          <w:szCs w:val="24"/>
        </w:rPr>
      </w:pPr>
    </w:p>
    <w:p w14:paraId="7F689C50" w14:textId="77777777" w:rsidR="009E0048" w:rsidRDefault="009E0048" w:rsidP="00EF275C">
      <w:pPr>
        <w:jc w:val="center"/>
        <w:rPr>
          <w:rFonts w:cs="Times New Roman"/>
          <w:szCs w:val="24"/>
        </w:rPr>
      </w:pPr>
    </w:p>
    <w:p w14:paraId="6B41A212" w14:textId="77777777" w:rsidR="009E0048" w:rsidRDefault="009E0048" w:rsidP="00EF275C">
      <w:pPr>
        <w:jc w:val="center"/>
        <w:rPr>
          <w:rFonts w:cs="Times New Roman"/>
          <w:szCs w:val="24"/>
        </w:rPr>
      </w:pPr>
    </w:p>
    <w:p w14:paraId="4FF373DD" w14:textId="77777777" w:rsidR="009E0048" w:rsidRDefault="009E0048" w:rsidP="00EF275C">
      <w:pPr>
        <w:jc w:val="center"/>
        <w:rPr>
          <w:rFonts w:cs="Times New Roman"/>
          <w:szCs w:val="24"/>
        </w:rPr>
      </w:pPr>
    </w:p>
    <w:p w14:paraId="49B0D1B5" w14:textId="77777777" w:rsidR="009E0048" w:rsidRDefault="009E0048" w:rsidP="00EF275C">
      <w:pPr>
        <w:jc w:val="center"/>
        <w:rPr>
          <w:rFonts w:cs="Times New Roman"/>
          <w:szCs w:val="24"/>
        </w:rPr>
      </w:pPr>
    </w:p>
    <w:p w14:paraId="1F69E03A" w14:textId="77777777" w:rsidR="009E0048" w:rsidRDefault="009E0048" w:rsidP="00EF275C">
      <w:pPr>
        <w:jc w:val="center"/>
        <w:rPr>
          <w:rFonts w:cs="Times New Roman"/>
          <w:szCs w:val="24"/>
        </w:rPr>
      </w:pPr>
    </w:p>
    <w:p w14:paraId="3BCBD1E2" w14:textId="77777777" w:rsidR="009E0048" w:rsidRDefault="009E0048" w:rsidP="00EF275C">
      <w:pPr>
        <w:jc w:val="center"/>
        <w:rPr>
          <w:rFonts w:cs="Times New Roman"/>
          <w:szCs w:val="24"/>
        </w:rPr>
      </w:pPr>
    </w:p>
    <w:p w14:paraId="153FA984" w14:textId="77777777" w:rsidR="009E0048" w:rsidRDefault="009E0048" w:rsidP="00EF275C">
      <w:pPr>
        <w:jc w:val="center"/>
        <w:rPr>
          <w:rFonts w:cs="Times New Roman"/>
          <w:szCs w:val="24"/>
        </w:rPr>
      </w:pPr>
    </w:p>
    <w:p w14:paraId="4656DB55" w14:textId="77777777" w:rsidR="009E0048" w:rsidRDefault="009E0048" w:rsidP="00EF275C">
      <w:pPr>
        <w:jc w:val="center"/>
        <w:rPr>
          <w:rFonts w:cs="Times New Roman"/>
          <w:szCs w:val="24"/>
        </w:rPr>
      </w:pPr>
    </w:p>
    <w:p w14:paraId="50379E60" w14:textId="6C181A38" w:rsidR="009E0048" w:rsidRDefault="009E0048" w:rsidP="009E0048">
      <w:pPr>
        <w:pStyle w:val="Titre1"/>
      </w:pPr>
      <w:bookmarkStart w:id="118" w:name="_Toc483746200"/>
      <w:r>
        <w:lastRenderedPageBreak/>
        <w:t>Annexes</w:t>
      </w:r>
      <w:bookmarkEnd w:id="118"/>
    </w:p>
    <w:p w14:paraId="3B3DE2EE" w14:textId="293ABB0F" w:rsidR="009E0048" w:rsidRDefault="00BA34A4" w:rsidP="00242DA6">
      <w:pPr>
        <w:pStyle w:val="Titre2"/>
      </w:pPr>
      <w:bookmarkStart w:id="119" w:name="_Toc483746201"/>
      <w:r>
        <w:t>Annexe n°1 : Aperçu de la page d’accueil du</w:t>
      </w:r>
      <w:r w:rsidR="00242DA6">
        <w:t xml:space="preserve"> monitoring d’activité</w:t>
      </w:r>
      <w:bookmarkEnd w:id="119"/>
    </w:p>
    <w:p w14:paraId="556AF219" w14:textId="77777777" w:rsidR="00242DA6" w:rsidRDefault="00242DA6" w:rsidP="00242DA6"/>
    <w:p w14:paraId="039E63AD" w14:textId="3D30212E" w:rsidR="00E04BE6" w:rsidRDefault="009C16D8" w:rsidP="00242DA6">
      <w:pPr>
        <w:jc w:val="center"/>
      </w:pPr>
      <w:r>
        <w:rPr>
          <w:noProof/>
          <w:lang w:eastAsia="fr-FR"/>
        </w:rPr>
        <w:drawing>
          <wp:inline distT="0" distB="0" distL="0" distR="0" wp14:anchorId="7A75C4B0" wp14:editId="00D43D70">
            <wp:extent cx="3870960" cy="85046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itoring.PNG"/>
                    <pic:cNvPicPr/>
                  </pic:nvPicPr>
                  <pic:blipFill>
                    <a:blip r:embed="rId47">
                      <a:extLst>
                        <a:ext uri="{28A0092B-C50C-407E-A947-70E740481C1C}">
                          <a14:useLocalDpi xmlns:a14="http://schemas.microsoft.com/office/drawing/2010/main" val="0"/>
                        </a:ext>
                      </a:extLst>
                    </a:blip>
                    <a:stretch>
                      <a:fillRect/>
                    </a:stretch>
                  </pic:blipFill>
                  <pic:spPr>
                    <a:xfrm>
                      <a:off x="0" y="0"/>
                      <a:ext cx="3879743" cy="8523920"/>
                    </a:xfrm>
                    <a:prstGeom prst="rect">
                      <a:avLst/>
                    </a:prstGeom>
                  </pic:spPr>
                </pic:pic>
              </a:graphicData>
            </a:graphic>
          </wp:inline>
        </w:drawing>
      </w:r>
    </w:p>
    <w:p w14:paraId="41506AA2" w14:textId="207C264E" w:rsidR="00E04BE6" w:rsidRDefault="00E04BE6" w:rsidP="00E04BE6">
      <w:pPr>
        <w:pStyle w:val="Titre2"/>
      </w:pPr>
      <w:bookmarkStart w:id="120" w:name="_Toc483746202"/>
      <w:r>
        <w:lastRenderedPageBreak/>
        <w:t xml:space="preserve">Annexe n°2 : </w:t>
      </w:r>
      <w:r w:rsidR="002A16F7">
        <w:t>Table des matières de la documentation utilisateur du monitoring d’activité</w:t>
      </w:r>
      <w:bookmarkEnd w:id="120"/>
    </w:p>
    <w:p w14:paraId="3C00C47F" w14:textId="77777777" w:rsidR="002A16F7" w:rsidRDefault="002A16F7" w:rsidP="002A16F7"/>
    <w:p w14:paraId="03139ABF" w14:textId="449B74E3" w:rsidR="00664F80" w:rsidRDefault="00964563" w:rsidP="00664F80">
      <w:pPr>
        <w:jc w:val="center"/>
      </w:pPr>
      <w:r>
        <w:rPr>
          <w:noProof/>
          <w:lang w:eastAsia="fr-FR"/>
        </w:rPr>
        <w:drawing>
          <wp:inline distT="0" distB="0" distL="0" distR="0" wp14:anchorId="1AE011F7" wp14:editId="7060DDD8">
            <wp:extent cx="5808601" cy="8519160"/>
            <wp:effectExtent l="19050" t="19050" r="20955" b="152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_matieres_doc_user.PNG"/>
                    <pic:cNvPicPr/>
                  </pic:nvPicPr>
                  <pic:blipFill>
                    <a:blip r:embed="rId48">
                      <a:extLst>
                        <a:ext uri="{28A0092B-C50C-407E-A947-70E740481C1C}">
                          <a14:useLocalDpi xmlns:a14="http://schemas.microsoft.com/office/drawing/2010/main" val="0"/>
                        </a:ext>
                      </a:extLst>
                    </a:blip>
                    <a:stretch>
                      <a:fillRect/>
                    </a:stretch>
                  </pic:blipFill>
                  <pic:spPr>
                    <a:xfrm>
                      <a:off x="0" y="0"/>
                      <a:ext cx="5819431" cy="8535044"/>
                    </a:xfrm>
                    <a:prstGeom prst="rect">
                      <a:avLst/>
                    </a:prstGeom>
                    <a:ln>
                      <a:solidFill>
                        <a:schemeClr val="tx1"/>
                      </a:solidFill>
                    </a:ln>
                  </pic:spPr>
                </pic:pic>
              </a:graphicData>
            </a:graphic>
          </wp:inline>
        </w:drawing>
      </w:r>
      <w:bookmarkStart w:id="121" w:name="_GoBack"/>
      <w:bookmarkEnd w:id="121"/>
    </w:p>
    <w:p w14:paraId="7ADD8381" w14:textId="7D68E406" w:rsidR="002A16F7" w:rsidRDefault="002A16F7" w:rsidP="002A16F7">
      <w:pPr>
        <w:pStyle w:val="Titre2"/>
      </w:pPr>
      <w:bookmarkStart w:id="122" w:name="_Toc483746203"/>
      <w:r>
        <w:lastRenderedPageBreak/>
        <w:t>Annexe n°3 : Exemple de compte-rendu</w:t>
      </w:r>
      <w:bookmarkEnd w:id="122"/>
    </w:p>
    <w:p w14:paraId="3A12B604" w14:textId="77777777" w:rsidR="002A16F7" w:rsidRPr="002A16F7" w:rsidRDefault="002A16F7" w:rsidP="002A16F7"/>
    <w:p w14:paraId="732A73B2" w14:textId="77777777" w:rsidR="00E04BE6" w:rsidRDefault="00E04BE6" w:rsidP="00242DA6">
      <w:pPr>
        <w:jc w:val="center"/>
      </w:pPr>
    </w:p>
    <w:p w14:paraId="52B6DDBA" w14:textId="56A9710B" w:rsidR="00B3062B" w:rsidRPr="00242DA6" w:rsidRDefault="00476BA8" w:rsidP="00A15873">
      <w:pPr>
        <w:jc w:val="center"/>
      </w:pPr>
      <w:r>
        <w:rPr>
          <w:noProof/>
          <w:lang w:eastAsia="fr-FR"/>
        </w:rPr>
        <w:drawing>
          <wp:inline distT="0" distB="0" distL="0" distR="0" wp14:anchorId="3D6286C4" wp14:editId="185DCB5C">
            <wp:extent cx="6120765" cy="88652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xemple_CR.PNG"/>
                    <pic:cNvPicPr/>
                  </pic:nvPicPr>
                  <pic:blipFill>
                    <a:blip r:embed="rId49">
                      <a:extLst>
                        <a:ext uri="{28A0092B-C50C-407E-A947-70E740481C1C}">
                          <a14:useLocalDpi xmlns:a14="http://schemas.microsoft.com/office/drawing/2010/main" val="0"/>
                        </a:ext>
                      </a:extLst>
                    </a:blip>
                    <a:stretch>
                      <a:fillRect/>
                    </a:stretch>
                  </pic:blipFill>
                  <pic:spPr>
                    <a:xfrm>
                      <a:off x="0" y="0"/>
                      <a:ext cx="6120765" cy="8865235"/>
                    </a:xfrm>
                    <a:prstGeom prst="rect">
                      <a:avLst/>
                    </a:prstGeom>
                  </pic:spPr>
                </pic:pic>
              </a:graphicData>
            </a:graphic>
          </wp:inline>
        </w:drawing>
      </w:r>
    </w:p>
    <w:sectPr w:rsidR="00B3062B" w:rsidRPr="00242DA6" w:rsidSect="0033420A">
      <w:headerReference w:type="even" r:id="rId50"/>
      <w:footerReference w:type="even" r:id="rId51"/>
      <w:headerReference w:type="first" r:id="rId52"/>
      <w:footerReference w:type="first" r:id="rId53"/>
      <w:pgSz w:w="11907" w:h="16839" w:code="1"/>
      <w:pgMar w:top="720" w:right="1134" w:bottom="720" w:left="1134" w:header="454" w:footer="709" w:gutter="0"/>
      <w:pgNumType w:start="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3AF48D" w14:textId="77777777" w:rsidR="00EA0884" w:rsidRDefault="00EA0884">
      <w:pPr>
        <w:spacing w:line="240" w:lineRule="auto"/>
      </w:pPr>
      <w:r>
        <w:separator/>
      </w:r>
    </w:p>
  </w:endnote>
  <w:endnote w:type="continuationSeparator" w:id="0">
    <w:p w14:paraId="4B2920E5" w14:textId="77777777" w:rsidR="00EA0884" w:rsidRDefault="00EA08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40DE2" w14:textId="3E335403" w:rsidR="0036252D" w:rsidRDefault="0036252D">
    <w:pPr>
      <w:pStyle w:val="Pieddepage"/>
    </w:pPr>
    <w:r>
      <w:ptab w:relativeTo="margin" w:alignment="right" w:leader="none"/>
    </w:r>
    <w:r w:rsidRPr="00D9793E">
      <w:rPr>
        <w:sz w:val="20"/>
        <w:szCs w:val="20"/>
      </w:rPr>
      <w:fldChar w:fldCharType="begin"/>
    </w:r>
    <w:r w:rsidRPr="00D9793E">
      <w:rPr>
        <w:sz w:val="20"/>
        <w:szCs w:val="20"/>
      </w:rPr>
      <w:instrText xml:space="preserve"> PAGE   \* MERGEFORMAT </w:instrText>
    </w:r>
    <w:r w:rsidRPr="00D9793E">
      <w:rPr>
        <w:sz w:val="20"/>
        <w:szCs w:val="20"/>
      </w:rPr>
      <w:fldChar w:fldCharType="separate"/>
    </w:r>
    <w:r w:rsidR="00D71571">
      <w:rPr>
        <w:noProof/>
        <w:sz w:val="20"/>
        <w:szCs w:val="20"/>
      </w:rPr>
      <w:t>45</w:t>
    </w:r>
    <w:r w:rsidRPr="00D9793E">
      <w:rPr>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2FD18" w14:textId="77777777" w:rsidR="0036252D" w:rsidRDefault="0036252D">
    <w:pPr>
      <w:pStyle w:val="Pieddepage"/>
    </w:pPr>
  </w:p>
  <w:p w14:paraId="3811815A" w14:textId="7C1058C1" w:rsidR="0036252D" w:rsidRPr="00671B8E" w:rsidRDefault="00EA0884">
    <w:pPr>
      <w:pStyle w:val="Pieddepage"/>
      <w:rPr>
        <w:sz w:val="20"/>
      </w:rPr>
    </w:pPr>
    <w:sdt>
      <w:sdtPr>
        <w:id w:val="1436786820"/>
        <w:docPartObj>
          <w:docPartGallery w:val="Page Numbers (Bottom of Page)"/>
          <w:docPartUnique/>
        </w:docPartObj>
      </w:sdtPr>
      <w:sdtEndPr>
        <w:rPr>
          <w:sz w:val="20"/>
        </w:rPr>
      </w:sdtEndPr>
      <w:sdtContent>
        <w:r w:rsidR="0036252D" w:rsidRPr="00671B8E">
          <w:rPr>
            <w:sz w:val="20"/>
          </w:rPr>
          <w:fldChar w:fldCharType="begin"/>
        </w:r>
        <w:r w:rsidR="0036252D" w:rsidRPr="00671B8E">
          <w:rPr>
            <w:sz w:val="20"/>
          </w:rPr>
          <w:instrText>PAGE   \* MERGEFORMAT</w:instrText>
        </w:r>
        <w:r w:rsidR="0036252D" w:rsidRPr="00671B8E">
          <w:rPr>
            <w:sz w:val="20"/>
          </w:rPr>
          <w:fldChar w:fldCharType="separate"/>
        </w:r>
        <w:r w:rsidR="00D71571">
          <w:rPr>
            <w:noProof/>
            <w:sz w:val="20"/>
          </w:rPr>
          <w:t>44</w:t>
        </w:r>
        <w:r w:rsidR="0036252D" w:rsidRPr="00671B8E">
          <w:rPr>
            <w:sz w:val="20"/>
          </w:rPr>
          <w:fldChar w:fldCharType="end"/>
        </w:r>
      </w:sdtContent>
    </w:sdt>
  </w:p>
  <w:p w14:paraId="2B891283" w14:textId="77777777" w:rsidR="0036252D" w:rsidRDefault="0036252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6827084"/>
      <w:docPartObj>
        <w:docPartGallery w:val="Page Numbers (Bottom of Page)"/>
        <w:docPartUnique/>
      </w:docPartObj>
    </w:sdtPr>
    <w:sdtEndPr>
      <w:rPr>
        <w:sz w:val="20"/>
      </w:rPr>
    </w:sdtEndPr>
    <w:sdtContent>
      <w:p w14:paraId="133276BB" w14:textId="77777777" w:rsidR="0036252D" w:rsidRDefault="0036252D" w:rsidP="00027A3F">
        <w:pPr>
          <w:pStyle w:val="Pieddepage"/>
          <w:jc w:val="right"/>
        </w:pPr>
      </w:p>
      <w:p w14:paraId="56B12340" w14:textId="1201B289" w:rsidR="0036252D" w:rsidRPr="00027A3F" w:rsidRDefault="0036252D" w:rsidP="00027A3F">
        <w:pPr>
          <w:pStyle w:val="Pieddepage"/>
          <w:jc w:val="right"/>
          <w:rPr>
            <w:sz w:val="20"/>
          </w:rPr>
        </w:pPr>
        <w:r w:rsidRPr="00027A3F">
          <w:rPr>
            <w:sz w:val="20"/>
          </w:rPr>
          <w:fldChar w:fldCharType="begin"/>
        </w:r>
        <w:r w:rsidRPr="00027A3F">
          <w:rPr>
            <w:sz w:val="20"/>
          </w:rPr>
          <w:instrText>PAGE   \* MERGEFORMAT</w:instrText>
        </w:r>
        <w:r w:rsidRPr="00027A3F">
          <w:rPr>
            <w:sz w:val="20"/>
          </w:rPr>
          <w:fldChar w:fldCharType="separate"/>
        </w:r>
        <w:r w:rsidR="00D71571">
          <w:rPr>
            <w:noProof/>
            <w:sz w:val="20"/>
          </w:rPr>
          <w:t>3</w:t>
        </w:r>
        <w:r w:rsidRPr="00027A3F">
          <w:rPr>
            <w:sz w:val="20"/>
          </w:rPr>
          <w:fldChar w:fldCharType="end"/>
        </w:r>
      </w:p>
    </w:sdtContent>
  </w:sdt>
  <w:p w14:paraId="7B52573B" w14:textId="77777777" w:rsidR="0036252D" w:rsidRDefault="0036252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93194" w14:textId="77777777" w:rsidR="00EA0884" w:rsidRDefault="00EA0884">
      <w:pPr>
        <w:spacing w:line="240" w:lineRule="auto"/>
      </w:pPr>
      <w:r>
        <w:separator/>
      </w:r>
    </w:p>
  </w:footnote>
  <w:footnote w:type="continuationSeparator" w:id="0">
    <w:p w14:paraId="141B8D9A" w14:textId="77777777" w:rsidR="00EA0884" w:rsidRDefault="00EA0884">
      <w:pPr>
        <w:spacing w:line="240" w:lineRule="auto"/>
      </w:pPr>
      <w:r>
        <w:continuationSeparator/>
      </w:r>
    </w:p>
  </w:footnote>
  <w:footnote w:id="1">
    <w:p w14:paraId="77C6726D" w14:textId="6927BFC8" w:rsidR="0036252D" w:rsidRDefault="0036252D">
      <w:pPr>
        <w:pStyle w:val="Notedebasdepage"/>
      </w:pPr>
      <w:r>
        <w:rPr>
          <w:rStyle w:val="Appelnotedebasdep"/>
        </w:rPr>
        <w:footnoteRef/>
      </w:r>
      <w:r>
        <w:t xml:space="preserve"> </w:t>
      </w:r>
      <w:r>
        <w:rPr>
          <w:rStyle w:val="AnnotationCar"/>
        </w:rPr>
        <w:t>Institut Supérieur de l'Electronique et du N</w:t>
      </w:r>
      <w:r w:rsidRPr="000C7384">
        <w:rPr>
          <w:rStyle w:val="AnnotationCar"/>
        </w:rPr>
        <w:t>umérique (</w:t>
      </w:r>
      <w:hyperlink r:id="rId1" w:history="1">
        <w:r w:rsidRPr="000C7384">
          <w:rPr>
            <w:rStyle w:val="Lienhypertexte"/>
            <w:rFonts w:ascii="Times New Roman" w:hAnsi="Times New Roman"/>
            <w:sz w:val="18"/>
          </w:rPr>
          <w:t>www.isen.fr</w:t>
        </w:r>
      </w:hyperlink>
      <w:r w:rsidRPr="000C7384">
        <w:rPr>
          <w:rStyle w:val="AnnotationCar"/>
        </w:rPr>
        <w:t>)</w:t>
      </w:r>
    </w:p>
  </w:footnote>
  <w:footnote w:id="2">
    <w:p w14:paraId="5E15A08C" w14:textId="0B06C902" w:rsidR="0036252D" w:rsidRDefault="0036252D">
      <w:pPr>
        <w:pStyle w:val="Notedebasdepage"/>
      </w:pPr>
      <w:r>
        <w:rPr>
          <w:rStyle w:val="Appelnotedebasdep"/>
        </w:rPr>
        <w:footnoteRef/>
      </w:r>
      <w:r>
        <w:t xml:space="preserve"> </w:t>
      </w:r>
      <w:r w:rsidRPr="00261E01">
        <w:rPr>
          <w:rStyle w:val="AnnotationCar"/>
        </w:rPr>
        <w:t>Master 1 :</w:t>
      </w:r>
      <w:r>
        <w:rPr>
          <w:rStyle w:val="AnnotationCar"/>
        </w:rPr>
        <w:t xml:space="preserve"> 4</w:t>
      </w:r>
      <w:r w:rsidRPr="00F968A1">
        <w:rPr>
          <w:rStyle w:val="AnnotationCar"/>
          <w:vertAlign w:val="superscript"/>
        </w:rPr>
        <w:t>ème</w:t>
      </w:r>
      <w:r w:rsidRPr="00261E01">
        <w:rPr>
          <w:rStyle w:val="AnnotationCar"/>
        </w:rPr>
        <w:t xml:space="preserve"> année à l’ISEN</w:t>
      </w:r>
    </w:p>
  </w:footnote>
  <w:footnote w:id="3">
    <w:p w14:paraId="6950F443" w14:textId="2EC45BE6" w:rsidR="0036252D" w:rsidRDefault="0036252D">
      <w:pPr>
        <w:pStyle w:val="Notedebasdepage"/>
      </w:pPr>
      <w:r>
        <w:rPr>
          <w:rStyle w:val="Appelnotedebasdep"/>
        </w:rPr>
        <w:footnoteRef/>
      </w:r>
      <w:r>
        <w:t xml:space="preserve"> </w:t>
      </w:r>
      <w:r w:rsidRPr="006233B6">
        <w:rPr>
          <w:rStyle w:val="AnnotationCar"/>
        </w:rPr>
        <w:t>Domotique : ensemble</w:t>
      </w:r>
      <w:r w:rsidRPr="00B4772F">
        <w:rPr>
          <w:rStyle w:val="AnnotationCar"/>
        </w:rPr>
        <w:t xml:space="preserve"> de composants, techniques qui permettent de connecter un habitat (confort, sécurité, énergie).</w:t>
      </w:r>
    </w:p>
  </w:footnote>
  <w:footnote w:id="4">
    <w:p w14:paraId="368EBE27" w14:textId="1F76C192" w:rsidR="0036252D" w:rsidRPr="001D1697" w:rsidRDefault="0036252D">
      <w:pPr>
        <w:pStyle w:val="Notedebasdepage"/>
        <w:rPr>
          <w:rStyle w:val="AnnotationCar"/>
        </w:rPr>
      </w:pPr>
      <w:r>
        <w:rPr>
          <w:rStyle w:val="Appelnotedebasdep"/>
        </w:rPr>
        <w:footnoteRef/>
      </w:r>
      <w:r>
        <w:t xml:space="preserve"> </w:t>
      </w:r>
      <w:r>
        <w:rPr>
          <w:rStyle w:val="AnnotationCar"/>
        </w:rPr>
        <w:t>Multiprise IP : multiprise</w:t>
      </w:r>
      <w:r w:rsidRPr="001D1697">
        <w:rPr>
          <w:rStyle w:val="AnnotationCar"/>
        </w:rPr>
        <w:t xml:space="preserve"> connectée au réseau internet avec la possibilité d'allumer ou </w:t>
      </w:r>
      <w:r>
        <w:rPr>
          <w:rStyle w:val="AnnotationCar"/>
        </w:rPr>
        <w:t>d’</w:t>
      </w:r>
      <w:r w:rsidRPr="001D1697">
        <w:rPr>
          <w:rStyle w:val="AnnotationCar"/>
        </w:rPr>
        <w:t>éteindre une prise à distance</w:t>
      </w:r>
      <w:r>
        <w:rPr>
          <w:rStyle w:val="AnnotationCar"/>
        </w:rPr>
        <w:t>.</w:t>
      </w:r>
    </w:p>
  </w:footnote>
  <w:footnote w:id="5">
    <w:p w14:paraId="0A4BEEE5" w14:textId="33248CCB" w:rsidR="0036252D" w:rsidRDefault="0036252D">
      <w:pPr>
        <w:pStyle w:val="Notedebasdepage"/>
      </w:pPr>
      <w:r>
        <w:rPr>
          <w:rStyle w:val="Appelnotedebasdep"/>
        </w:rPr>
        <w:footnoteRef/>
      </w:r>
      <w:r>
        <w:t xml:space="preserve"> </w:t>
      </w:r>
      <w:r w:rsidRPr="007B53B6">
        <w:rPr>
          <w:rStyle w:val="AnnotationCar"/>
        </w:rPr>
        <w:t>MySQL :</w:t>
      </w:r>
      <w:r>
        <w:t xml:space="preserve"> </w:t>
      </w:r>
      <w:r>
        <w:rPr>
          <w:rStyle w:val="AnnotationCar"/>
        </w:rPr>
        <w:t>s</w:t>
      </w:r>
      <w:r w:rsidRPr="004C5C3C">
        <w:rPr>
          <w:rStyle w:val="AnnotationCar"/>
        </w:rPr>
        <w:t>ystème de bases de données libre d’utilisation</w:t>
      </w:r>
      <w:r>
        <w:rPr>
          <w:rStyle w:val="AnnotationCar"/>
        </w:rPr>
        <w:t>.</w:t>
      </w:r>
    </w:p>
  </w:footnote>
  <w:footnote w:id="6">
    <w:p w14:paraId="356B3A6B" w14:textId="22348311" w:rsidR="0036252D" w:rsidRDefault="0036252D" w:rsidP="00EE5443">
      <w:pPr>
        <w:pStyle w:val="Notedebasdepage"/>
      </w:pPr>
      <w:r>
        <w:rPr>
          <w:rStyle w:val="Appelnotedebasdep"/>
        </w:rPr>
        <w:footnoteRef/>
      </w:r>
      <w:r>
        <w:t xml:space="preserve"> </w:t>
      </w:r>
      <w:r w:rsidRPr="007B53B6">
        <w:rPr>
          <w:rStyle w:val="AnnotationCar"/>
        </w:rPr>
        <w:t xml:space="preserve">PHP : </w:t>
      </w:r>
      <w:r>
        <w:rPr>
          <w:rStyle w:val="AnnotationCar"/>
        </w:rPr>
        <w:t>l</w:t>
      </w:r>
      <w:r w:rsidRPr="007B53B6">
        <w:rPr>
          <w:rStyle w:val="AnnotationCar"/>
        </w:rPr>
        <w:t>angage</w:t>
      </w:r>
      <w:r w:rsidRPr="004C5C3C">
        <w:rPr>
          <w:rStyle w:val="AnnotationCar"/>
        </w:rPr>
        <w:t xml:space="preserve"> de programmation</w:t>
      </w:r>
      <w:r>
        <w:rPr>
          <w:rStyle w:val="AnnotationCar"/>
        </w:rPr>
        <w:t xml:space="preserve"> </w:t>
      </w:r>
      <w:r w:rsidRPr="009178DB">
        <w:rPr>
          <w:rStyle w:val="AnnotationCar"/>
        </w:rPr>
        <w:t xml:space="preserve">pour produire des </w:t>
      </w:r>
      <w:r>
        <w:rPr>
          <w:rStyle w:val="AnnotationCar"/>
        </w:rPr>
        <w:t>fichiers</w:t>
      </w:r>
      <w:r w:rsidRPr="009178DB">
        <w:rPr>
          <w:rStyle w:val="AnnotationCar"/>
        </w:rPr>
        <w:t xml:space="preserve"> </w:t>
      </w:r>
      <w:r>
        <w:rPr>
          <w:rStyle w:val="AnnotationCar"/>
        </w:rPr>
        <w:t>exécutés sur le serveur</w:t>
      </w:r>
      <w:r w:rsidRPr="009178DB">
        <w:rPr>
          <w:rStyle w:val="AnnotationCar"/>
        </w:rPr>
        <w:t xml:space="preserve"> </w:t>
      </w:r>
      <w:r>
        <w:rPr>
          <w:rStyle w:val="AnnotationCar"/>
        </w:rPr>
        <w:t>web.</w:t>
      </w:r>
    </w:p>
  </w:footnote>
  <w:footnote w:id="7">
    <w:p w14:paraId="4B0EFFEB" w14:textId="1C3A1047" w:rsidR="0036252D" w:rsidRDefault="0036252D" w:rsidP="006918E4">
      <w:pPr>
        <w:pStyle w:val="Notedebasdepage"/>
      </w:pPr>
      <w:r>
        <w:rPr>
          <w:rStyle w:val="Appelnotedebasdep"/>
        </w:rPr>
        <w:footnoteRef/>
      </w:r>
      <w:r>
        <w:t xml:space="preserve"> </w:t>
      </w:r>
      <w:r>
        <w:rPr>
          <w:rStyle w:val="AnnotationCar"/>
        </w:rPr>
        <w:t>JSON : f</w:t>
      </w:r>
      <w:r w:rsidRPr="007B53B6">
        <w:rPr>
          <w:rStyle w:val="AnnotationCar"/>
        </w:rPr>
        <w:t>ormat de données permet</w:t>
      </w:r>
      <w:r>
        <w:rPr>
          <w:rStyle w:val="AnnotationCar"/>
        </w:rPr>
        <w:t>tant</w:t>
      </w:r>
      <w:r w:rsidRPr="007B53B6">
        <w:rPr>
          <w:rStyle w:val="AnnotationCar"/>
        </w:rPr>
        <w:t xml:space="preserve"> de représenter de l’information structurée suivant un formalisme précis</w:t>
      </w:r>
      <w:r>
        <w:rPr>
          <w:rStyle w:val="AnnotationCar"/>
        </w:rPr>
        <w:t>.</w:t>
      </w:r>
    </w:p>
  </w:footnote>
  <w:footnote w:id="8">
    <w:p w14:paraId="38E46AEE" w14:textId="55B917E5" w:rsidR="0036252D" w:rsidRPr="00821BCB" w:rsidRDefault="0036252D">
      <w:pPr>
        <w:pStyle w:val="Notedebasdepage"/>
        <w:rPr>
          <w:sz w:val="18"/>
        </w:rPr>
      </w:pPr>
      <w:r>
        <w:rPr>
          <w:rStyle w:val="Appelnotedebasdep"/>
        </w:rPr>
        <w:footnoteRef/>
      </w:r>
      <w:r>
        <w:t xml:space="preserve"> </w:t>
      </w:r>
      <w:r w:rsidRPr="006460C3">
        <w:rPr>
          <w:rStyle w:val="AnnotationCar"/>
        </w:rPr>
        <w:t>Qt :</w:t>
      </w:r>
      <w:r>
        <w:t xml:space="preserve"> </w:t>
      </w:r>
      <w:r>
        <w:rPr>
          <w:rStyle w:val="AnnotationCar"/>
        </w:rPr>
        <w:t>surcouche au langage de programmation</w:t>
      </w:r>
      <w:r w:rsidRPr="006460C3">
        <w:rPr>
          <w:rStyle w:val="AnnotationCar"/>
        </w:rPr>
        <w:t xml:space="preserve"> </w:t>
      </w:r>
      <w:r>
        <w:rPr>
          <w:rStyle w:val="AnnotationCar"/>
        </w:rPr>
        <w:t>C++, notamment utilisée par ses composants gérant les connexions réseaux.</w:t>
      </w:r>
    </w:p>
  </w:footnote>
  <w:footnote w:id="9">
    <w:p w14:paraId="35BC3767" w14:textId="77777777" w:rsidR="0036252D" w:rsidRDefault="0036252D" w:rsidP="00E06EB4">
      <w:pPr>
        <w:pStyle w:val="Notedebasdepage"/>
      </w:pPr>
      <w:r>
        <w:rPr>
          <w:rStyle w:val="Appelnotedebasdep"/>
        </w:rPr>
        <w:footnoteRef/>
      </w:r>
      <w:r>
        <w:t xml:space="preserve"> </w:t>
      </w:r>
      <w:r w:rsidRPr="007D4140">
        <w:rPr>
          <w:rStyle w:val="AnnotationCar"/>
        </w:rPr>
        <w:t>WebSocket : technologie qui permet le développement d’applications temps-réel performantes en assurant une connexion permanente entre un client et un serveur.</w:t>
      </w:r>
    </w:p>
  </w:footnote>
  <w:footnote w:id="10">
    <w:p w14:paraId="0861FED2" w14:textId="77777777" w:rsidR="0036252D" w:rsidRDefault="0036252D" w:rsidP="008D0D3B">
      <w:pPr>
        <w:pStyle w:val="Notedebasdepage"/>
      </w:pPr>
      <w:r>
        <w:rPr>
          <w:rStyle w:val="Appelnotedebasdep"/>
        </w:rPr>
        <w:footnoteRef/>
      </w:r>
      <w:r>
        <w:t xml:space="preserve"> </w:t>
      </w:r>
      <w:r w:rsidRPr="00787F9D">
        <w:rPr>
          <w:rStyle w:val="AnnotationCar"/>
        </w:rPr>
        <w:t>Décibel</w:t>
      </w:r>
      <w:r>
        <w:rPr>
          <w:rStyle w:val="AnnotationCar"/>
        </w:rPr>
        <w:t xml:space="preserve"> (dB)</w:t>
      </w:r>
      <w:r w:rsidRPr="00787F9D">
        <w:rPr>
          <w:rStyle w:val="AnnotationCar"/>
        </w:rPr>
        <w:t> : unité de mesure acoustique qui permet d'évaluer des intensités sonores.</w:t>
      </w:r>
    </w:p>
  </w:footnote>
  <w:footnote w:id="11">
    <w:p w14:paraId="2092E840" w14:textId="62EA0A77" w:rsidR="0036252D" w:rsidRPr="006B414C" w:rsidRDefault="0036252D">
      <w:pPr>
        <w:pStyle w:val="Notedebasdepage"/>
        <w:rPr>
          <w:sz w:val="18"/>
        </w:rPr>
      </w:pPr>
      <w:r>
        <w:rPr>
          <w:rStyle w:val="Appelnotedebasdep"/>
        </w:rPr>
        <w:footnoteRef/>
      </w:r>
      <w:r>
        <w:t xml:space="preserve"> </w:t>
      </w:r>
      <w:r>
        <w:rPr>
          <w:rStyle w:val="AnnotationCar"/>
        </w:rPr>
        <w:t>Multiprise IP : multiprise</w:t>
      </w:r>
      <w:r w:rsidRPr="001D1697">
        <w:rPr>
          <w:rStyle w:val="AnnotationCar"/>
        </w:rPr>
        <w:t xml:space="preserve"> connectée au réseau internet avec la possibilité d'allumer ou éteindre une prise à distance</w:t>
      </w:r>
      <w:r>
        <w:rPr>
          <w:rStyle w:val="AnnotationCar"/>
        </w:rPr>
        <w:t>.</w:t>
      </w:r>
    </w:p>
  </w:footnote>
  <w:footnote w:id="12">
    <w:p w14:paraId="25534FB1" w14:textId="1A1D7BB6" w:rsidR="0036252D" w:rsidRPr="00AA4E64" w:rsidRDefault="0036252D" w:rsidP="00FF2A64">
      <w:pPr>
        <w:pStyle w:val="Notedebasdepage"/>
        <w:rPr>
          <w:rStyle w:val="AnnotationCar"/>
        </w:rPr>
      </w:pPr>
      <w:r>
        <w:rPr>
          <w:rStyle w:val="Appelnotedebasdep"/>
        </w:rPr>
        <w:footnoteRef/>
      </w:r>
      <w:r>
        <w:t xml:space="preserve"> </w:t>
      </w:r>
      <w:r w:rsidRPr="00AA4E64">
        <w:rPr>
          <w:rStyle w:val="AnnotationCar"/>
        </w:rPr>
        <w:t>Bibliothèque graphique libre spécialisée dans le traitement d'images en temps réel</w:t>
      </w:r>
      <w:r>
        <w:rPr>
          <w:rStyle w:val="AnnotationCar"/>
        </w:rPr>
        <w:t>.</w:t>
      </w:r>
    </w:p>
  </w:footnote>
  <w:footnote w:id="13">
    <w:p w14:paraId="6A418E51" w14:textId="12E4DFE9" w:rsidR="0036252D" w:rsidRDefault="0036252D" w:rsidP="004D019B">
      <w:pPr>
        <w:pStyle w:val="Notedebasdepage"/>
      </w:pPr>
      <w:r>
        <w:rPr>
          <w:rStyle w:val="Appelnotedebasdep"/>
        </w:rPr>
        <w:footnoteRef/>
      </w:r>
      <w:r>
        <w:t xml:space="preserve"> </w:t>
      </w:r>
      <w:r w:rsidRPr="004A7693">
        <w:rPr>
          <w:rStyle w:val="AnnotationCar"/>
        </w:rPr>
        <w:t>HOG : Histogramme de gradient orienté.</w:t>
      </w:r>
    </w:p>
  </w:footnote>
  <w:footnote w:id="14">
    <w:p w14:paraId="56038413" w14:textId="015E7E41" w:rsidR="0036252D" w:rsidRPr="00844F36" w:rsidRDefault="0036252D">
      <w:pPr>
        <w:pStyle w:val="Notedebasdepage"/>
        <w:rPr>
          <w:rStyle w:val="AnnotationCar"/>
        </w:rPr>
      </w:pPr>
      <w:r>
        <w:rPr>
          <w:rStyle w:val="Appelnotedebasdep"/>
        </w:rPr>
        <w:footnoteRef/>
      </w:r>
      <w:r>
        <w:t xml:space="preserve"> </w:t>
      </w:r>
      <w:r w:rsidRPr="00844F36">
        <w:rPr>
          <w:rStyle w:val="AnnotationCar"/>
        </w:rPr>
        <w:t>Highcharts : librairie JavaScript pour faire des graphiques (</w:t>
      </w:r>
      <w:hyperlink r:id="rId2" w:history="1">
        <w:r w:rsidRPr="00844F36">
          <w:rPr>
            <w:rStyle w:val="Lienhypertexte"/>
            <w:rFonts w:ascii="Times New Roman" w:hAnsi="Times New Roman"/>
            <w:sz w:val="18"/>
          </w:rPr>
          <w:t>www.highcharts.com</w:t>
        </w:r>
      </w:hyperlink>
      <w:r w:rsidRPr="00844F36">
        <w:rPr>
          <w:rStyle w:val="AnnotationCar"/>
        </w:rPr>
        <w:t>)</w:t>
      </w:r>
      <w:r>
        <w:rPr>
          <w:rStyle w:val="AnnotationCar"/>
        </w:rPr>
        <w:t>.</w:t>
      </w:r>
    </w:p>
  </w:footnote>
  <w:footnote w:id="15">
    <w:p w14:paraId="326121C8" w14:textId="158E76CD" w:rsidR="0036252D" w:rsidRDefault="0036252D">
      <w:pPr>
        <w:pStyle w:val="Notedebasdepage"/>
      </w:pPr>
      <w:r>
        <w:rPr>
          <w:rStyle w:val="Appelnotedebasdep"/>
        </w:rPr>
        <w:footnoteRef/>
      </w:r>
      <w:r>
        <w:t xml:space="preserve"> </w:t>
      </w:r>
      <w:r w:rsidRPr="00844F36">
        <w:rPr>
          <w:rStyle w:val="AnnotationCar"/>
        </w:rPr>
        <w:t xml:space="preserve">Responsive design : </w:t>
      </w:r>
      <w:r>
        <w:rPr>
          <w:rStyle w:val="AnnotationCar"/>
        </w:rPr>
        <w:t xml:space="preserve">ensemble de </w:t>
      </w:r>
      <w:r w:rsidRPr="00844F36">
        <w:rPr>
          <w:rStyle w:val="AnnotationCar"/>
        </w:rPr>
        <w:t>techniques</w:t>
      </w:r>
      <w:r w:rsidRPr="00F56DFA">
        <w:rPr>
          <w:rStyle w:val="AnnotationCar"/>
        </w:rPr>
        <w:t xml:space="preserve"> de conception d’un site web pour que son contenu s'adapte automatiquement à la résolution écran du terminal qui est utilisé pour le visionner</w:t>
      </w:r>
      <w:r>
        <w:rPr>
          <w:rStyle w:val="AnnotationCar"/>
        </w:rPr>
        <w:t>.</w:t>
      </w:r>
    </w:p>
  </w:footnote>
  <w:footnote w:id="16">
    <w:p w14:paraId="4E04E87A" w14:textId="50708250" w:rsidR="0036252D" w:rsidRDefault="0036252D" w:rsidP="00DB728B">
      <w:pPr>
        <w:pStyle w:val="Notedebasdepage"/>
      </w:pPr>
      <w:r>
        <w:rPr>
          <w:rStyle w:val="Appelnotedebasdep"/>
        </w:rPr>
        <w:footnoteRef/>
      </w:r>
      <w:r>
        <w:t xml:space="preserve"> </w:t>
      </w:r>
      <w:r w:rsidR="002F3B62" w:rsidRPr="002F3B62">
        <w:rPr>
          <w:rStyle w:val="AnnotationCar"/>
        </w:rPr>
        <w:t xml:space="preserve">Skype : </w:t>
      </w:r>
      <w:r w:rsidRPr="002F3B62">
        <w:rPr>
          <w:rStyle w:val="AnnotationCar"/>
        </w:rPr>
        <w:t>Logiciel qui permet aux utilisateurs de passer des appels téléphoniques ou vidéo via Internet.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2E11A" w14:textId="77777777" w:rsidR="0036252D" w:rsidRPr="00A97005" w:rsidRDefault="0036252D" w:rsidP="00A9700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A367C" w14:textId="77777777" w:rsidR="0036252D" w:rsidRDefault="0036252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FB79BC"/>
    <w:multiLevelType w:val="hybridMultilevel"/>
    <w:tmpl w:val="E6DC15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53B47A3"/>
    <w:multiLevelType w:val="hybridMultilevel"/>
    <w:tmpl w:val="E3CC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A1039A6"/>
    <w:multiLevelType w:val="hybridMultilevel"/>
    <w:tmpl w:val="963635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DC32C75"/>
    <w:multiLevelType w:val="hybridMultilevel"/>
    <w:tmpl w:val="6AF80C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7358B5"/>
    <w:multiLevelType w:val="hybridMultilevel"/>
    <w:tmpl w:val="D4B606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11746F2"/>
    <w:multiLevelType w:val="hybridMultilevel"/>
    <w:tmpl w:val="EBE677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4214FC"/>
    <w:multiLevelType w:val="hybridMultilevel"/>
    <w:tmpl w:val="7CFEA1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9377CD5"/>
    <w:multiLevelType w:val="hybridMultilevel"/>
    <w:tmpl w:val="A17A59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BAB14D4"/>
    <w:multiLevelType w:val="hybridMultilevel"/>
    <w:tmpl w:val="9E78EC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CC8618B"/>
    <w:multiLevelType w:val="hybridMultilevel"/>
    <w:tmpl w:val="BFA23A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0296AD6"/>
    <w:multiLevelType w:val="hybridMultilevel"/>
    <w:tmpl w:val="AC18C5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74D6896"/>
    <w:multiLevelType w:val="hybridMultilevel"/>
    <w:tmpl w:val="AA6C60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77C728D"/>
    <w:multiLevelType w:val="hybridMultilevel"/>
    <w:tmpl w:val="A5DA1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C1A0DB6"/>
    <w:multiLevelType w:val="hybridMultilevel"/>
    <w:tmpl w:val="76D8BD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E9303EB"/>
    <w:multiLevelType w:val="hybridMultilevel"/>
    <w:tmpl w:val="15F49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7546B7"/>
    <w:multiLevelType w:val="hybridMultilevel"/>
    <w:tmpl w:val="6B0047FA"/>
    <w:lvl w:ilvl="0" w:tplc="07409FA0">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02507"/>
    <w:multiLevelType w:val="hybridMultilevel"/>
    <w:tmpl w:val="8CF63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8000266"/>
    <w:multiLevelType w:val="hybridMultilevel"/>
    <w:tmpl w:val="7C12297C"/>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8" w15:restartNumberingAfterBreak="0">
    <w:nsid w:val="7B99618E"/>
    <w:multiLevelType w:val="hybridMultilevel"/>
    <w:tmpl w:val="AD6445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BA37A45"/>
    <w:multiLevelType w:val="hybridMultilevel"/>
    <w:tmpl w:val="012EB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3"/>
  </w:num>
  <w:num w:numId="4">
    <w:abstractNumId w:val="16"/>
  </w:num>
  <w:num w:numId="5">
    <w:abstractNumId w:val="12"/>
  </w:num>
  <w:num w:numId="6">
    <w:abstractNumId w:val="3"/>
  </w:num>
  <w:num w:numId="7">
    <w:abstractNumId w:val="10"/>
  </w:num>
  <w:num w:numId="8">
    <w:abstractNumId w:val="7"/>
  </w:num>
  <w:num w:numId="9">
    <w:abstractNumId w:val="0"/>
  </w:num>
  <w:num w:numId="10">
    <w:abstractNumId w:val="5"/>
  </w:num>
  <w:num w:numId="11">
    <w:abstractNumId w:val="15"/>
  </w:num>
  <w:num w:numId="12">
    <w:abstractNumId w:val="8"/>
  </w:num>
  <w:num w:numId="13">
    <w:abstractNumId w:val="17"/>
  </w:num>
  <w:num w:numId="14">
    <w:abstractNumId w:val="14"/>
  </w:num>
  <w:num w:numId="15">
    <w:abstractNumId w:val="19"/>
  </w:num>
  <w:num w:numId="16">
    <w:abstractNumId w:val="11"/>
  </w:num>
  <w:num w:numId="17">
    <w:abstractNumId w:val="18"/>
  </w:num>
  <w:num w:numId="18">
    <w:abstractNumId w:val="4"/>
  </w:num>
  <w:num w:numId="19">
    <w:abstractNumId w:val="6"/>
  </w:num>
  <w:num w:numId="20">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8B4"/>
    <w:rsid w:val="0000049A"/>
    <w:rsid w:val="00006E8A"/>
    <w:rsid w:val="000070B2"/>
    <w:rsid w:val="0000747B"/>
    <w:rsid w:val="00011685"/>
    <w:rsid w:val="0001356D"/>
    <w:rsid w:val="000166A6"/>
    <w:rsid w:val="0002081E"/>
    <w:rsid w:val="0002213F"/>
    <w:rsid w:val="0002281D"/>
    <w:rsid w:val="00023526"/>
    <w:rsid w:val="0002543A"/>
    <w:rsid w:val="00026D7B"/>
    <w:rsid w:val="00026D7D"/>
    <w:rsid w:val="00027A3F"/>
    <w:rsid w:val="00030D80"/>
    <w:rsid w:val="00031DE3"/>
    <w:rsid w:val="00035E99"/>
    <w:rsid w:val="0003634B"/>
    <w:rsid w:val="00042E53"/>
    <w:rsid w:val="000442C5"/>
    <w:rsid w:val="00044B23"/>
    <w:rsid w:val="00045B73"/>
    <w:rsid w:val="00051CC8"/>
    <w:rsid w:val="00052563"/>
    <w:rsid w:val="000577BF"/>
    <w:rsid w:val="0006083A"/>
    <w:rsid w:val="000629A8"/>
    <w:rsid w:val="000639FE"/>
    <w:rsid w:val="0006433A"/>
    <w:rsid w:val="000722A8"/>
    <w:rsid w:val="0007241E"/>
    <w:rsid w:val="000767B7"/>
    <w:rsid w:val="0007737C"/>
    <w:rsid w:val="000873D8"/>
    <w:rsid w:val="000A2B13"/>
    <w:rsid w:val="000A2C4C"/>
    <w:rsid w:val="000A3405"/>
    <w:rsid w:val="000A3A7C"/>
    <w:rsid w:val="000A566F"/>
    <w:rsid w:val="000B01AA"/>
    <w:rsid w:val="000B426A"/>
    <w:rsid w:val="000C00E8"/>
    <w:rsid w:val="000C136B"/>
    <w:rsid w:val="000C2385"/>
    <w:rsid w:val="000C5244"/>
    <w:rsid w:val="000C546F"/>
    <w:rsid w:val="000C7384"/>
    <w:rsid w:val="000D036A"/>
    <w:rsid w:val="000D3164"/>
    <w:rsid w:val="000D4BC4"/>
    <w:rsid w:val="000D5E17"/>
    <w:rsid w:val="000E0F5C"/>
    <w:rsid w:val="000E1110"/>
    <w:rsid w:val="000E3AD6"/>
    <w:rsid w:val="000E47CC"/>
    <w:rsid w:val="000E58DC"/>
    <w:rsid w:val="000E5A37"/>
    <w:rsid w:val="000E6B20"/>
    <w:rsid w:val="000F7A3A"/>
    <w:rsid w:val="000F7B1B"/>
    <w:rsid w:val="00100791"/>
    <w:rsid w:val="00103DCE"/>
    <w:rsid w:val="00107A00"/>
    <w:rsid w:val="00107A8B"/>
    <w:rsid w:val="00107FF6"/>
    <w:rsid w:val="00111449"/>
    <w:rsid w:val="00111C34"/>
    <w:rsid w:val="001128B3"/>
    <w:rsid w:val="00122405"/>
    <w:rsid w:val="001337CE"/>
    <w:rsid w:val="00136C8D"/>
    <w:rsid w:val="00143E9D"/>
    <w:rsid w:val="0014469B"/>
    <w:rsid w:val="001447D6"/>
    <w:rsid w:val="0015220B"/>
    <w:rsid w:val="00153964"/>
    <w:rsid w:val="001541FA"/>
    <w:rsid w:val="00157659"/>
    <w:rsid w:val="0015773A"/>
    <w:rsid w:val="00160ACC"/>
    <w:rsid w:val="00160DB5"/>
    <w:rsid w:val="0016110E"/>
    <w:rsid w:val="00162AA7"/>
    <w:rsid w:val="00165D83"/>
    <w:rsid w:val="00171E84"/>
    <w:rsid w:val="001720AC"/>
    <w:rsid w:val="001724C1"/>
    <w:rsid w:val="0017304B"/>
    <w:rsid w:val="001734C0"/>
    <w:rsid w:val="0017511D"/>
    <w:rsid w:val="00176352"/>
    <w:rsid w:val="00176CCF"/>
    <w:rsid w:val="001803D1"/>
    <w:rsid w:val="001805D9"/>
    <w:rsid w:val="00184B0C"/>
    <w:rsid w:val="001876F5"/>
    <w:rsid w:val="0019094D"/>
    <w:rsid w:val="00190B41"/>
    <w:rsid w:val="00193F52"/>
    <w:rsid w:val="0019474B"/>
    <w:rsid w:val="00194DEF"/>
    <w:rsid w:val="00194DF9"/>
    <w:rsid w:val="00196818"/>
    <w:rsid w:val="001A31EE"/>
    <w:rsid w:val="001A4309"/>
    <w:rsid w:val="001A48EA"/>
    <w:rsid w:val="001B19EE"/>
    <w:rsid w:val="001C029B"/>
    <w:rsid w:val="001C06F1"/>
    <w:rsid w:val="001C3277"/>
    <w:rsid w:val="001C36D5"/>
    <w:rsid w:val="001C424E"/>
    <w:rsid w:val="001C75E7"/>
    <w:rsid w:val="001D1697"/>
    <w:rsid w:val="001D28DA"/>
    <w:rsid w:val="001D2E91"/>
    <w:rsid w:val="001D4ABC"/>
    <w:rsid w:val="001D7DB6"/>
    <w:rsid w:val="001E1BD9"/>
    <w:rsid w:val="001E2387"/>
    <w:rsid w:val="001E63D0"/>
    <w:rsid w:val="001E6B79"/>
    <w:rsid w:val="001E7821"/>
    <w:rsid w:val="001F19D2"/>
    <w:rsid w:val="001F212E"/>
    <w:rsid w:val="001F30A0"/>
    <w:rsid w:val="001F3EA0"/>
    <w:rsid w:val="001F5BD2"/>
    <w:rsid w:val="001F713F"/>
    <w:rsid w:val="001F7A78"/>
    <w:rsid w:val="00201932"/>
    <w:rsid w:val="0020591B"/>
    <w:rsid w:val="0020623D"/>
    <w:rsid w:val="00206801"/>
    <w:rsid w:val="0021000D"/>
    <w:rsid w:val="0021051B"/>
    <w:rsid w:val="0021096B"/>
    <w:rsid w:val="0021296E"/>
    <w:rsid w:val="002138F2"/>
    <w:rsid w:val="00220734"/>
    <w:rsid w:val="0022110A"/>
    <w:rsid w:val="00221D74"/>
    <w:rsid w:val="00221DF2"/>
    <w:rsid w:val="00230E70"/>
    <w:rsid w:val="002355CE"/>
    <w:rsid w:val="0023658E"/>
    <w:rsid w:val="00242DA6"/>
    <w:rsid w:val="0024492A"/>
    <w:rsid w:val="00251D84"/>
    <w:rsid w:val="00254878"/>
    <w:rsid w:val="00256B46"/>
    <w:rsid w:val="00257226"/>
    <w:rsid w:val="002608D2"/>
    <w:rsid w:val="00261E01"/>
    <w:rsid w:val="002652A8"/>
    <w:rsid w:val="00265EB2"/>
    <w:rsid w:val="00266075"/>
    <w:rsid w:val="00267BAD"/>
    <w:rsid w:val="00271989"/>
    <w:rsid w:val="002732D7"/>
    <w:rsid w:val="002744B5"/>
    <w:rsid w:val="002746B3"/>
    <w:rsid w:val="002752C9"/>
    <w:rsid w:val="0027593D"/>
    <w:rsid w:val="00275BC1"/>
    <w:rsid w:val="002762FD"/>
    <w:rsid w:val="00284E9E"/>
    <w:rsid w:val="00287FB7"/>
    <w:rsid w:val="00293E64"/>
    <w:rsid w:val="0029533C"/>
    <w:rsid w:val="00296113"/>
    <w:rsid w:val="00296194"/>
    <w:rsid w:val="002A04C4"/>
    <w:rsid w:val="002A109A"/>
    <w:rsid w:val="002A16F7"/>
    <w:rsid w:val="002B196D"/>
    <w:rsid w:val="002B1D86"/>
    <w:rsid w:val="002B710B"/>
    <w:rsid w:val="002C1084"/>
    <w:rsid w:val="002C2460"/>
    <w:rsid w:val="002C5A87"/>
    <w:rsid w:val="002C7D78"/>
    <w:rsid w:val="002D007B"/>
    <w:rsid w:val="002D0338"/>
    <w:rsid w:val="002D05ED"/>
    <w:rsid w:val="002D4F56"/>
    <w:rsid w:val="002D5B45"/>
    <w:rsid w:val="002D6BC5"/>
    <w:rsid w:val="002E0E3E"/>
    <w:rsid w:val="002E7779"/>
    <w:rsid w:val="002F21D5"/>
    <w:rsid w:val="002F3B62"/>
    <w:rsid w:val="002F60C9"/>
    <w:rsid w:val="00301473"/>
    <w:rsid w:val="00302439"/>
    <w:rsid w:val="003044A4"/>
    <w:rsid w:val="003049DD"/>
    <w:rsid w:val="00310F4F"/>
    <w:rsid w:val="003122F8"/>
    <w:rsid w:val="0031263E"/>
    <w:rsid w:val="00315FAD"/>
    <w:rsid w:val="003165A8"/>
    <w:rsid w:val="0032094F"/>
    <w:rsid w:val="003220D9"/>
    <w:rsid w:val="00322AAF"/>
    <w:rsid w:val="00324AE9"/>
    <w:rsid w:val="00325BD1"/>
    <w:rsid w:val="00326911"/>
    <w:rsid w:val="0033420A"/>
    <w:rsid w:val="0033480F"/>
    <w:rsid w:val="00343022"/>
    <w:rsid w:val="003466F5"/>
    <w:rsid w:val="0034673E"/>
    <w:rsid w:val="0035502E"/>
    <w:rsid w:val="00356B4C"/>
    <w:rsid w:val="0036110A"/>
    <w:rsid w:val="00361B3D"/>
    <w:rsid w:val="0036252D"/>
    <w:rsid w:val="00362CBB"/>
    <w:rsid w:val="00373A1F"/>
    <w:rsid w:val="0037500C"/>
    <w:rsid w:val="003800E6"/>
    <w:rsid w:val="0038535E"/>
    <w:rsid w:val="00386628"/>
    <w:rsid w:val="00396902"/>
    <w:rsid w:val="00396C43"/>
    <w:rsid w:val="003A042D"/>
    <w:rsid w:val="003A2387"/>
    <w:rsid w:val="003A3326"/>
    <w:rsid w:val="003A3607"/>
    <w:rsid w:val="003A3CB5"/>
    <w:rsid w:val="003A4B93"/>
    <w:rsid w:val="003A596A"/>
    <w:rsid w:val="003A6748"/>
    <w:rsid w:val="003A6AAF"/>
    <w:rsid w:val="003B146E"/>
    <w:rsid w:val="003B1F99"/>
    <w:rsid w:val="003B4CCE"/>
    <w:rsid w:val="003B60BB"/>
    <w:rsid w:val="003B7125"/>
    <w:rsid w:val="003B7AE8"/>
    <w:rsid w:val="003C0C75"/>
    <w:rsid w:val="003C2B4A"/>
    <w:rsid w:val="003C3AE9"/>
    <w:rsid w:val="003C6BAB"/>
    <w:rsid w:val="003D097A"/>
    <w:rsid w:val="003D35B4"/>
    <w:rsid w:val="003D50D0"/>
    <w:rsid w:val="003D776C"/>
    <w:rsid w:val="003E33CA"/>
    <w:rsid w:val="003E76E6"/>
    <w:rsid w:val="003F082C"/>
    <w:rsid w:val="003F0C5F"/>
    <w:rsid w:val="003F1E45"/>
    <w:rsid w:val="003F224F"/>
    <w:rsid w:val="003F5115"/>
    <w:rsid w:val="003F6429"/>
    <w:rsid w:val="003F6C1D"/>
    <w:rsid w:val="003F7809"/>
    <w:rsid w:val="003F7D22"/>
    <w:rsid w:val="00401F64"/>
    <w:rsid w:val="00402F00"/>
    <w:rsid w:val="0040371B"/>
    <w:rsid w:val="00406980"/>
    <w:rsid w:val="00410F1D"/>
    <w:rsid w:val="004125DE"/>
    <w:rsid w:val="00416FA6"/>
    <w:rsid w:val="004202E3"/>
    <w:rsid w:val="00420B75"/>
    <w:rsid w:val="00420BAA"/>
    <w:rsid w:val="00424C52"/>
    <w:rsid w:val="00425B42"/>
    <w:rsid w:val="004262D9"/>
    <w:rsid w:val="004266AB"/>
    <w:rsid w:val="004349B9"/>
    <w:rsid w:val="00434D17"/>
    <w:rsid w:val="004401A1"/>
    <w:rsid w:val="00442EC3"/>
    <w:rsid w:val="00442EE4"/>
    <w:rsid w:val="00443974"/>
    <w:rsid w:val="00450306"/>
    <w:rsid w:val="00456BDD"/>
    <w:rsid w:val="00464AD4"/>
    <w:rsid w:val="00467907"/>
    <w:rsid w:val="00467FD8"/>
    <w:rsid w:val="00476BA8"/>
    <w:rsid w:val="0048633A"/>
    <w:rsid w:val="004869F7"/>
    <w:rsid w:val="00486C59"/>
    <w:rsid w:val="00487444"/>
    <w:rsid w:val="00490821"/>
    <w:rsid w:val="0049134A"/>
    <w:rsid w:val="00493DB4"/>
    <w:rsid w:val="00494599"/>
    <w:rsid w:val="004955A9"/>
    <w:rsid w:val="004959D6"/>
    <w:rsid w:val="004962E6"/>
    <w:rsid w:val="004A031C"/>
    <w:rsid w:val="004A0339"/>
    <w:rsid w:val="004A4313"/>
    <w:rsid w:val="004A7429"/>
    <w:rsid w:val="004A7693"/>
    <w:rsid w:val="004A7C2D"/>
    <w:rsid w:val="004A7C9B"/>
    <w:rsid w:val="004B1E8A"/>
    <w:rsid w:val="004B3314"/>
    <w:rsid w:val="004B344C"/>
    <w:rsid w:val="004B3491"/>
    <w:rsid w:val="004B4D87"/>
    <w:rsid w:val="004B60D1"/>
    <w:rsid w:val="004B7308"/>
    <w:rsid w:val="004C3C4D"/>
    <w:rsid w:val="004C40F0"/>
    <w:rsid w:val="004C4DEF"/>
    <w:rsid w:val="004C5C3C"/>
    <w:rsid w:val="004D019B"/>
    <w:rsid w:val="004D03DE"/>
    <w:rsid w:val="004D46E1"/>
    <w:rsid w:val="004D718E"/>
    <w:rsid w:val="004E3936"/>
    <w:rsid w:val="004E3E50"/>
    <w:rsid w:val="004E4FED"/>
    <w:rsid w:val="004F221F"/>
    <w:rsid w:val="004F4929"/>
    <w:rsid w:val="004F4B72"/>
    <w:rsid w:val="004F4E2B"/>
    <w:rsid w:val="004F62A6"/>
    <w:rsid w:val="004F7583"/>
    <w:rsid w:val="00500CDA"/>
    <w:rsid w:val="00502D98"/>
    <w:rsid w:val="0050426A"/>
    <w:rsid w:val="00504530"/>
    <w:rsid w:val="00505771"/>
    <w:rsid w:val="00506349"/>
    <w:rsid w:val="00506DA4"/>
    <w:rsid w:val="00510BB0"/>
    <w:rsid w:val="00515093"/>
    <w:rsid w:val="00520A66"/>
    <w:rsid w:val="005247E4"/>
    <w:rsid w:val="005305A1"/>
    <w:rsid w:val="00532592"/>
    <w:rsid w:val="0053523F"/>
    <w:rsid w:val="005362D8"/>
    <w:rsid w:val="0053676D"/>
    <w:rsid w:val="005439D5"/>
    <w:rsid w:val="00546DEB"/>
    <w:rsid w:val="005570A5"/>
    <w:rsid w:val="00557439"/>
    <w:rsid w:val="005615FE"/>
    <w:rsid w:val="0056456C"/>
    <w:rsid w:val="00567E4C"/>
    <w:rsid w:val="00570279"/>
    <w:rsid w:val="00570A96"/>
    <w:rsid w:val="00573BA0"/>
    <w:rsid w:val="00575445"/>
    <w:rsid w:val="005755AE"/>
    <w:rsid w:val="00575D34"/>
    <w:rsid w:val="00577CBB"/>
    <w:rsid w:val="00580E6D"/>
    <w:rsid w:val="00585CE3"/>
    <w:rsid w:val="00586079"/>
    <w:rsid w:val="00592BE1"/>
    <w:rsid w:val="0059703C"/>
    <w:rsid w:val="005A18C0"/>
    <w:rsid w:val="005A55F7"/>
    <w:rsid w:val="005A6E11"/>
    <w:rsid w:val="005B15F4"/>
    <w:rsid w:val="005B1A5A"/>
    <w:rsid w:val="005B2C4C"/>
    <w:rsid w:val="005B713D"/>
    <w:rsid w:val="005C214E"/>
    <w:rsid w:val="005C46D7"/>
    <w:rsid w:val="005C5FC8"/>
    <w:rsid w:val="005C7D39"/>
    <w:rsid w:val="005D2284"/>
    <w:rsid w:val="005D5645"/>
    <w:rsid w:val="005F2C2E"/>
    <w:rsid w:val="005F3119"/>
    <w:rsid w:val="005F3263"/>
    <w:rsid w:val="005F4746"/>
    <w:rsid w:val="00600534"/>
    <w:rsid w:val="00600D1D"/>
    <w:rsid w:val="006014FE"/>
    <w:rsid w:val="00603BE3"/>
    <w:rsid w:val="0060437E"/>
    <w:rsid w:val="00604F4A"/>
    <w:rsid w:val="00606247"/>
    <w:rsid w:val="006103F6"/>
    <w:rsid w:val="00610F93"/>
    <w:rsid w:val="00611684"/>
    <w:rsid w:val="00612216"/>
    <w:rsid w:val="00612414"/>
    <w:rsid w:val="0061291D"/>
    <w:rsid w:val="0061356F"/>
    <w:rsid w:val="0061467D"/>
    <w:rsid w:val="00615E94"/>
    <w:rsid w:val="00617266"/>
    <w:rsid w:val="00620F2F"/>
    <w:rsid w:val="00621894"/>
    <w:rsid w:val="00622F7C"/>
    <w:rsid w:val="006233B6"/>
    <w:rsid w:val="00623FA2"/>
    <w:rsid w:val="006305AD"/>
    <w:rsid w:val="0063272C"/>
    <w:rsid w:val="00632DC7"/>
    <w:rsid w:val="00634653"/>
    <w:rsid w:val="00641B4F"/>
    <w:rsid w:val="0064230A"/>
    <w:rsid w:val="006460C3"/>
    <w:rsid w:val="00646F0D"/>
    <w:rsid w:val="0064753C"/>
    <w:rsid w:val="006506C3"/>
    <w:rsid w:val="006549E8"/>
    <w:rsid w:val="0065556F"/>
    <w:rsid w:val="00661FEC"/>
    <w:rsid w:val="006625F8"/>
    <w:rsid w:val="00662E58"/>
    <w:rsid w:val="00663E86"/>
    <w:rsid w:val="0066412A"/>
    <w:rsid w:val="0066442F"/>
    <w:rsid w:val="00664F80"/>
    <w:rsid w:val="00665309"/>
    <w:rsid w:val="006659A0"/>
    <w:rsid w:val="00665CB5"/>
    <w:rsid w:val="0066733F"/>
    <w:rsid w:val="006679CA"/>
    <w:rsid w:val="00671AE9"/>
    <w:rsid w:val="00671B8E"/>
    <w:rsid w:val="006728DF"/>
    <w:rsid w:val="00672AA7"/>
    <w:rsid w:val="0067723A"/>
    <w:rsid w:val="00677F8C"/>
    <w:rsid w:val="0068136B"/>
    <w:rsid w:val="00683400"/>
    <w:rsid w:val="00684962"/>
    <w:rsid w:val="00684F0A"/>
    <w:rsid w:val="006865C9"/>
    <w:rsid w:val="00687BA6"/>
    <w:rsid w:val="006918E4"/>
    <w:rsid w:val="00694376"/>
    <w:rsid w:val="00694855"/>
    <w:rsid w:val="006950F8"/>
    <w:rsid w:val="0069572F"/>
    <w:rsid w:val="00695E72"/>
    <w:rsid w:val="006A05C3"/>
    <w:rsid w:val="006A114C"/>
    <w:rsid w:val="006A20C4"/>
    <w:rsid w:val="006A2AEF"/>
    <w:rsid w:val="006A4117"/>
    <w:rsid w:val="006A540C"/>
    <w:rsid w:val="006A740B"/>
    <w:rsid w:val="006A7C5B"/>
    <w:rsid w:val="006B2118"/>
    <w:rsid w:val="006B27EC"/>
    <w:rsid w:val="006B414C"/>
    <w:rsid w:val="006B567B"/>
    <w:rsid w:val="006B5BC1"/>
    <w:rsid w:val="006B79F5"/>
    <w:rsid w:val="006B7B54"/>
    <w:rsid w:val="006C12CF"/>
    <w:rsid w:val="006C1389"/>
    <w:rsid w:val="006C37DC"/>
    <w:rsid w:val="006C39A8"/>
    <w:rsid w:val="006C6831"/>
    <w:rsid w:val="006D2A0B"/>
    <w:rsid w:val="006D366C"/>
    <w:rsid w:val="006D468A"/>
    <w:rsid w:val="006F1B96"/>
    <w:rsid w:val="006F1FC3"/>
    <w:rsid w:val="006F412E"/>
    <w:rsid w:val="00704D71"/>
    <w:rsid w:val="00705D86"/>
    <w:rsid w:val="007064C1"/>
    <w:rsid w:val="0070725B"/>
    <w:rsid w:val="00707A06"/>
    <w:rsid w:val="0071300E"/>
    <w:rsid w:val="00722F8E"/>
    <w:rsid w:val="00725B5C"/>
    <w:rsid w:val="00732A73"/>
    <w:rsid w:val="00736D0F"/>
    <w:rsid w:val="0073789B"/>
    <w:rsid w:val="00741B15"/>
    <w:rsid w:val="007420EA"/>
    <w:rsid w:val="00744766"/>
    <w:rsid w:val="00747DEE"/>
    <w:rsid w:val="007518EB"/>
    <w:rsid w:val="0075254A"/>
    <w:rsid w:val="0075296A"/>
    <w:rsid w:val="00753569"/>
    <w:rsid w:val="0075570A"/>
    <w:rsid w:val="00755C66"/>
    <w:rsid w:val="0075786E"/>
    <w:rsid w:val="00757AE2"/>
    <w:rsid w:val="00757CBB"/>
    <w:rsid w:val="00765AEE"/>
    <w:rsid w:val="00767511"/>
    <w:rsid w:val="0076755A"/>
    <w:rsid w:val="00770BD8"/>
    <w:rsid w:val="0077175E"/>
    <w:rsid w:val="00772787"/>
    <w:rsid w:val="00776977"/>
    <w:rsid w:val="00776B8C"/>
    <w:rsid w:val="00777D71"/>
    <w:rsid w:val="00783ED6"/>
    <w:rsid w:val="00785791"/>
    <w:rsid w:val="00787F9D"/>
    <w:rsid w:val="00790A4C"/>
    <w:rsid w:val="007965FB"/>
    <w:rsid w:val="00797FF1"/>
    <w:rsid w:val="007A00CD"/>
    <w:rsid w:val="007A1E36"/>
    <w:rsid w:val="007A4107"/>
    <w:rsid w:val="007A652A"/>
    <w:rsid w:val="007B0303"/>
    <w:rsid w:val="007B10A9"/>
    <w:rsid w:val="007B2CAB"/>
    <w:rsid w:val="007B2E22"/>
    <w:rsid w:val="007B497C"/>
    <w:rsid w:val="007B53B6"/>
    <w:rsid w:val="007B61A5"/>
    <w:rsid w:val="007B6DC9"/>
    <w:rsid w:val="007C3EAF"/>
    <w:rsid w:val="007C7A98"/>
    <w:rsid w:val="007D4140"/>
    <w:rsid w:val="007D4261"/>
    <w:rsid w:val="007E1364"/>
    <w:rsid w:val="007E1AE3"/>
    <w:rsid w:val="007E3E7B"/>
    <w:rsid w:val="007E45E7"/>
    <w:rsid w:val="007E62AF"/>
    <w:rsid w:val="007E7A84"/>
    <w:rsid w:val="007F1079"/>
    <w:rsid w:val="007F542C"/>
    <w:rsid w:val="0080395D"/>
    <w:rsid w:val="008056CA"/>
    <w:rsid w:val="00805EB8"/>
    <w:rsid w:val="008109D7"/>
    <w:rsid w:val="008126E0"/>
    <w:rsid w:val="00815997"/>
    <w:rsid w:val="00821BCB"/>
    <w:rsid w:val="00821F3A"/>
    <w:rsid w:val="00822869"/>
    <w:rsid w:val="00822F86"/>
    <w:rsid w:val="00823346"/>
    <w:rsid w:val="008233C7"/>
    <w:rsid w:val="00824D61"/>
    <w:rsid w:val="00825D31"/>
    <w:rsid w:val="00831FA8"/>
    <w:rsid w:val="008324D5"/>
    <w:rsid w:val="00834649"/>
    <w:rsid w:val="00837DAB"/>
    <w:rsid w:val="00840EAA"/>
    <w:rsid w:val="00844F36"/>
    <w:rsid w:val="0084670A"/>
    <w:rsid w:val="00851015"/>
    <w:rsid w:val="00856711"/>
    <w:rsid w:val="00856ED2"/>
    <w:rsid w:val="008607B2"/>
    <w:rsid w:val="00860BCD"/>
    <w:rsid w:val="008618B4"/>
    <w:rsid w:val="00862FCB"/>
    <w:rsid w:val="00864BE3"/>
    <w:rsid w:val="00865E8F"/>
    <w:rsid w:val="008673FA"/>
    <w:rsid w:val="008707BE"/>
    <w:rsid w:val="00871F95"/>
    <w:rsid w:val="008758A7"/>
    <w:rsid w:val="0087771A"/>
    <w:rsid w:val="00881188"/>
    <w:rsid w:val="00886086"/>
    <w:rsid w:val="00892292"/>
    <w:rsid w:val="008950B9"/>
    <w:rsid w:val="00895A5A"/>
    <w:rsid w:val="008A1FC5"/>
    <w:rsid w:val="008B11A1"/>
    <w:rsid w:val="008B3E92"/>
    <w:rsid w:val="008B4C6A"/>
    <w:rsid w:val="008B724F"/>
    <w:rsid w:val="008C14D1"/>
    <w:rsid w:val="008C3A74"/>
    <w:rsid w:val="008D0A06"/>
    <w:rsid w:val="008D0D3B"/>
    <w:rsid w:val="008D4A38"/>
    <w:rsid w:val="008D563D"/>
    <w:rsid w:val="008D7068"/>
    <w:rsid w:val="008D799A"/>
    <w:rsid w:val="008E5D05"/>
    <w:rsid w:val="008E7301"/>
    <w:rsid w:val="008F13C0"/>
    <w:rsid w:val="008F163B"/>
    <w:rsid w:val="008F16CB"/>
    <w:rsid w:val="008F2153"/>
    <w:rsid w:val="0090020E"/>
    <w:rsid w:val="00902D9F"/>
    <w:rsid w:val="00902F4F"/>
    <w:rsid w:val="00904D26"/>
    <w:rsid w:val="00904E85"/>
    <w:rsid w:val="00906D8A"/>
    <w:rsid w:val="00911DD2"/>
    <w:rsid w:val="00915179"/>
    <w:rsid w:val="00916822"/>
    <w:rsid w:val="00916A36"/>
    <w:rsid w:val="009178DB"/>
    <w:rsid w:val="009203FE"/>
    <w:rsid w:val="0092231D"/>
    <w:rsid w:val="009235B5"/>
    <w:rsid w:val="00927C88"/>
    <w:rsid w:val="00930196"/>
    <w:rsid w:val="00930819"/>
    <w:rsid w:val="0093273B"/>
    <w:rsid w:val="009333F7"/>
    <w:rsid w:val="009341DD"/>
    <w:rsid w:val="0094128B"/>
    <w:rsid w:val="00942B31"/>
    <w:rsid w:val="00945476"/>
    <w:rsid w:val="009512DA"/>
    <w:rsid w:val="00952698"/>
    <w:rsid w:val="0095319F"/>
    <w:rsid w:val="00953683"/>
    <w:rsid w:val="0095511A"/>
    <w:rsid w:val="0095669D"/>
    <w:rsid w:val="00956A0B"/>
    <w:rsid w:val="00957ADA"/>
    <w:rsid w:val="009600A1"/>
    <w:rsid w:val="00960391"/>
    <w:rsid w:val="0096102C"/>
    <w:rsid w:val="00964364"/>
    <w:rsid w:val="00964563"/>
    <w:rsid w:val="0096553D"/>
    <w:rsid w:val="00966FAA"/>
    <w:rsid w:val="009673D8"/>
    <w:rsid w:val="009700E3"/>
    <w:rsid w:val="00971BD7"/>
    <w:rsid w:val="00972A44"/>
    <w:rsid w:val="00973380"/>
    <w:rsid w:val="009742E0"/>
    <w:rsid w:val="00976170"/>
    <w:rsid w:val="00981B87"/>
    <w:rsid w:val="00983214"/>
    <w:rsid w:val="0098452B"/>
    <w:rsid w:val="00984798"/>
    <w:rsid w:val="0099153E"/>
    <w:rsid w:val="00991586"/>
    <w:rsid w:val="009944A2"/>
    <w:rsid w:val="00995C9C"/>
    <w:rsid w:val="0099638F"/>
    <w:rsid w:val="009A4728"/>
    <w:rsid w:val="009A5D33"/>
    <w:rsid w:val="009B1FAD"/>
    <w:rsid w:val="009B25C0"/>
    <w:rsid w:val="009B2E07"/>
    <w:rsid w:val="009B4064"/>
    <w:rsid w:val="009B44E1"/>
    <w:rsid w:val="009C0AFA"/>
    <w:rsid w:val="009C16D8"/>
    <w:rsid w:val="009C1A96"/>
    <w:rsid w:val="009C2968"/>
    <w:rsid w:val="009C32B6"/>
    <w:rsid w:val="009C5A72"/>
    <w:rsid w:val="009C5BF4"/>
    <w:rsid w:val="009C79D9"/>
    <w:rsid w:val="009D2244"/>
    <w:rsid w:val="009D290C"/>
    <w:rsid w:val="009D5165"/>
    <w:rsid w:val="009D66A5"/>
    <w:rsid w:val="009E0048"/>
    <w:rsid w:val="009E061D"/>
    <w:rsid w:val="009E4D90"/>
    <w:rsid w:val="009E4EE7"/>
    <w:rsid w:val="009E6144"/>
    <w:rsid w:val="009E7173"/>
    <w:rsid w:val="009F05A3"/>
    <w:rsid w:val="009F5AAF"/>
    <w:rsid w:val="009F5EDF"/>
    <w:rsid w:val="00A018A6"/>
    <w:rsid w:val="00A02C79"/>
    <w:rsid w:val="00A04164"/>
    <w:rsid w:val="00A0485A"/>
    <w:rsid w:val="00A04D9E"/>
    <w:rsid w:val="00A051A9"/>
    <w:rsid w:val="00A06735"/>
    <w:rsid w:val="00A06C7A"/>
    <w:rsid w:val="00A06E90"/>
    <w:rsid w:val="00A1029D"/>
    <w:rsid w:val="00A137DA"/>
    <w:rsid w:val="00A142E5"/>
    <w:rsid w:val="00A14A18"/>
    <w:rsid w:val="00A14E70"/>
    <w:rsid w:val="00A15873"/>
    <w:rsid w:val="00A20A4A"/>
    <w:rsid w:val="00A21147"/>
    <w:rsid w:val="00A2408F"/>
    <w:rsid w:val="00A309B1"/>
    <w:rsid w:val="00A30ED3"/>
    <w:rsid w:val="00A31CBF"/>
    <w:rsid w:val="00A34D31"/>
    <w:rsid w:val="00A36B77"/>
    <w:rsid w:val="00A36FD2"/>
    <w:rsid w:val="00A37781"/>
    <w:rsid w:val="00A403DC"/>
    <w:rsid w:val="00A41E35"/>
    <w:rsid w:val="00A432B7"/>
    <w:rsid w:val="00A45CAB"/>
    <w:rsid w:val="00A46970"/>
    <w:rsid w:val="00A46A24"/>
    <w:rsid w:val="00A4794C"/>
    <w:rsid w:val="00A532B8"/>
    <w:rsid w:val="00A537F7"/>
    <w:rsid w:val="00A55460"/>
    <w:rsid w:val="00A55DDC"/>
    <w:rsid w:val="00A55F8B"/>
    <w:rsid w:val="00A6030D"/>
    <w:rsid w:val="00A60737"/>
    <w:rsid w:val="00A60934"/>
    <w:rsid w:val="00A61BAE"/>
    <w:rsid w:val="00A64DAD"/>
    <w:rsid w:val="00A67F79"/>
    <w:rsid w:val="00A73E8B"/>
    <w:rsid w:val="00A80727"/>
    <w:rsid w:val="00A80AF1"/>
    <w:rsid w:val="00A813C3"/>
    <w:rsid w:val="00A86B9F"/>
    <w:rsid w:val="00A8740B"/>
    <w:rsid w:val="00A8772C"/>
    <w:rsid w:val="00A90313"/>
    <w:rsid w:val="00A915BE"/>
    <w:rsid w:val="00A9248B"/>
    <w:rsid w:val="00A96ED1"/>
    <w:rsid w:val="00A97005"/>
    <w:rsid w:val="00AA0228"/>
    <w:rsid w:val="00AA14A6"/>
    <w:rsid w:val="00AA347B"/>
    <w:rsid w:val="00AA4E64"/>
    <w:rsid w:val="00AA6F8C"/>
    <w:rsid w:val="00AA703F"/>
    <w:rsid w:val="00AA7149"/>
    <w:rsid w:val="00AB4B8A"/>
    <w:rsid w:val="00AB6CA1"/>
    <w:rsid w:val="00AC3BA6"/>
    <w:rsid w:val="00AC4424"/>
    <w:rsid w:val="00AC53D0"/>
    <w:rsid w:val="00AD014D"/>
    <w:rsid w:val="00AD0BD9"/>
    <w:rsid w:val="00AD38A3"/>
    <w:rsid w:val="00AD4B0A"/>
    <w:rsid w:val="00AD4BE7"/>
    <w:rsid w:val="00AD698E"/>
    <w:rsid w:val="00AD6DEF"/>
    <w:rsid w:val="00AE44C6"/>
    <w:rsid w:val="00AF2D72"/>
    <w:rsid w:val="00AF3DA8"/>
    <w:rsid w:val="00AF7657"/>
    <w:rsid w:val="00B01042"/>
    <w:rsid w:val="00B0269B"/>
    <w:rsid w:val="00B02C44"/>
    <w:rsid w:val="00B04A27"/>
    <w:rsid w:val="00B0547C"/>
    <w:rsid w:val="00B069AA"/>
    <w:rsid w:val="00B06AD7"/>
    <w:rsid w:val="00B07579"/>
    <w:rsid w:val="00B12489"/>
    <w:rsid w:val="00B13B42"/>
    <w:rsid w:val="00B145B8"/>
    <w:rsid w:val="00B1599E"/>
    <w:rsid w:val="00B20CFF"/>
    <w:rsid w:val="00B22424"/>
    <w:rsid w:val="00B242C2"/>
    <w:rsid w:val="00B24679"/>
    <w:rsid w:val="00B26E96"/>
    <w:rsid w:val="00B3049F"/>
    <w:rsid w:val="00B3062B"/>
    <w:rsid w:val="00B315E2"/>
    <w:rsid w:val="00B31E52"/>
    <w:rsid w:val="00B327A4"/>
    <w:rsid w:val="00B36DEA"/>
    <w:rsid w:val="00B37B2F"/>
    <w:rsid w:val="00B414D4"/>
    <w:rsid w:val="00B42A8B"/>
    <w:rsid w:val="00B4677B"/>
    <w:rsid w:val="00B4772F"/>
    <w:rsid w:val="00B50F66"/>
    <w:rsid w:val="00B5346B"/>
    <w:rsid w:val="00B56740"/>
    <w:rsid w:val="00B57583"/>
    <w:rsid w:val="00B57627"/>
    <w:rsid w:val="00B63A74"/>
    <w:rsid w:val="00B70DD2"/>
    <w:rsid w:val="00B74FFF"/>
    <w:rsid w:val="00B770B6"/>
    <w:rsid w:val="00B77715"/>
    <w:rsid w:val="00B80730"/>
    <w:rsid w:val="00B80ED5"/>
    <w:rsid w:val="00B81422"/>
    <w:rsid w:val="00B8246A"/>
    <w:rsid w:val="00B8392C"/>
    <w:rsid w:val="00B8394E"/>
    <w:rsid w:val="00B83A67"/>
    <w:rsid w:val="00B8790B"/>
    <w:rsid w:val="00B906A9"/>
    <w:rsid w:val="00B93A32"/>
    <w:rsid w:val="00B95C28"/>
    <w:rsid w:val="00B97DAA"/>
    <w:rsid w:val="00BA0BB6"/>
    <w:rsid w:val="00BA30B5"/>
    <w:rsid w:val="00BA34A4"/>
    <w:rsid w:val="00BA3626"/>
    <w:rsid w:val="00BA481A"/>
    <w:rsid w:val="00BA4948"/>
    <w:rsid w:val="00BB237E"/>
    <w:rsid w:val="00BC24C0"/>
    <w:rsid w:val="00BC3FFA"/>
    <w:rsid w:val="00BC6269"/>
    <w:rsid w:val="00BD1D40"/>
    <w:rsid w:val="00BD3317"/>
    <w:rsid w:val="00BD3D6C"/>
    <w:rsid w:val="00BD72CB"/>
    <w:rsid w:val="00BE3839"/>
    <w:rsid w:val="00BE42B2"/>
    <w:rsid w:val="00BF05DF"/>
    <w:rsid w:val="00BF0BA1"/>
    <w:rsid w:val="00BF3A4F"/>
    <w:rsid w:val="00C0387D"/>
    <w:rsid w:val="00C05445"/>
    <w:rsid w:val="00C05B78"/>
    <w:rsid w:val="00C11F87"/>
    <w:rsid w:val="00C1263D"/>
    <w:rsid w:val="00C13AFA"/>
    <w:rsid w:val="00C1560F"/>
    <w:rsid w:val="00C21D39"/>
    <w:rsid w:val="00C22A97"/>
    <w:rsid w:val="00C246AC"/>
    <w:rsid w:val="00C24A4E"/>
    <w:rsid w:val="00C24C88"/>
    <w:rsid w:val="00C26115"/>
    <w:rsid w:val="00C2752D"/>
    <w:rsid w:val="00C307F6"/>
    <w:rsid w:val="00C31289"/>
    <w:rsid w:val="00C34CA2"/>
    <w:rsid w:val="00C372C4"/>
    <w:rsid w:val="00C40A15"/>
    <w:rsid w:val="00C449FA"/>
    <w:rsid w:val="00C46C8D"/>
    <w:rsid w:val="00C5085D"/>
    <w:rsid w:val="00C50D80"/>
    <w:rsid w:val="00C512BC"/>
    <w:rsid w:val="00C520B5"/>
    <w:rsid w:val="00C54ABC"/>
    <w:rsid w:val="00C558D1"/>
    <w:rsid w:val="00C55A7F"/>
    <w:rsid w:val="00C620D1"/>
    <w:rsid w:val="00C64ADF"/>
    <w:rsid w:val="00C65752"/>
    <w:rsid w:val="00C662FA"/>
    <w:rsid w:val="00C67960"/>
    <w:rsid w:val="00C70F7E"/>
    <w:rsid w:val="00C7434B"/>
    <w:rsid w:val="00C74C7F"/>
    <w:rsid w:val="00C7705D"/>
    <w:rsid w:val="00C77C36"/>
    <w:rsid w:val="00C80D49"/>
    <w:rsid w:val="00C81D61"/>
    <w:rsid w:val="00C844D0"/>
    <w:rsid w:val="00C84760"/>
    <w:rsid w:val="00C858E7"/>
    <w:rsid w:val="00C87DDB"/>
    <w:rsid w:val="00C92613"/>
    <w:rsid w:val="00C94828"/>
    <w:rsid w:val="00CA0864"/>
    <w:rsid w:val="00CA4C10"/>
    <w:rsid w:val="00CA61EE"/>
    <w:rsid w:val="00CB3369"/>
    <w:rsid w:val="00CB38F2"/>
    <w:rsid w:val="00CC0A79"/>
    <w:rsid w:val="00CC3C3D"/>
    <w:rsid w:val="00CD4E94"/>
    <w:rsid w:val="00CD539D"/>
    <w:rsid w:val="00CD56F1"/>
    <w:rsid w:val="00CD6A78"/>
    <w:rsid w:val="00CE42D4"/>
    <w:rsid w:val="00CE7719"/>
    <w:rsid w:val="00CF01F3"/>
    <w:rsid w:val="00CF17F9"/>
    <w:rsid w:val="00CF30E6"/>
    <w:rsid w:val="00CF6642"/>
    <w:rsid w:val="00CF6E1D"/>
    <w:rsid w:val="00CF7010"/>
    <w:rsid w:val="00D02F43"/>
    <w:rsid w:val="00D031CF"/>
    <w:rsid w:val="00D102E4"/>
    <w:rsid w:val="00D10DEC"/>
    <w:rsid w:val="00D111EE"/>
    <w:rsid w:val="00D11A1A"/>
    <w:rsid w:val="00D17C2A"/>
    <w:rsid w:val="00D24A34"/>
    <w:rsid w:val="00D255CE"/>
    <w:rsid w:val="00D261E1"/>
    <w:rsid w:val="00D2629A"/>
    <w:rsid w:val="00D26433"/>
    <w:rsid w:val="00D27C48"/>
    <w:rsid w:val="00D35B42"/>
    <w:rsid w:val="00D35B63"/>
    <w:rsid w:val="00D41040"/>
    <w:rsid w:val="00D44BAE"/>
    <w:rsid w:val="00D51352"/>
    <w:rsid w:val="00D5267A"/>
    <w:rsid w:val="00D52BF6"/>
    <w:rsid w:val="00D56C60"/>
    <w:rsid w:val="00D57594"/>
    <w:rsid w:val="00D57C4C"/>
    <w:rsid w:val="00D63F83"/>
    <w:rsid w:val="00D63FA1"/>
    <w:rsid w:val="00D66756"/>
    <w:rsid w:val="00D700A1"/>
    <w:rsid w:val="00D70C0B"/>
    <w:rsid w:val="00D71571"/>
    <w:rsid w:val="00D726F8"/>
    <w:rsid w:val="00D800E3"/>
    <w:rsid w:val="00D82C83"/>
    <w:rsid w:val="00D8400B"/>
    <w:rsid w:val="00D85390"/>
    <w:rsid w:val="00D86D6C"/>
    <w:rsid w:val="00D9212E"/>
    <w:rsid w:val="00D94253"/>
    <w:rsid w:val="00D94CF3"/>
    <w:rsid w:val="00D95350"/>
    <w:rsid w:val="00D959BF"/>
    <w:rsid w:val="00D9793E"/>
    <w:rsid w:val="00D97FBC"/>
    <w:rsid w:val="00DA1910"/>
    <w:rsid w:val="00DA1ED1"/>
    <w:rsid w:val="00DA3A8B"/>
    <w:rsid w:val="00DB237A"/>
    <w:rsid w:val="00DB43C9"/>
    <w:rsid w:val="00DB53D3"/>
    <w:rsid w:val="00DB613F"/>
    <w:rsid w:val="00DB728B"/>
    <w:rsid w:val="00DC1076"/>
    <w:rsid w:val="00DC1C0E"/>
    <w:rsid w:val="00DC3BFE"/>
    <w:rsid w:val="00DC48BA"/>
    <w:rsid w:val="00DC49AA"/>
    <w:rsid w:val="00DC6392"/>
    <w:rsid w:val="00DC65B6"/>
    <w:rsid w:val="00DC65C4"/>
    <w:rsid w:val="00DC7480"/>
    <w:rsid w:val="00DD15B4"/>
    <w:rsid w:val="00DD71B7"/>
    <w:rsid w:val="00DE0A1A"/>
    <w:rsid w:val="00DE6C18"/>
    <w:rsid w:val="00DF1DCC"/>
    <w:rsid w:val="00DF6224"/>
    <w:rsid w:val="00DF6D49"/>
    <w:rsid w:val="00E002CB"/>
    <w:rsid w:val="00E00384"/>
    <w:rsid w:val="00E02ED3"/>
    <w:rsid w:val="00E04BE6"/>
    <w:rsid w:val="00E06EB4"/>
    <w:rsid w:val="00E07D3B"/>
    <w:rsid w:val="00E1283F"/>
    <w:rsid w:val="00E15A85"/>
    <w:rsid w:val="00E1750E"/>
    <w:rsid w:val="00E177C1"/>
    <w:rsid w:val="00E2207B"/>
    <w:rsid w:val="00E22F02"/>
    <w:rsid w:val="00E25E12"/>
    <w:rsid w:val="00E30D24"/>
    <w:rsid w:val="00E31E77"/>
    <w:rsid w:val="00E31F6A"/>
    <w:rsid w:val="00E32E98"/>
    <w:rsid w:val="00E331A8"/>
    <w:rsid w:val="00E334EC"/>
    <w:rsid w:val="00E357E9"/>
    <w:rsid w:val="00E36BEC"/>
    <w:rsid w:val="00E42E73"/>
    <w:rsid w:val="00E45A65"/>
    <w:rsid w:val="00E50A51"/>
    <w:rsid w:val="00E52AA0"/>
    <w:rsid w:val="00E52FAC"/>
    <w:rsid w:val="00E55895"/>
    <w:rsid w:val="00E55E1F"/>
    <w:rsid w:val="00E570A2"/>
    <w:rsid w:val="00E60A62"/>
    <w:rsid w:val="00E61162"/>
    <w:rsid w:val="00E61DBE"/>
    <w:rsid w:val="00E622DA"/>
    <w:rsid w:val="00E644BF"/>
    <w:rsid w:val="00E7052D"/>
    <w:rsid w:val="00E73FCB"/>
    <w:rsid w:val="00E76DC2"/>
    <w:rsid w:val="00E80801"/>
    <w:rsid w:val="00E81D86"/>
    <w:rsid w:val="00E846E4"/>
    <w:rsid w:val="00E8793C"/>
    <w:rsid w:val="00E87E55"/>
    <w:rsid w:val="00E9085D"/>
    <w:rsid w:val="00E9172D"/>
    <w:rsid w:val="00E929B5"/>
    <w:rsid w:val="00E948B3"/>
    <w:rsid w:val="00E95767"/>
    <w:rsid w:val="00E95F34"/>
    <w:rsid w:val="00E96957"/>
    <w:rsid w:val="00EA0884"/>
    <w:rsid w:val="00EA1BD0"/>
    <w:rsid w:val="00EA23BA"/>
    <w:rsid w:val="00EA3276"/>
    <w:rsid w:val="00EA66A6"/>
    <w:rsid w:val="00EA7EFF"/>
    <w:rsid w:val="00EB2367"/>
    <w:rsid w:val="00EB273A"/>
    <w:rsid w:val="00EB3443"/>
    <w:rsid w:val="00EB3D94"/>
    <w:rsid w:val="00EB4E41"/>
    <w:rsid w:val="00EB6086"/>
    <w:rsid w:val="00EB6F61"/>
    <w:rsid w:val="00EB7761"/>
    <w:rsid w:val="00EC244A"/>
    <w:rsid w:val="00EC6DA3"/>
    <w:rsid w:val="00ED043B"/>
    <w:rsid w:val="00ED167C"/>
    <w:rsid w:val="00ED3AC7"/>
    <w:rsid w:val="00ED505A"/>
    <w:rsid w:val="00EE17D5"/>
    <w:rsid w:val="00EE4B8B"/>
    <w:rsid w:val="00EE5443"/>
    <w:rsid w:val="00EE5814"/>
    <w:rsid w:val="00EE5D8E"/>
    <w:rsid w:val="00EE6BCA"/>
    <w:rsid w:val="00EE7184"/>
    <w:rsid w:val="00EF0BBF"/>
    <w:rsid w:val="00EF11BE"/>
    <w:rsid w:val="00EF275C"/>
    <w:rsid w:val="00EF3827"/>
    <w:rsid w:val="00EF5286"/>
    <w:rsid w:val="00EF746F"/>
    <w:rsid w:val="00EF7587"/>
    <w:rsid w:val="00F022E5"/>
    <w:rsid w:val="00F03CDB"/>
    <w:rsid w:val="00F05D70"/>
    <w:rsid w:val="00F07A70"/>
    <w:rsid w:val="00F10A64"/>
    <w:rsid w:val="00F11625"/>
    <w:rsid w:val="00F12A19"/>
    <w:rsid w:val="00F135F5"/>
    <w:rsid w:val="00F17139"/>
    <w:rsid w:val="00F2040C"/>
    <w:rsid w:val="00F207C1"/>
    <w:rsid w:val="00F23229"/>
    <w:rsid w:val="00F313D6"/>
    <w:rsid w:val="00F320FF"/>
    <w:rsid w:val="00F40984"/>
    <w:rsid w:val="00F52715"/>
    <w:rsid w:val="00F52CB4"/>
    <w:rsid w:val="00F52FFA"/>
    <w:rsid w:val="00F53071"/>
    <w:rsid w:val="00F56DFA"/>
    <w:rsid w:val="00F5765B"/>
    <w:rsid w:val="00F61F86"/>
    <w:rsid w:val="00F63FC7"/>
    <w:rsid w:val="00F64A78"/>
    <w:rsid w:val="00F66362"/>
    <w:rsid w:val="00F724F5"/>
    <w:rsid w:val="00F72934"/>
    <w:rsid w:val="00F73EB9"/>
    <w:rsid w:val="00F74F1B"/>
    <w:rsid w:val="00F80639"/>
    <w:rsid w:val="00F82755"/>
    <w:rsid w:val="00F84A06"/>
    <w:rsid w:val="00F84CFA"/>
    <w:rsid w:val="00F85E68"/>
    <w:rsid w:val="00F9568A"/>
    <w:rsid w:val="00F9662F"/>
    <w:rsid w:val="00F968A1"/>
    <w:rsid w:val="00F96F05"/>
    <w:rsid w:val="00FA0AC3"/>
    <w:rsid w:val="00FA0B62"/>
    <w:rsid w:val="00FA422C"/>
    <w:rsid w:val="00FA58D9"/>
    <w:rsid w:val="00FB1170"/>
    <w:rsid w:val="00FB1B45"/>
    <w:rsid w:val="00FB5D13"/>
    <w:rsid w:val="00FB73FE"/>
    <w:rsid w:val="00FC18F9"/>
    <w:rsid w:val="00FC2C8D"/>
    <w:rsid w:val="00FC4729"/>
    <w:rsid w:val="00FD0423"/>
    <w:rsid w:val="00FD202F"/>
    <w:rsid w:val="00FD3845"/>
    <w:rsid w:val="00FD3B9A"/>
    <w:rsid w:val="00FD4CBD"/>
    <w:rsid w:val="00FD50E0"/>
    <w:rsid w:val="00FD5516"/>
    <w:rsid w:val="00FD5A1E"/>
    <w:rsid w:val="00FD75DF"/>
    <w:rsid w:val="00FE0163"/>
    <w:rsid w:val="00FE4C32"/>
    <w:rsid w:val="00FE6D50"/>
    <w:rsid w:val="00FE7A02"/>
    <w:rsid w:val="00FF01B9"/>
    <w:rsid w:val="00FF2A64"/>
    <w:rsid w:val="00FF33F9"/>
    <w:rsid w:val="00FF3BB0"/>
    <w:rsid w:val="00FF6423"/>
    <w:rsid w:val="00FF78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0285C5"/>
  <w15:chartTrackingRefBased/>
  <w15:docId w15:val="{3F1F5487-D0D2-4BAB-82C5-0AA799480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line="276" w:lineRule="auto"/>
        <w:jc w:val="righ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4F56"/>
    <w:pPr>
      <w:jc w:val="both"/>
    </w:pPr>
    <w:rPr>
      <w:rFonts w:ascii="Times New Roman" w:hAnsi="Times New Roman"/>
      <w:color w:val="0D0D0D" w:themeColor="text1" w:themeTint="F2"/>
      <w:sz w:val="24"/>
      <w:lang w:val="fr-FR"/>
    </w:rPr>
  </w:style>
  <w:style w:type="paragraph" w:styleId="Titre1">
    <w:name w:val="heading 1"/>
    <w:basedOn w:val="Normal"/>
    <w:next w:val="Normal"/>
    <w:link w:val="Titre1Car"/>
    <w:uiPriority w:val="9"/>
    <w:qFormat/>
    <w:rsid w:val="002B1D86"/>
    <w:pPr>
      <w:keepNext/>
      <w:keepLines/>
      <w:pBdr>
        <w:top w:val="single" w:sz="8" w:space="6" w:color="C00000"/>
        <w:left w:val="single" w:sz="8" w:space="4" w:color="C00000"/>
        <w:bottom w:val="single" w:sz="8" w:space="6" w:color="C00000"/>
        <w:right w:val="single" w:sz="8" w:space="4" w:color="C00000"/>
      </w:pBdr>
      <w:shd w:val="clear" w:color="auto" w:fill="C00000"/>
      <w:spacing w:after="200"/>
      <w:jc w:val="center"/>
      <w:outlineLvl w:val="0"/>
    </w:pPr>
    <w:rPr>
      <w:rFonts w:eastAsiaTheme="majorEastAsia" w:cstheme="majorBidi"/>
      <w:color w:val="F2F2F2" w:themeColor="background1" w:themeShade="F2"/>
      <w:sz w:val="36"/>
      <w:szCs w:val="36"/>
    </w:rPr>
  </w:style>
  <w:style w:type="paragraph" w:styleId="Titre2">
    <w:name w:val="heading 2"/>
    <w:basedOn w:val="Normal"/>
    <w:next w:val="Normal"/>
    <w:link w:val="Titre2Car"/>
    <w:uiPriority w:val="9"/>
    <w:unhideWhenUsed/>
    <w:qFormat/>
    <w:rsid w:val="0098452B"/>
    <w:pPr>
      <w:keepNext/>
      <w:keepLines/>
      <w:pBdr>
        <w:top w:val="single" w:sz="8" w:space="2" w:color="C00000"/>
        <w:left w:val="single" w:sz="8" w:space="4" w:color="C00000"/>
        <w:bottom w:val="single" w:sz="8" w:space="2" w:color="C00000"/>
        <w:right w:val="single" w:sz="8" w:space="4" w:color="C00000"/>
      </w:pBdr>
      <w:spacing w:line="240" w:lineRule="auto"/>
      <w:jc w:val="left"/>
      <w:outlineLvl w:val="1"/>
    </w:pPr>
    <w:rPr>
      <w:b/>
      <w:bCs/>
      <w:color w:val="C00000"/>
      <w:sz w:val="32"/>
      <w:szCs w:val="26"/>
      <w:u w:color="C00000"/>
    </w:rPr>
  </w:style>
  <w:style w:type="paragraph" w:styleId="Titre3">
    <w:name w:val="heading 3"/>
    <w:basedOn w:val="Normal"/>
    <w:next w:val="Normal"/>
    <w:link w:val="Titre3Car"/>
    <w:uiPriority w:val="9"/>
    <w:unhideWhenUsed/>
    <w:qFormat/>
    <w:rsid w:val="00A55F8B"/>
    <w:pPr>
      <w:keepNext/>
      <w:keepLines/>
      <w:spacing w:line="240" w:lineRule="auto"/>
      <w:ind w:left="720"/>
      <w:outlineLvl w:val="2"/>
    </w:pPr>
    <w:rPr>
      <w:b/>
      <w:bCs/>
      <w:iCs/>
      <w:sz w:val="28"/>
      <w:szCs w:val="24"/>
      <w:u w:val="single"/>
    </w:rPr>
  </w:style>
  <w:style w:type="paragraph" w:styleId="Titre4">
    <w:name w:val="heading 4"/>
    <w:basedOn w:val="Normal"/>
    <w:next w:val="Normal"/>
    <w:link w:val="Titre4Car"/>
    <w:uiPriority w:val="9"/>
    <w:semiHidden/>
    <w:unhideWhenUsed/>
    <w:qFormat/>
    <w:pPr>
      <w:keepNext/>
      <w:keepLines/>
      <w:spacing w:before="40"/>
      <w:outlineLvl w:val="3"/>
    </w:pPr>
    <w:rPr>
      <w:rFonts w:eastAsiaTheme="majorEastAsia" w:cstheme="majorBidi"/>
      <w:i/>
      <w:iCs/>
      <w:color w:val="DF1010" w:themeColor="accent1" w:themeShade="BF"/>
    </w:rPr>
  </w:style>
  <w:style w:type="paragraph" w:styleId="Titre8">
    <w:name w:val="heading 8"/>
    <w:basedOn w:val="Normal"/>
    <w:next w:val="Normal"/>
    <w:link w:val="Titre8Car"/>
    <w:uiPriority w:val="9"/>
    <w:semiHidden/>
    <w:unhideWhenUsed/>
    <w:qFormat/>
    <w:rsid w:val="0095511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eastAsiaTheme="majorEastAsia" w:cstheme="majorBidi"/>
      <w:color w:val="F24F4F"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F24F4F" w:themeColor="accent1"/>
      <w:kern w:val="28"/>
      <w:sz w:val="96"/>
      <w:szCs w:val="96"/>
    </w:rPr>
  </w:style>
  <w:style w:type="paragraph" w:styleId="Sous-titre">
    <w:name w:val="Subtitle"/>
    <w:basedOn w:val="Normal"/>
    <w:next w:val="Normal"/>
    <w:link w:val="Sous-titreCar"/>
    <w:uiPriority w:val="11"/>
    <w:qFormat/>
    <w:pPr>
      <w:numPr>
        <w:ilvl w:val="1"/>
      </w:numPr>
      <w:spacing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uiPriority w:val="1"/>
    <w:qFormat/>
    <w:rsid w:val="002D4F56"/>
    <w:pPr>
      <w:spacing w:line="240" w:lineRule="auto"/>
      <w:jc w:val="both"/>
    </w:pPr>
    <w:rPr>
      <w:rFonts w:ascii="Times New Roman" w:hAnsi="Times New Roman"/>
      <w:color w:val="0D0D0D" w:themeColor="text1" w:themeTint="F2"/>
      <w:sz w:val="24"/>
    </w:rPr>
  </w:style>
  <w:style w:type="table" w:styleId="Grilledutableau">
    <w:name w:val="Table Grid"/>
    <w:basedOn w:val="Tableau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line="240" w:lineRule="auto"/>
    </w:pPr>
    <w:rPr>
      <w:rFonts w:eastAsiaTheme="majorEastAsia" w:cstheme="majorBidi"/>
      <w:caps/>
      <w:color w:val="F24F4F"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F24F4F" w:themeColor="accent1"/>
      <w:sz w:val="16"/>
      <w:szCs w:val="16"/>
    </w:rPr>
  </w:style>
  <w:style w:type="character" w:customStyle="1" w:styleId="Titre1Car">
    <w:name w:val="Titre 1 Car"/>
    <w:basedOn w:val="Policepardfaut"/>
    <w:link w:val="Titre1"/>
    <w:uiPriority w:val="9"/>
    <w:rsid w:val="002B1D86"/>
    <w:rPr>
      <w:rFonts w:ascii="Times New Roman" w:eastAsiaTheme="majorEastAsia" w:hAnsi="Times New Roman" w:cstheme="majorBidi"/>
      <w:color w:val="F2F2F2" w:themeColor="background1" w:themeShade="F2"/>
      <w:sz w:val="36"/>
      <w:szCs w:val="36"/>
      <w:shd w:val="clear" w:color="auto" w:fill="C00000"/>
      <w:lang w:val="fr-FR"/>
    </w:rPr>
  </w:style>
  <w:style w:type="character" w:customStyle="1" w:styleId="Titre2Car">
    <w:name w:val="Titre 2 Car"/>
    <w:basedOn w:val="Policepardfaut"/>
    <w:link w:val="Titre2"/>
    <w:uiPriority w:val="9"/>
    <w:rsid w:val="002B1D86"/>
    <w:rPr>
      <w:rFonts w:ascii="Times New Roman" w:hAnsi="Times New Roman"/>
      <w:b/>
      <w:bCs/>
      <w:color w:val="C00000"/>
      <w:sz w:val="32"/>
      <w:szCs w:val="26"/>
      <w:u w:color="C00000"/>
      <w:lang w:val="fr-FR"/>
    </w:rPr>
  </w:style>
  <w:style w:type="paragraph" w:styleId="En-ttedetabledesmatires">
    <w:name w:val="TOC Heading"/>
    <w:basedOn w:val="Titre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M1">
    <w:name w:val="toc 1"/>
    <w:basedOn w:val="Normal"/>
    <w:next w:val="Normal"/>
    <w:autoRedefine/>
    <w:uiPriority w:val="39"/>
    <w:unhideWhenUsed/>
    <w:rsid w:val="002E0E3E"/>
    <w:pPr>
      <w:pBdr>
        <w:bottom w:val="single" w:sz="8" w:space="1" w:color="auto"/>
      </w:pBdr>
      <w:spacing w:before="240" w:after="240" w:line="240" w:lineRule="auto"/>
      <w:jc w:val="left"/>
    </w:pPr>
    <w:rPr>
      <w:b/>
      <w:bCs/>
      <w:caps/>
      <w:szCs w:val="24"/>
    </w:rPr>
  </w:style>
  <w:style w:type="paragraph" w:styleId="TM2">
    <w:name w:val="toc 2"/>
    <w:basedOn w:val="Normal"/>
    <w:next w:val="Normal"/>
    <w:autoRedefine/>
    <w:uiPriority w:val="39"/>
    <w:unhideWhenUsed/>
    <w:rsid w:val="002E0E3E"/>
    <w:pPr>
      <w:spacing w:before="120" w:after="120" w:line="240" w:lineRule="auto"/>
      <w:ind w:left="720"/>
    </w:pPr>
    <w:rPr>
      <w:b/>
      <w:bCs/>
      <w:sz w:val="22"/>
    </w:rPr>
  </w:style>
  <w:style w:type="character" w:styleId="Lienhypertexte">
    <w:name w:val="Hyperlink"/>
    <w:basedOn w:val="Policepardfaut"/>
    <w:uiPriority w:val="99"/>
    <w:unhideWhenUsed/>
    <w:rsid w:val="000C7384"/>
    <w:rPr>
      <w:rFonts w:asciiTheme="minorHAnsi" w:hAnsiTheme="minorHAnsi"/>
      <w:color w:val="0070C0"/>
      <w:u w:val="single"/>
      <w:lang w:val="fr-FR"/>
    </w:rPr>
  </w:style>
  <w:style w:type="character" w:customStyle="1" w:styleId="Titre3Car">
    <w:name w:val="Titre 3 Car"/>
    <w:basedOn w:val="Policepardfaut"/>
    <w:link w:val="Titre3"/>
    <w:uiPriority w:val="9"/>
    <w:rsid w:val="00A55F8B"/>
    <w:rPr>
      <w:rFonts w:ascii="Times New Roman" w:hAnsi="Times New Roman"/>
      <w:b/>
      <w:bCs/>
      <w:iCs/>
      <w:color w:val="0D0D0D" w:themeColor="text1" w:themeTint="F2"/>
      <w:sz w:val="28"/>
      <w:szCs w:val="24"/>
      <w:u w:val="single"/>
      <w:lang w:val="fr-FR"/>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line="240" w:lineRule="auto"/>
    </w:pPr>
    <w:rPr>
      <w:i/>
      <w:iCs/>
      <w:sz w:val="18"/>
      <w:szCs w:val="18"/>
    </w:rPr>
  </w:style>
  <w:style w:type="table" w:customStyle="1" w:styleId="Tableaudeconseil">
    <w:name w:val="Tableau de conseil"/>
    <w:basedOn w:val="TableauNormal"/>
    <w:uiPriority w:val="99"/>
    <w:pPr>
      <w:spacing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eastAsiaTheme="majorEastAsia"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DF1010" w:themeColor="accent1" w:themeShade="BF"/>
    </w:rPr>
  </w:style>
  <w:style w:type="table" w:customStyle="1" w:styleId="TableauFinances">
    <w:name w:val="Tableau Finances"/>
    <w:basedOn w:val="Tableau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unhideWhenUsed/>
    <w:rsid w:val="002E0E3E"/>
    <w:pPr>
      <w:spacing w:line="240" w:lineRule="auto"/>
      <w:ind w:left="1440"/>
    </w:pPr>
    <w:rPr>
      <w:sz w:val="22"/>
    </w:rPr>
  </w:style>
  <w:style w:type="paragraph" w:styleId="TM4">
    <w:name w:val="toc 4"/>
    <w:basedOn w:val="Normal"/>
    <w:next w:val="Normal"/>
    <w:autoRedefine/>
    <w:uiPriority w:val="39"/>
    <w:unhideWhenUsed/>
    <w:pPr>
      <w:ind w:left="400"/>
    </w:pPr>
  </w:style>
  <w:style w:type="paragraph" w:styleId="Paragraphedeliste">
    <w:name w:val="List Paragraph"/>
    <w:basedOn w:val="Normal"/>
    <w:uiPriority w:val="34"/>
    <w:unhideWhenUsed/>
    <w:qFormat/>
    <w:rsid w:val="001734C0"/>
    <w:pPr>
      <w:ind w:left="720"/>
      <w:contextualSpacing/>
    </w:pPr>
  </w:style>
  <w:style w:type="paragraph" w:styleId="Notedebasdepage">
    <w:name w:val="footnote text"/>
    <w:basedOn w:val="Normal"/>
    <w:link w:val="NotedebasdepageCar"/>
    <w:uiPriority w:val="99"/>
    <w:semiHidden/>
    <w:unhideWhenUsed/>
    <w:rsid w:val="00F207C1"/>
    <w:pPr>
      <w:spacing w:line="240" w:lineRule="auto"/>
    </w:pPr>
  </w:style>
  <w:style w:type="character" w:customStyle="1" w:styleId="NotedebasdepageCar">
    <w:name w:val="Note de bas de page Car"/>
    <w:basedOn w:val="Policepardfaut"/>
    <w:link w:val="Notedebasdepage"/>
    <w:uiPriority w:val="99"/>
    <w:semiHidden/>
    <w:rsid w:val="00F207C1"/>
    <w:rPr>
      <w:lang w:val="fr-FR"/>
    </w:rPr>
  </w:style>
  <w:style w:type="character" w:styleId="Appelnotedebasdep">
    <w:name w:val="footnote reference"/>
    <w:basedOn w:val="Policepardfaut"/>
    <w:uiPriority w:val="99"/>
    <w:semiHidden/>
    <w:unhideWhenUsed/>
    <w:rsid w:val="00F207C1"/>
    <w:rPr>
      <w:vertAlign w:val="superscript"/>
    </w:rPr>
  </w:style>
  <w:style w:type="paragraph" w:styleId="Lgende">
    <w:name w:val="caption"/>
    <w:basedOn w:val="Normal"/>
    <w:next w:val="Normal"/>
    <w:uiPriority w:val="35"/>
    <w:unhideWhenUsed/>
    <w:qFormat/>
    <w:rsid w:val="007A1E36"/>
    <w:pPr>
      <w:pBdr>
        <w:top w:val="single" w:sz="8" w:space="4" w:color="FFFFFF" w:themeColor="background1"/>
        <w:bottom w:val="single" w:sz="8" w:space="10" w:color="FFFFFF" w:themeColor="background1"/>
      </w:pBdr>
      <w:spacing w:line="240" w:lineRule="auto"/>
      <w:jc w:val="center"/>
    </w:pPr>
    <w:rPr>
      <w:i/>
      <w:iCs/>
      <w:sz w:val="20"/>
      <w:szCs w:val="18"/>
    </w:rPr>
  </w:style>
  <w:style w:type="paragraph" w:styleId="Tabledesillustrations">
    <w:name w:val="table of figures"/>
    <w:basedOn w:val="Normal"/>
    <w:next w:val="Normal"/>
    <w:uiPriority w:val="99"/>
    <w:unhideWhenUsed/>
    <w:rsid w:val="00757CBB"/>
  </w:style>
  <w:style w:type="paragraph" w:styleId="TM5">
    <w:name w:val="toc 5"/>
    <w:basedOn w:val="Normal"/>
    <w:next w:val="Normal"/>
    <w:autoRedefine/>
    <w:uiPriority w:val="39"/>
    <w:unhideWhenUsed/>
    <w:rsid w:val="0060437E"/>
    <w:pPr>
      <w:ind w:left="600"/>
    </w:pPr>
  </w:style>
  <w:style w:type="paragraph" w:styleId="TM6">
    <w:name w:val="toc 6"/>
    <w:basedOn w:val="Normal"/>
    <w:next w:val="Normal"/>
    <w:autoRedefine/>
    <w:uiPriority w:val="39"/>
    <w:unhideWhenUsed/>
    <w:rsid w:val="0060437E"/>
    <w:pPr>
      <w:ind w:left="800"/>
    </w:pPr>
  </w:style>
  <w:style w:type="paragraph" w:styleId="TM7">
    <w:name w:val="toc 7"/>
    <w:basedOn w:val="Normal"/>
    <w:next w:val="Normal"/>
    <w:autoRedefine/>
    <w:uiPriority w:val="39"/>
    <w:unhideWhenUsed/>
    <w:rsid w:val="0060437E"/>
    <w:pPr>
      <w:ind w:left="1000"/>
    </w:pPr>
  </w:style>
  <w:style w:type="paragraph" w:styleId="TM8">
    <w:name w:val="toc 8"/>
    <w:basedOn w:val="Normal"/>
    <w:next w:val="Normal"/>
    <w:autoRedefine/>
    <w:uiPriority w:val="39"/>
    <w:unhideWhenUsed/>
    <w:rsid w:val="0060437E"/>
    <w:pPr>
      <w:ind w:left="1200"/>
    </w:pPr>
  </w:style>
  <w:style w:type="paragraph" w:styleId="TM9">
    <w:name w:val="toc 9"/>
    <w:basedOn w:val="Normal"/>
    <w:next w:val="Normal"/>
    <w:autoRedefine/>
    <w:uiPriority w:val="39"/>
    <w:unhideWhenUsed/>
    <w:rsid w:val="0060437E"/>
    <w:pPr>
      <w:ind w:left="1400"/>
    </w:pPr>
  </w:style>
  <w:style w:type="character" w:styleId="Marquedecommentaire">
    <w:name w:val="annotation reference"/>
    <w:basedOn w:val="Policepardfaut"/>
    <w:uiPriority w:val="99"/>
    <w:semiHidden/>
    <w:unhideWhenUsed/>
    <w:rsid w:val="00C40A15"/>
    <w:rPr>
      <w:sz w:val="16"/>
      <w:szCs w:val="16"/>
    </w:rPr>
  </w:style>
  <w:style w:type="paragraph" w:styleId="Commentaire">
    <w:name w:val="annotation text"/>
    <w:basedOn w:val="Normal"/>
    <w:link w:val="CommentaireCar"/>
    <w:uiPriority w:val="99"/>
    <w:semiHidden/>
    <w:unhideWhenUsed/>
    <w:rsid w:val="00C40A15"/>
    <w:pPr>
      <w:spacing w:line="240" w:lineRule="auto"/>
    </w:pPr>
  </w:style>
  <w:style w:type="character" w:customStyle="1" w:styleId="CommentaireCar">
    <w:name w:val="Commentaire Car"/>
    <w:basedOn w:val="Policepardfaut"/>
    <w:link w:val="Commentaire"/>
    <w:uiPriority w:val="99"/>
    <w:semiHidden/>
    <w:rsid w:val="00C40A15"/>
    <w:rPr>
      <w:lang w:val="fr-FR"/>
    </w:rPr>
  </w:style>
  <w:style w:type="paragraph" w:styleId="Objetducommentaire">
    <w:name w:val="annotation subject"/>
    <w:basedOn w:val="Commentaire"/>
    <w:next w:val="Commentaire"/>
    <w:link w:val="ObjetducommentaireCar"/>
    <w:uiPriority w:val="99"/>
    <w:semiHidden/>
    <w:unhideWhenUsed/>
    <w:rsid w:val="00C40A15"/>
    <w:rPr>
      <w:b/>
      <w:bCs/>
    </w:rPr>
  </w:style>
  <w:style w:type="character" w:customStyle="1" w:styleId="ObjetducommentaireCar">
    <w:name w:val="Objet du commentaire Car"/>
    <w:basedOn w:val="CommentaireCar"/>
    <w:link w:val="Objetducommentaire"/>
    <w:uiPriority w:val="99"/>
    <w:semiHidden/>
    <w:rsid w:val="00C40A15"/>
    <w:rPr>
      <w:b/>
      <w:bCs/>
      <w:lang w:val="fr-FR"/>
    </w:rPr>
  </w:style>
  <w:style w:type="paragraph" w:styleId="Textedebulles">
    <w:name w:val="Balloon Text"/>
    <w:basedOn w:val="Normal"/>
    <w:link w:val="TextedebullesCar"/>
    <w:uiPriority w:val="99"/>
    <w:semiHidden/>
    <w:unhideWhenUsed/>
    <w:rsid w:val="00C40A15"/>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40A15"/>
    <w:rPr>
      <w:rFonts w:ascii="Segoe UI" w:hAnsi="Segoe UI" w:cs="Segoe UI"/>
      <w:sz w:val="18"/>
      <w:szCs w:val="18"/>
      <w:lang w:val="fr-FR"/>
    </w:rPr>
  </w:style>
  <w:style w:type="paragraph" w:styleId="Notedefin">
    <w:name w:val="endnote text"/>
    <w:basedOn w:val="Normal"/>
    <w:link w:val="NotedefinCar"/>
    <w:uiPriority w:val="99"/>
    <w:semiHidden/>
    <w:unhideWhenUsed/>
    <w:rsid w:val="004B3491"/>
    <w:pPr>
      <w:spacing w:line="240" w:lineRule="auto"/>
    </w:pPr>
    <w:rPr>
      <w:sz w:val="20"/>
    </w:rPr>
  </w:style>
  <w:style w:type="character" w:customStyle="1" w:styleId="NotedefinCar">
    <w:name w:val="Note de fin Car"/>
    <w:basedOn w:val="Policepardfaut"/>
    <w:link w:val="Notedefin"/>
    <w:uiPriority w:val="99"/>
    <w:semiHidden/>
    <w:rsid w:val="004B3491"/>
    <w:rPr>
      <w:rFonts w:asciiTheme="majorHAnsi" w:hAnsiTheme="majorHAnsi"/>
      <w:lang w:val="fr-FR"/>
    </w:rPr>
  </w:style>
  <w:style w:type="character" w:styleId="Appeldenotedefin">
    <w:name w:val="endnote reference"/>
    <w:basedOn w:val="Policepardfaut"/>
    <w:uiPriority w:val="99"/>
    <w:semiHidden/>
    <w:unhideWhenUsed/>
    <w:rsid w:val="004B3491"/>
    <w:rPr>
      <w:vertAlign w:val="superscript"/>
    </w:rPr>
  </w:style>
  <w:style w:type="character" w:customStyle="1" w:styleId="apple-converted-space">
    <w:name w:val="apple-converted-space"/>
    <w:basedOn w:val="Policepardfaut"/>
    <w:rsid w:val="00767511"/>
  </w:style>
  <w:style w:type="paragraph" w:styleId="NormalWeb">
    <w:name w:val="Normal (Web)"/>
    <w:basedOn w:val="Normal"/>
    <w:uiPriority w:val="99"/>
    <w:semiHidden/>
    <w:unhideWhenUsed/>
    <w:rsid w:val="00767511"/>
    <w:pPr>
      <w:spacing w:before="100" w:beforeAutospacing="1" w:after="100" w:afterAutospacing="1" w:line="240" w:lineRule="auto"/>
      <w:jc w:val="left"/>
    </w:pPr>
    <w:rPr>
      <w:rFonts w:eastAsia="Times New Roman" w:cs="Times New Roman"/>
      <w:color w:val="auto"/>
      <w:szCs w:val="24"/>
      <w:lang w:eastAsia="fr-FR"/>
    </w:rPr>
  </w:style>
  <w:style w:type="paragraph" w:styleId="Liste">
    <w:name w:val="List"/>
    <w:basedOn w:val="Normal"/>
    <w:uiPriority w:val="99"/>
    <w:unhideWhenUsed/>
    <w:rsid w:val="000629A8"/>
    <w:pPr>
      <w:ind w:left="283" w:hanging="283"/>
      <w:contextualSpacing/>
    </w:pPr>
  </w:style>
  <w:style w:type="paragraph" w:customStyle="1" w:styleId="Annotation">
    <w:name w:val="Annotation"/>
    <w:basedOn w:val="Notedebasdepage"/>
    <w:link w:val="AnnotationCar"/>
    <w:qFormat/>
    <w:rsid w:val="000C7384"/>
    <w:rPr>
      <w:sz w:val="18"/>
    </w:rPr>
  </w:style>
  <w:style w:type="character" w:customStyle="1" w:styleId="AnnotationCar">
    <w:name w:val="Annotation Car"/>
    <w:basedOn w:val="NotedebasdepageCar"/>
    <w:link w:val="Annotation"/>
    <w:rsid w:val="000C7384"/>
    <w:rPr>
      <w:rFonts w:ascii="Times New Roman" w:hAnsi="Times New Roman"/>
      <w:color w:val="0D0D0D" w:themeColor="text1" w:themeTint="F2"/>
      <w:sz w:val="18"/>
      <w:lang w:val="fr-FR"/>
    </w:rPr>
  </w:style>
  <w:style w:type="table" w:styleId="TableauListe2">
    <w:name w:val="List Table 2"/>
    <w:basedOn w:val="TableauNormal"/>
    <w:uiPriority w:val="47"/>
    <w:rsid w:val="00E42E73"/>
    <w:pPr>
      <w:spacing w:line="240" w:lineRule="auto"/>
      <w:jc w:val="left"/>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enhypertextesuivivisit">
    <w:name w:val="FollowedHyperlink"/>
    <w:basedOn w:val="Policepardfaut"/>
    <w:uiPriority w:val="99"/>
    <w:semiHidden/>
    <w:unhideWhenUsed/>
    <w:rsid w:val="00815997"/>
    <w:rPr>
      <w:color w:val="A3648B" w:themeColor="followedHyperlink"/>
      <w:u w:val="single"/>
    </w:rPr>
  </w:style>
  <w:style w:type="character" w:customStyle="1" w:styleId="Titre8Car">
    <w:name w:val="Titre 8 Car"/>
    <w:basedOn w:val="Policepardfaut"/>
    <w:link w:val="Titre8"/>
    <w:uiPriority w:val="9"/>
    <w:semiHidden/>
    <w:rsid w:val="0095511A"/>
    <w:rPr>
      <w:rFonts w:asciiTheme="majorHAnsi" w:eastAsiaTheme="majorEastAsia" w:hAnsiTheme="majorHAnsi" w:cstheme="majorBidi"/>
      <w:color w:val="272727" w:themeColor="text1" w:themeTint="D8"/>
      <w:sz w:val="21"/>
      <w:szCs w:val="2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019">
      <w:bodyDiv w:val="1"/>
      <w:marLeft w:val="0"/>
      <w:marRight w:val="0"/>
      <w:marTop w:val="0"/>
      <w:marBottom w:val="0"/>
      <w:divBdr>
        <w:top w:val="none" w:sz="0" w:space="0" w:color="auto"/>
        <w:left w:val="none" w:sz="0" w:space="0" w:color="auto"/>
        <w:bottom w:val="none" w:sz="0" w:space="0" w:color="auto"/>
        <w:right w:val="none" w:sz="0" w:space="0" w:color="auto"/>
      </w:divBdr>
    </w:div>
    <w:div w:id="209727995">
      <w:bodyDiv w:val="1"/>
      <w:marLeft w:val="0"/>
      <w:marRight w:val="0"/>
      <w:marTop w:val="0"/>
      <w:marBottom w:val="0"/>
      <w:divBdr>
        <w:top w:val="none" w:sz="0" w:space="0" w:color="auto"/>
        <w:left w:val="none" w:sz="0" w:space="0" w:color="auto"/>
        <w:bottom w:val="none" w:sz="0" w:space="0" w:color="auto"/>
        <w:right w:val="none" w:sz="0" w:space="0" w:color="auto"/>
      </w:divBdr>
    </w:div>
    <w:div w:id="315650847">
      <w:bodyDiv w:val="1"/>
      <w:marLeft w:val="0"/>
      <w:marRight w:val="0"/>
      <w:marTop w:val="0"/>
      <w:marBottom w:val="0"/>
      <w:divBdr>
        <w:top w:val="none" w:sz="0" w:space="0" w:color="auto"/>
        <w:left w:val="none" w:sz="0" w:space="0" w:color="auto"/>
        <w:bottom w:val="none" w:sz="0" w:space="0" w:color="auto"/>
        <w:right w:val="none" w:sz="0" w:space="0" w:color="auto"/>
      </w:divBdr>
    </w:div>
    <w:div w:id="655644416">
      <w:bodyDiv w:val="1"/>
      <w:marLeft w:val="0"/>
      <w:marRight w:val="0"/>
      <w:marTop w:val="0"/>
      <w:marBottom w:val="0"/>
      <w:divBdr>
        <w:top w:val="none" w:sz="0" w:space="0" w:color="auto"/>
        <w:left w:val="none" w:sz="0" w:space="0" w:color="auto"/>
        <w:bottom w:val="none" w:sz="0" w:space="0" w:color="auto"/>
        <w:right w:val="none" w:sz="0" w:space="0" w:color="auto"/>
      </w:divBdr>
    </w:div>
    <w:div w:id="656350298">
      <w:bodyDiv w:val="1"/>
      <w:marLeft w:val="0"/>
      <w:marRight w:val="0"/>
      <w:marTop w:val="0"/>
      <w:marBottom w:val="0"/>
      <w:divBdr>
        <w:top w:val="none" w:sz="0" w:space="0" w:color="auto"/>
        <w:left w:val="none" w:sz="0" w:space="0" w:color="auto"/>
        <w:bottom w:val="none" w:sz="0" w:space="0" w:color="auto"/>
        <w:right w:val="none" w:sz="0" w:space="0" w:color="auto"/>
      </w:divBdr>
    </w:div>
    <w:div w:id="676538204">
      <w:bodyDiv w:val="1"/>
      <w:marLeft w:val="0"/>
      <w:marRight w:val="0"/>
      <w:marTop w:val="0"/>
      <w:marBottom w:val="0"/>
      <w:divBdr>
        <w:top w:val="none" w:sz="0" w:space="0" w:color="auto"/>
        <w:left w:val="none" w:sz="0" w:space="0" w:color="auto"/>
        <w:bottom w:val="none" w:sz="0" w:space="0" w:color="auto"/>
        <w:right w:val="none" w:sz="0" w:space="0" w:color="auto"/>
      </w:divBdr>
    </w:div>
    <w:div w:id="731544107">
      <w:bodyDiv w:val="1"/>
      <w:marLeft w:val="0"/>
      <w:marRight w:val="0"/>
      <w:marTop w:val="0"/>
      <w:marBottom w:val="0"/>
      <w:divBdr>
        <w:top w:val="none" w:sz="0" w:space="0" w:color="auto"/>
        <w:left w:val="none" w:sz="0" w:space="0" w:color="auto"/>
        <w:bottom w:val="none" w:sz="0" w:space="0" w:color="auto"/>
        <w:right w:val="none" w:sz="0" w:space="0" w:color="auto"/>
      </w:divBdr>
    </w:div>
    <w:div w:id="871384668">
      <w:bodyDiv w:val="1"/>
      <w:marLeft w:val="0"/>
      <w:marRight w:val="0"/>
      <w:marTop w:val="0"/>
      <w:marBottom w:val="0"/>
      <w:divBdr>
        <w:top w:val="none" w:sz="0" w:space="0" w:color="auto"/>
        <w:left w:val="none" w:sz="0" w:space="0" w:color="auto"/>
        <w:bottom w:val="none" w:sz="0" w:space="0" w:color="auto"/>
        <w:right w:val="none" w:sz="0" w:space="0" w:color="auto"/>
      </w:divBdr>
    </w:div>
    <w:div w:id="928848234">
      <w:bodyDiv w:val="1"/>
      <w:marLeft w:val="0"/>
      <w:marRight w:val="0"/>
      <w:marTop w:val="0"/>
      <w:marBottom w:val="0"/>
      <w:divBdr>
        <w:top w:val="none" w:sz="0" w:space="0" w:color="auto"/>
        <w:left w:val="none" w:sz="0" w:space="0" w:color="auto"/>
        <w:bottom w:val="none" w:sz="0" w:space="0" w:color="auto"/>
        <w:right w:val="none" w:sz="0" w:space="0" w:color="auto"/>
      </w:divBdr>
    </w:div>
    <w:div w:id="973827534">
      <w:bodyDiv w:val="1"/>
      <w:marLeft w:val="0"/>
      <w:marRight w:val="0"/>
      <w:marTop w:val="0"/>
      <w:marBottom w:val="0"/>
      <w:divBdr>
        <w:top w:val="none" w:sz="0" w:space="0" w:color="auto"/>
        <w:left w:val="none" w:sz="0" w:space="0" w:color="auto"/>
        <w:bottom w:val="none" w:sz="0" w:space="0" w:color="auto"/>
        <w:right w:val="none" w:sz="0" w:space="0" w:color="auto"/>
      </w:divBdr>
    </w:div>
    <w:div w:id="980616288">
      <w:bodyDiv w:val="1"/>
      <w:marLeft w:val="0"/>
      <w:marRight w:val="0"/>
      <w:marTop w:val="0"/>
      <w:marBottom w:val="0"/>
      <w:divBdr>
        <w:top w:val="none" w:sz="0" w:space="0" w:color="auto"/>
        <w:left w:val="none" w:sz="0" w:space="0" w:color="auto"/>
        <w:bottom w:val="none" w:sz="0" w:space="0" w:color="auto"/>
        <w:right w:val="none" w:sz="0" w:space="0" w:color="auto"/>
      </w:divBdr>
    </w:div>
    <w:div w:id="1022048745">
      <w:bodyDiv w:val="1"/>
      <w:marLeft w:val="0"/>
      <w:marRight w:val="0"/>
      <w:marTop w:val="0"/>
      <w:marBottom w:val="0"/>
      <w:divBdr>
        <w:top w:val="none" w:sz="0" w:space="0" w:color="auto"/>
        <w:left w:val="none" w:sz="0" w:space="0" w:color="auto"/>
        <w:bottom w:val="none" w:sz="0" w:space="0" w:color="auto"/>
        <w:right w:val="none" w:sz="0" w:space="0" w:color="auto"/>
      </w:divBdr>
    </w:div>
    <w:div w:id="1049189811">
      <w:bodyDiv w:val="1"/>
      <w:marLeft w:val="0"/>
      <w:marRight w:val="0"/>
      <w:marTop w:val="0"/>
      <w:marBottom w:val="0"/>
      <w:divBdr>
        <w:top w:val="none" w:sz="0" w:space="0" w:color="auto"/>
        <w:left w:val="none" w:sz="0" w:space="0" w:color="auto"/>
        <w:bottom w:val="none" w:sz="0" w:space="0" w:color="auto"/>
        <w:right w:val="none" w:sz="0" w:space="0" w:color="auto"/>
      </w:divBdr>
    </w:div>
    <w:div w:id="104925892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86532253">
      <w:bodyDiv w:val="1"/>
      <w:marLeft w:val="0"/>
      <w:marRight w:val="0"/>
      <w:marTop w:val="0"/>
      <w:marBottom w:val="0"/>
      <w:divBdr>
        <w:top w:val="none" w:sz="0" w:space="0" w:color="auto"/>
        <w:left w:val="none" w:sz="0" w:space="0" w:color="auto"/>
        <w:bottom w:val="none" w:sz="0" w:space="0" w:color="auto"/>
        <w:right w:val="none" w:sz="0" w:space="0" w:color="auto"/>
      </w:divBdr>
    </w:div>
    <w:div w:id="1094326716">
      <w:bodyDiv w:val="1"/>
      <w:marLeft w:val="0"/>
      <w:marRight w:val="0"/>
      <w:marTop w:val="0"/>
      <w:marBottom w:val="0"/>
      <w:divBdr>
        <w:top w:val="none" w:sz="0" w:space="0" w:color="auto"/>
        <w:left w:val="none" w:sz="0" w:space="0" w:color="auto"/>
        <w:bottom w:val="none" w:sz="0" w:space="0" w:color="auto"/>
        <w:right w:val="none" w:sz="0" w:space="0" w:color="auto"/>
      </w:divBdr>
    </w:div>
    <w:div w:id="1178812543">
      <w:bodyDiv w:val="1"/>
      <w:marLeft w:val="0"/>
      <w:marRight w:val="0"/>
      <w:marTop w:val="0"/>
      <w:marBottom w:val="0"/>
      <w:divBdr>
        <w:top w:val="none" w:sz="0" w:space="0" w:color="auto"/>
        <w:left w:val="none" w:sz="0" w:space="0" w:color="auto"/>
        <w:bottom w:val="none" w:sz="0" w:space="0" w:color="auto"/>
        <w:right w:val="none" w:sz="0" w:space="0" w:color="auto"/>
      </w:divBdr>
    </w:div>
    <w:div w:id="1212571616">
      <w:bodyDiv w:val="1"/>
      <w:marLeft w:val="0"/>
      <w:marRight w:val="0"/>
      <w:marTop w:val="0"/>
      <w:marBottom w:val="0"/>
      <w:divBdr>
        <w:top w:val="none" w:sz="0" w:space="0" w:color="auto"/>
        <w:left w:val="none" w:sz="0" w:space="0" w:color="auto"/>
        <w:bottom w:val="none" w:sz="0" w:space="0" w:color="auto"/>
        <w:right w:val="none" w:sz="0" w:space="0" w:color="auto"/>
      </w:divBdr>
    </w:div>
    <w:div w:id="1213467582">
      <w:bodyDiv w:val="1"/>
      <w:marLeft w:val="0"/>
      <w:marRight w:val="0"/>
      <w:marTop w:val="0"/>
      <w:marBottom w:val="0"/>
      <w:divBdr>
        <w:top w:val="none" w:sz="0" w:space="0" w:color="auto"/>
        <w:left w:val="none" w:sz="0" w:space="0" w:color="auto"/>
        <w:bottom w:val="none" w:sz="0" w:space="0" w:color="auto"/>
        <w:right w:val="none" w:sz="0" w:space="0" w:color="auto"/>
      </w:divBdr>
      <w:divsChild>
        <w:div w:id="941567945">
          <w:marLeft w:val="446"/>
          <w:marRight w:val="0"/>
          <w:marTop w:val="0"/>
          <w:marBottom w:val="0"/>
          <w:divBdr>
            <w:top w:val="none" w:sz="0" w:space="0" w:color="auto"/>
            <w:left w:val="none" w:sz="0" w:space="0" w:color="auto"/>
            <w:bottom w:val="none" w:sz="0" w:space="0" w:color="auto"/>
            <w:right w:val="none" w:sz="0" w:space="0" w:color="auto"/>
          </w:divBdr>
        </w:div>
        <w:div w:id="223373161">
          <w:marLeft w:val="446"/>
          <w:marRight w:val="0"/>
          <w:marTop w:val="0"/>
          <w:marBottom w:val="0"/>
          <w:divBdr>
            <w:top w:val="none" w:sz="0" w:space="0" w:color="auto"/>
            <w:left w:val="none" w:sz="0" w:space="0" w:color="auto"/>
            <w:bottom w:val="none" w:sz="0" w:space="0" w:color="auto"/>
            <w:right w:val="none" w:sz="0" w:space="0" w:color="auto"/>
          </w:divBdr>
        </w:div>
        <w:div w:id="615331331">
          <w:marLeft w:val="446"/>
          <w:marRight w:val="0"/>
          <w:marTop w:val="0"/>
          <w:marBottom w:val="0"/>
          <w:divBdr>
            <w:top w:val="none" w:sz="0" w:space="0" w:color="auto"/>
            <w:left w:val="none" w:sz="0" w:space="0" w:color="auto"/>
            <w:bottom w:val="none" w:sz="0" w:space="0" w:color="auto"/>
            <w:right w:val="none" w:sz="0" w:space="0" w:color="auto"/>
          </w:divBdr>
        </w:div>
        <w:div w:id="102387430">
          <w:marLeft w:val="446"/>
          <w:marRight w:val="0"/>
          <w:marTop w:val="0"/>
          <w:marBottom w:val="0"/>
          <w:divBdr>
            <w:top w:val="none" w:sz="0" w:space="0" w:color="auto"/>
            <w:left w:val="none" w:sz="0" w:space="0" w:color="auto"/>
            <w:bottom w:val="none" w:sz="0" w:space="0" w:color="auto"/>
            <w:right w:val="none" w:sz="0" w:space="0" w:color="auto"/>
          </w:divBdr>
        </w:div>
        <w:div w:id="664668626">
          <w:marLeft w:val="446"/>
          <w:marRight w:val="0"/>
          <w:marTop w:val="0"/>
          <w:marBottom w:val="0"/>
          <w:divBdr>
            <w:top w:val="none" w:sz="0" w:space="0" w:color="auto"/>
            <w:left w:val="none" w:sz="0" w:space="0" w:color="auto"/>
            <w:bottom w:val="none" w:sz="0" w:space="0" w:color="auto"/>
            <w:right w:val="none" w:sz="0" w:space="0" w:color="auto"/>
          </w:divBdr>
        </w:div>
      </w:divsChild>
    </w:div>
    <w:div w:id="1310478178">
      <w:bodyDiv w:val="1"/>
      <w:marLeft w:val="0"/>
      <w:marRight w:val="0"/>
      <w:marTop w:val="0"/>
      <w:marBottom w:val="0"/>
      <w:divBdr>
        <w:top w:val="none" w:sz="0" w:space="0" w:color="auto"/>
        <w:left w:val="none" w:sz="0" w:space="0" w:color="auto"/>
        <w:bottom w:val="none" w:sz="0" w:space="0" w:color="auto"/>
        <w:right w:val="none" w:sz="0" w:space="0" w:color="auto"/>
      </w:divBdr>
      <w:divsChild>
        <w:div w:id="2123724136">
          <w:marLeft w:val="0"/>
          <w:marRight w:val="0"/>
          <w:marTop w:val="0"/>
          <w:marBottom w:val="0"/>
          <w:divBdr>
            <w:top w:val="none" w:sz="0" w:space="0" w:color="auto"/>
            <w:left w:val="none" w:sz="0" w:space="0" w:color="auto"/>
            <w:bottom w:val="none" w:sz="0" w:space="0" w:color="auto"/>
            <w:right w:val="none" w:sz="0" w:space="0" w:color="auto"/>
          </w:divBdr>
          <w:divsChild>
            <w:div w:id="1118255989">
              <w:marLeft w:val="0"/>
              <w:marRight w:val="0"/>
              <w:marTop w:val="0"/>
              <w:marBottom w:val="0"/>
              <w:divBdr>
                <w:top w:val="none" w:sz="0" w:space="0" w:color="auto"/>
                <w:left w:val="none" w:sz="0" w:space="0" w:color="auto"/>
                <w:bottom w:val="none" w:sz="0" w:space="0" w:color="auto"/>
                <w:right w:val="none" w:sz="0" w:space="0" w:color="auto"/>
              </w:divBdr>
              <w:divsChild>
                <w:div w:id="5985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710300920">
      <w:bodyDiv w:val="1"/>
      <w:marLeft w:val="0"/>
      <w:marRight w:val="0"/>
      <w:marTop w:val="0"/>
      <w:marBottom w:val="0"/>
      <w:divBdr>
        <w:top w:val="none" w:sz="0" w:space="0" w:color="auto"/>
        <w:left w:val="none" w:sz="0" w:space="0" w:color="auto"/>
        <w:bottom w:val="none" w:sz="0" w:space="0" w:color="auto"/>
        <w:right w:val="none" w:sz="0" w:space="0" w:color="auto"/>
      </w:divBdr>
    </w:div>
    <w:div w:id="1859807872">
      <w:bodyDiv w:val="1"/>
      <w:marLeft w:val="0"/>
      <w:marRight w:val="0"/>
      <w:marTop w:val="0"/>
      <w:marBottom w:val="0"/>
      <w:divBdr>
        <w:top w:val="none" w:sz="0" w:space="0" w:color="auto"/>
        <w:left w:val="none" w:sz="0" w:space="0" w:color="auto"/>
        <w:bottom w:val="none" w:sz="0" w:space="0" w:color="auto"/>
        <w:right w:val="none" w:sz="0" w:space="0" w:color="auto"/>
      </w:divBdr>
    </w:div>
    <w:div w:id="1900707522">
      <w:bodyDiv w:val="1"/>
      <w:marLeft w:val="0"/>
      <w:marRight w:val="0"/>
      <w:marTop w:val="0"/>
      <w:marBottom w:val="0"/>
      <w:divBdr>
        <w:top w:val="none" w:sz="0" w:space="0" w:color="auto"/>
        <w:left w:val="none" w:sz="0" w:space="0" w:color="auto"/>
        <w:bottom w:val="none" w:sz="0" w:space="0" w:color="auto"/>
        <w:right w:val="none" w:sz="0" w:space="0" w:color="auto"/>
      </w:divBdr>
    </w:div>
    <w:div w:id="1987588983">
      <w:bodyDiv w:val="1"/>
      <w:marLeft w:val="0"/>
      <w:marRight w:val="0"/>
      <w:marTop w:val="0"/>
      <w:marBottom w:val="0"/>
      <w:divBdr>
        <w:top w:val="none" w:sz="0" w:space="0" w:color="auto"/>
        <w:left w:val="none" w:sz="0" w:space="0" w:color="auto"/>
        <w:bottom w:val="none" w:sz="0" w:space="0" w:color="auto"/>
        <w:right w:val="none" w:sz="0" w:space="0" w:color="auto"/>
      </w:divBdr>
    </w:div>
    <w:div w:id="2007172313">
      <w:bodyDiv w:val="1"/>
      <w:marLeft w:val="0"/>
      <w:marRight w:val="0"/>
      <w:marTop w:val="0"/>
      <w:marBottom w:val="0"/>
      <w:divBdr>
        <w:top w:val="none" w:sz="0" w:space="0" w:color="auto"/>
        <w:left w:val="none" w:sz="0" w:space="0" w:color="auto"/>
        <w:bottom w:val="none" w:sz="0" w:space="0" w:color="auto"/>
        <w:right w:val="none" w:sz="0" w:space="0" w:color="auto"/>
      </w:divBdr>
      <w:divsChild>
        <w:div w:id="863206332">
          <w:marLeft w:val="446"/>
          <w:marRight w:val="0"/>
          <w:marTop w:val="0"/>
          <w:marBottom w:val="0"/>
          <w:divBdr>
            <w:top w:val="none" w:sz="0" w:space="0" w:color="auto"/>
            <w:left w:val="none" w:sz="0" w:space="0" w:color="auto"/>
            <w:bottom w:val="none" w:sz="0" w:space="0" w:color="auto"/>
            <w:right w:val="none" w:sz="0" w:space="0" w:color="auto"/>
          </w:divBdr>
        </w:div>
      </w:divsChild>
    </w:div>
    <w:div w:id="2012904561">
      <w:bodyDiv w:val="1"/>
      <w:marLeft w:val="0"/>
      <w:marRight w:val="0"/>
      <w:marTop w:val="0"/>
      <w:marBottom w:val="0"/>
      <w:divBdr>
        <w:top w:val="none" w:sz="0" w:space="0" w:color="auto"/>
        <w:left w:val="none" w:sz="0" w:space="0" w:color="auto"/>
        <w:bottom w:val="none" w:sz="0" w:space="0" w:color="auto"/>
        <w:right w:val="none" w:sz="0" w:space="0" w:color="auto"/>
      </w:divBdr>
      <w:divsChild>
        <w:div w:id="717169676">
          <w:marLeft w:val="446"/>
          <w:marRight w:val="0"/>
          <w:marTop w:val="0"/>
          <w:marBottom w:val="0"/>
          <w:divBdr>
            <w:top w:val="none" w:sz="0" w:space="0" w:color="auto"/>
            <w:left w:val="none" w:sz="0" w:space="0" w:color="auto"/>
            <w:bottom w:val="none" w:sz="0" w:space="0" w:color="auto"/>
            <w:right w:val="none" w:sz="0" w:space="0" w:color="auto"/>
          </w:divBdr>
        </w:div>
        <w:div w:id="859511247">
          <w:marLeft w:val="446"/>
          <w:marRight w:val="0"/>
          <w:marTop w:val="0"/>
          <w:marBottom w:val="0"/>
          <w:divBdr>
            <w:top w:val="none" w:sz="0" w:space="0" w:color="auto"/>
            <w:left w:val="none" w:sz="0" w:space="0" w:color="auto"/>
            <w:bottom w:val="none" w:sz="0" w:space="0" w:color="auto"/>
            <w:right w:val="none" w:sz="0" w:space="0" w:color="auto"/>
          </w:divBdr>
        </w:div>
        <w:div w:id="1609005238">
          <w:marLeft w:val="446"/>
          <w:marRight w:val="0"/>
          <w:marTop w:val="0"/>
          <w:marBottom w:val="0"/>
          <w:divBdr>
            <w:top w:val="none" w:sz="0" w:space="0" w:color="auto"/>
            <w:left w:val="none" w:sz="0" w:space="0" w:color="auto"/>
            <w:bottom w:val="none" w:sz="0" w:space="0" w:color="auto"/>
            <w:right w:val="none" w:sz="0" w:space="0" w:color="auto"/>
          </w:divBdr>
        </w:div>
        <w:div w:id="1842235805">
          <w:marLeft w:val="446"/>
          <w:marRight w:val="0"/>
          <w:marTop w:val="0"/>
          <w:marBottom w:val="0"/>
          <w:divBdr>
            <w:top w:val="none" w:sz="0" w:space="0" w:color="auto"/>
            <w:left w:val="none" w:sz="0" w:space="0" w:color="auto"/>
            <w:bottom w:val="none" w:sz="0" w:space="0" w:color="auto"/>
            <w:right w:val="none" w:sz="0" w:space="0" w:color="auto"/>
          </w:divBdr>
        </w:div>
      </w:divsChild>
    </w:div>
    <w:div w:id="2093693430">
      <w:bodyDiv w:val="1"/>
      <w:marLeft w:val="0"/>
      <w:marRight w:val="0"/>
      <w:marTop w:val="0"/>
      <w:marBottom w:val="0"/>
      <w:divBdr>
        <w:top w:val="none" w:sz="0" w:space="0" w:color="auto"/>
        <w:left w:val="none" w:sz="0" w:space="0" w:color="auto"/>
        <w:bottom w:val="none" w:sz="0" w:space="0" w:color="auto"/>
        <w:right w:val="none" w:sz="0" w:space="0" w:color="auto"/>
      </w:divBdr>
      <w:divsChild>
        <w:div w:id="151264246">
          <w:marLeft w:val="0"/>
          <w:marRight w:val="0"/>
          <w:marTop w:val="0"/>
          <w:marBottom w:val="0"/>
          <w:divBdr>
            <w:top w:val="none" w:sz="0" w:space="0" w:color="auto"/>
            <w:left w:val="none" w:sz="0" w:space="0" w:color="auto"/>
            <w:bottom w:val="none" w:sz="0" w:space="0" w:color="auto"/>
            <w:right w:val="none" w:sz="0" w:space="0" w:color="auto"/>
          </w:divBdr>
          <w:divsChild>
            <w:div w:id="5318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18.jpeg"/><Relationship Id="rId21" Type="http://schemas.openxmlformats.org/officeDocument/2006/relationships/image" Target="media/image11.PNG"/><Relationship Id="rId34" Type="http://schemas.openxmlformats.org/officeDocument/2006/relationships/hyperlink" Target="http://docs.opencv.org/2.4/modules/gpu/doc/object_detection.html"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docs.opencv.org/3.1.0/"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learnopencv.com/image-recognition-and-object-detection-part1/" TargetMode="External"/><Relationship Id="rId37" Type="http://schemas.openxmlformats.org/officeDocument/2006/relationships/hyperlink" Target="https://stackoverflow.com/questions/2445756/how-can-i-calculate-audio-db-level" TargetMode="External"/><Relationship Id="rId40" Type="http://schemas.openxmlformats.org/officeDocument/2006/relationships/image" Target="media/image19.jpeg"/><Relationship Id="rId45" Type="http://schemas.openxmlformats.org/officeDocument/2006/relationships/image" Target="media/image24.PNG"/><Relationship Id="rId53" Type="http://schemas.openxmlformats.org/officeDocument/2006/relationships/footer" Target="footer3.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hyperlink" Target="https://www.learnopencv.com/histogram-of-oriented-gradients/" TargetMode="External"/><Relationship Id="rId44" Type="http://schemas.openxmlformats.org/officeDocument/2006/relationships/image" Target="media/image23.PNG"/><Relationship Id="rId52"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evdocs.io/cpp/" TargetMode="External"/><Relationship Id="rId30" Type="http://schemas.openxmlformats.org/officeDocument/2006/relationships/hyperlink" Target="http://getskeleton.com/" TargetMode="External"/><Relationship Id="rId35" Type="http://schemas.openxmlformats.org/officeDocument/2006/relationships/hyperlink" Target="http://mccormickml.com/2013/05/09/hog-person-detector-tutorial/"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hyperlink" Target="https://fr.wikipedia.org/wiki/Histogramme_de_gradient_orient%C3%A9"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doc.qt.io/qt-5/" TargetMode="External"/><Relationship Id="rId36" Type="http://schemas.openxmlformats.org/officeDocument/2006/relationships/hyperlink" Target="https://www.codeproject.com/Articles/421287/Cross-Platform-Microphone-Audio-Processing-Utility" TargetMode="External"/><Relationship Id="rId4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www.highcharts.com" TargetMode="External"/><Relationship Id="rId1" Type="http://schemas.openxmlformats.org/officeDocument/2006/relationships/hyperlink" Target="www.isen.f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nald\AppData\Roaming\Microsoft\Templates\Plan%20d'entreprise.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MORICE Rénald</CompanyAddress>
  <CompanyPhone/>
  <CompanyFax/>
  <CompanyEmail>CQPM</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423324E-EC3C-4066-93E6-9598C3082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d'entreprise</Template>
  <TotalTime>5084</TotalTime>
  <Pages>1</Pages>
  <Words>9465</Words>
  <Characters>52061</Characters>
  <Application>Microsoft Office Word</Application>
  <DocSecurity>0</DocSecurity>
  <Lines>433</Lines>
  <Paragraphs>122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Développement commercial Salamader :</vt:lpstr>
      <vt:lpstr/>
    </vt:vector>
  </TitlesOfParts>
  <Company/>
  <LinksUpToDate>false</LinksUpToDate>
  <CharactersWithSpaces>61404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commercial Salamader :</dc:title>
  <dc:subject>Déploiement d’un site web vitrine</dc:subject>
  <dc:creator>Rénald MORICE</dc:creator>
  <cp:keywords/>
  <dc:description/>
  <cp:lastModifiedBy>renald</cp:lastModifiedBy>
  <cp:revision>634</cp:revision>
  <cp:lastPrinted>2017-05-28T18:49:00Z</cp:lastPrinted>
  <dcterms:created xsi:type="dcterms:W3CDTF">2016-05-05T09:13:00Z</dcterms:created>
  <dcterms:modified xsi:type="dcterms:W3CDTF">2017-05-28T18:49:00Z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